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extTable"/>
        <w:tblW w:w="11340" w:type="dxa"/>
        <w:jc w:val="right"/>
        <w:tblLayout w:type="fixed"/>
        <w:tblLook w:val="04A0" w:firstRow="1" w:lastRow="0" w:firstColumn="1" w:lastColumn="0" w:noHBand="0" w:noVBand="1"/>
      </w:tblPr>
      <w:tblGrid>
        <w:gridCol w:w="11340"/>
      </w:tblGrid>
      <w:tr w:rsidR="0025504C" w14:paraId="435ED954" w14:textId="77777777" w:rsidTr="00742D8C">
        <w:trPr>
          <w:trHeight w:val="5166"/>
          <w:jc w:val="right"/>
        </w:trPr>
        <w:tc>
          <w:tcPr>
            <w:tcW w:w="11340" w:type="dxa"/>
            <w:vAlign w:val="bottom"/>
          </w:tcPr>
          <w:sdt>
            <w:sdtPr>
              <w:id w:val="12441451"/>
              <w:placeholder>
                <w:docPart w:val="806D803CF6994C30A95C42813DB542E8"/>
              </w:placeholder>
            </w:sdtPr>
            <w:sdtEndPr/>
            <w:sdtContent>
              <w:p w14:paraId="191DE158" w14:textId="77777777" w:rsidR="004C7705" w:rsidRDefault="004C7705" w:rsidP="00742D8C">
                <w:pPr>
                  <w:pStyle w:val="Title"/>
                </w:pPr>
              </w:p>
              <w:p w14:paraId="2A5A9D4D" w14:textId="77777777" w:rsidR="004C7705" w:rsidRDefault="004C7705" w:rsidP="00742D8C">
                <w:pPr>
                  <w:pStyle w:val="Title"/>
                </w:pPr>
              </w:p>
              <w:p w14:paraId="71514C84" w14:textId="77777777" w:rsidR="004C7705" w:rsidRDefault="004C7705" w:rsidP="00742D8C">
                <w:pPr>
                  <w:pStyle w:val="Title"/>
                </w:pPr>
              </w:p>
              <w:p w14:paraId="56F150F9" w14:textId="77777777" w:rsidR="004C7705" w:rsidRDefault="004C7705" w:rsidP="00742D8C">
                <w:pPr>
                  <w:pStyle w:val="Title"/>
                </w:pPr>
              </w:p>
              <w:p w14:paraId="02BC4564" w14:textId="77777777" w:rsidR="004C7705" w:rsidRPr="004C7705" w:rsidRDefault="004C7705" w:rsidP="004C7705"/>
              <w:p w14:paraId="2E11A65E" w14:textId="77777777" w:rsidR="00006A38" w:rsidRDefault="00006A38" w:rsidP="00742D8C">
                <w:pPr>
                  <w:pStyle w:val="Title"/>
                  <w:rPr>
                    <w:bCs/>
                    <w:noProof/>
                  </w:rPr>
                </w:pPr>
                <w:r>
                  <w:rPr>
                    <w:bCs/>
                    <w:noProof/>
                  </w:rPr>
                  <w:t>Phân tích và quản lý yêu cầu phần mềm</w:t>
                </w:r>
              </w:p>
              <w:p w14:paraId="76283416" w14:textId="77777777" w:rsidR="00742D8C" w:rsidRDefault="004C7705" w:rsidP="00742D8C">
                <w:pPr>
                  <w:pStyle w:val="Title"/>
                  <w:rPr>
                    <w:b/>
                  </w:rPr>
                </w:pPr>
                <w:r>
                  <w:rPr>
                    <w:bCs/>
                    <w:noProof/>
                  </w:rPr>
                  <w:t>Kế hoạch thu thập yêu cầu</w:t>
                </w:r>
                <w:r w:rsidR="00742D8C" w:rsidRPr="00742D8C">
                  <w:rPr>
                    <w:b/>
                  </w:rPr>
                  <w:t xml:space="preserve"> </w:t>
                </w:r>
              </w:p>
              <w:p w14:paraId="7F6319AD" w14:textId="77777777" w:rsidR="0025504C" w:rsidRDefault="00B54E10" w:rsidP="00742D8C">
                <w:pPr>
                  <w:pStyle w:val="Title"/>
                </w:pPr>
              </w:p>
            </w:sdtContent>
          </w:sdt>
          <w:p w14:paraId="17DCF6D0" w14:textId="77777777" w:rsidR="004C7705" w:rsidRDefault="004C7705" w:rsidP="004C7705"/>
          <w:p w14:paraId="12F551DF" w14:textId="77777777" w:rsidR="004C7705" w:rsidRDefault="004C7705" w:rsidP="004C7705"/>
          <w:p w14:paraId="6852965A" w14:textId="77777777" w:rsidR="004C7705" w:rsidRPr="004C7705" w:rsidRDefault="004C7705" w:rsidP="004C7705"/>
        </w:tc>
      </w:tr>
      <w:tr w:rsidR="0025504C" w14:paraId="1DB91EBA" w14:textId="77777777" w:rsidTr="00742D8C">
        <w:trPr>
          <w:jc w:val="right"/>
        </w:trPr>
        <w:tc>
          <w:tcPr>
            <w:tcW w:w="11340" w:type="dxa"/>
          </w:tcPr>
          <w:sdt>
            <w:sdtPr>
              <w:id w:val="32659643"/>
              <w:placeholder>
                <w:docPart w:val="DB6643E1852E4BB39FA7598F8FB5344A"/>
              </w:placeholder>
            </w:sdtPr>
            <w:sdtEndPr/>
            <w:sdtContent>
              <w:p w14:paraId="22F3DAA0" w14:textId="08F2B5BB" w:rsidR="008F468E" w:rsidRPr="008F468E" w:rsidRDefault="00006A38" w:rsidP="008F468E">
                <w:pPr>
                  <w:pStyle w:val="Subtitle"/>
                  <w:jc w:val="left"/>
                </w:pPr>
                <w:r w:rsidRPr="008F468E">
                  <w:t xml:space="preserve">Nhóm </w:t>
                </w:r>
                <w:r w:rsidR="008F468E" w:rsidRPr="008F468E">
                  <w:t>12</w:t>
                </w:r>
                <w:r w:rsidR="008F468E">
                  <w:br/>
                </w:r>
                <w:r w:rsidR="008F468E">
                  <w:t>1612126 – Lê Quốc Dũng</w:t>
                </w:r>
                <w:r w:rsidR="008F468E">
                  <w:br/>
                  <w:t>1612203 – Lê Tống Minh Hiếu</w:t>
                </w:r>
                <w:r w:rsidR="008F468E">
                  <w:br/>
                  <w:t>1612205 – Nguyễn Long Hồ</w:t>
                </w:r>
                <w:r w:rsidR="008F468E">
                  <w:br/>
                  <w:t>1612209 – Nguyễn Hữu Hòa</w:t>
                </w:r>
                <w:r w:rsidR="008F468E">
                  <w:br/>
                  <w:t>1612210 – Phạm Ân Hòa</w:t>
                </w:r>
              </w:p>
              <w:p w14:paraId="37EA0DDA" w14:textId="77777777" w:rsidR="0025504C" w:rsidRPr="008F468E" w:rsidRDefault="00B54E10" w:rsidP="00006A38">
                <w:pPr>
                  <w:rPr>
                    <w:rFonts w:asciiTheme="majorHAnsi" w:eastAsiaTheme="majorEastAsia" w:hAnsiTheme="majorHAnsi" w:cstheme="majorBidi"/>
                    <w:iCs/>
                    <w:color w:val="A6A6A6" w:themeColor="background1" w:themeShade="A6"/>
                    <w:sz w:val="32"/>
                    <w:szCs w:val="32"/>
                  </w:rPr>
                </w:pPr>
              </w:p>
            </w:sdtContent>
          </w:sdt>
          <w:p w14:paraId="20E2A1DA" w14:textId="77777777" w:rsidR="0025504C" w:rsidRDefault="008F468E" w:rsidP="00BC4FC9">
            <w:pPr>
              <w:pStyle w:val="Date"/>
              <w:rPr>
                <w:rFonts w:asciiTheme="majorHAnsi" w:eastAsiaTheme="majorEastAsia" w:hAnsiTheme="majorHAnsi" w:cstheme="majorBidi"/>
                <w:iCs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iCs/>
                <w:sz w:val="32"/>
                <w:szCs w:val="32"/>
              </w:rPr>
              <w:t>Ngày 17 tháng 03 năm 2019</w:t>
            </w:r>
          </w:p>
          <w:p w14:paraId="276F1725" w14:textId="77777777" w:rsidR="008F468E" w:rsidRDefault="008F468E" w:rsidP="008F468E"/>
          <w:p w14:paraId="49CE1751" w14:textId="77777777" w:rsidR="008F468E" w:rsidRDefault="008F468E" w:rsidP="008F468E"/>
          <w:p w14:paraId="6DD9DF79" w14:textId="77777777" w:rsidR="008F468E" w:rsidRDefault="008F468E" w:rsidP="008F468E"/>
          <w:p w14:paraId="29222383" w14:textId="026167DB" w:rsidR="008F468E" w:rsidRPr="008F468E" w:rsidRDefault="008F468E" w:rsidP="008F468E"/>
        </w:tc>
      </w:tr>
    </w:tbl>
    <w:p w14:paraId="61DC79A5" w14:textId="77777777" w:rsidR="00146892" w:rsidRDefault="00F11A22" w:rsidP="000239BF">
      <w:pPr>
        <w:pStyle w:val="Heading1"/>
        <w:numPr>
          <w:ilvl w:val="0"/>
          <w:numId w:val="15"/>
        </w:numPr>
      </w:pPr>
      <w:r>
        <w:lastRenderedPageBreak/>
        <w:t>Nội dung</w:t>
      </w:r>
    </w:p>
    <w:p w14:paraId="623391FF" w14:textId="77777777" w:rsidR="00146892" w:rsidRDefault="00F11A22" w:rsidP="000239BF">
      <w:pPr>
        <w:pStyle w:val="ListParagraph"/>
        <w:numPr>
          <w:ilvl w:val="0"/>
          <w:numId w:val="18"/>
        </w:numPr>
      </w:pPr>
      <w:r>
        <w:t>Xây dựng kế hoạch thu thập yêu cầu</w:t>
      </w:r>
    </w:p>
    <w:p w14:paraId="6F74C26B" w14:textId="77777777" w:rsidR="00146892" w:rsidRDefault="00F11A22" w:rsidP="000239BF">
      <w:pPr>
        <w:pStyle w:val="ListParagraph"/>
        <w:numPr>
          <w:ilvl w:val="0"/>
          <w:numId w:val="18"/>
        </w:numPr>
      </w:pPr>
      <w:r>
        <w:t>Kết quả của quá trình thu thập yêu cầu gồm</w:t>
      </w:r>
    </w:p>
    <w:p w14:paraId="6D537A74" w14:textId="77777777" w:rsidR="00F11A22" w:rsidRDefault="00F11A22" w:rsidP="00F11A22">
      <w:pPr>
        <w:pStyle w:val="ListParagraph"/>
        <w:numPr>
          <w:ilvl w:val="1"/>
          <w:numId w:val="18"/>
        </w:numPr>
        <w:ind w:left="1134"/>
      </w:pPr>
      <w:r>
        <w:t>Vision</w:t>
      </w:r>
    </w:p>
    <w:p w14:paraId="368DB073" w14:textId="77777777" w:rsidR="00F11A22" w:rsidRDefault="00F11A22" w:rsidP="00F11A22">
      <w:pPr>
        <w:pStyle w:val="ListParagraph"/>
        <w:numPr>
          <w:ilvl w:val="1"/>
          <w:numId w:val="18"/>
        </w:numPr>
        <w:ind w:left="1134"/>
      </w:pPr>
      <w:r>
        <w:t>Scope</w:t>
      </w:r>
    </w:p>
    <w:p w14:paraId="74B6EC70" w14:textId="0F59EE50" w:rsidR="00F11A22" w:rsidRDefault="00C52471" w:rsidP="00F11A22">
      <w:pPr>
        <w:pStyle w:val="ListParagraph"/>
        <w:numPr>
          <w:ilvl w:val="1"/>
          <w:numId w:val="18"/>
        </w:numPr>
        <w:ind w:left="1134"/>
      </w:pPr>
      <w:r>
        <w:t>Danh sách các bên liên quan</w:t>
      </w:r>
      <w:r w:rsidR="004D013F">
        <w:t xml:space="preserve"> (stakeholders)</w:t>
      </w:r>
    </w:p>
    <w:p w14:paraId="28997B87" w14:textId="77777777" w:rsidR="00F11A22" w:rsidRPr="00146892" w:rsidRDefault="00F11A22" w:rsidP="006C2D00">
      <w:pPr>
        <w:pStyle w:val="ListParagraph"/>
        <w:numPr>
          <w:ilvl w:val="1"/>
          <w:numId w:val="18"/>
        </w:numPr>
        <w:ind w:left="1134"/>
      </w:pPr>
      <w:r>
        <w:t>Đặc tả hệ thống: danh sách nghiệp vụ và chi tiết cho từng nghiệp vụ của người dùn</w:t>
      </w:r>
      <w:r w:rsidR="00006522">
        <w:t>g (</w:t>
      </w:r>
      <w:r w:rsidR="00627095">
        <w:t xml:space="preserve">mô tả, người dùng, qui trình </w:t>
      </w:r>
      <w:r w:rsidR="00536746">
        <w:t xml:space="preserve">thực hiện nghiệp vụ </w:t>
      </w:r>
      <w:r w:rsidR="00627095">
        <w:t>và thông tin</w:t>
      </w:r>
      <w:r w:rsidR="00006522">
        <w:t>)</w:t>
      </w:r>
      <w:r w:rsidR="00627095">
        <w:t>.</w:t>
      </w:r>
    </w:p>
    <w:p w14:paraId="2324A0D1" w14:textId="77777777" w:rsidR="000239BF" w:rsidRDefault="006C2D00" w:rsidP="000239BF">
      <w:pPr>
        <w:pStyle w:val="Heading1"/>
        <w:numPr>
          <w:ilvl w:val="0"/>
          <w:numId w:val="15"/>
        </w:numPr>
      </w:pPr>
      <w:r>
        <w:t>Kế hoạch thu thập yêu cầu</w:t>
      </w:r>
    </w:p>
    <w:p w14:paraId="4F3A434C" w14:textId="77777777" w:rsidR="00AE2C64" w:rsidRDefault="00AE2C64" w:rsidP="006C2D00">
      <w:pPr>
        <w:pStyle w:val="Heading2"/>
      </w:pPr>
      <w:r>
        <w:t>Sản phẩm</w:t>
      </w:r>
    </w:p>
    <w:p w14:paraId="08182B57" w14:textId="22435108" w:rsidR="004D013F" w:rsidRDefault="004D013F" w:rsidP="004D013F">
      <w:pPr>
        <w:ind w:left="576"/>
      </w:pPr>
      <w:r>
        <w:t>Liệt kê các kỹ thuật thu thập yêu cầu và kết quả mong đợi cho từng kỹ thuật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70"/>
        <w:gridCol w:w="2192"/>
        <w:gridCol w:w="4050"/>
        <w:gridCol w:w="3528"/>
      </w:tblGrid>
      <w:tr w:rsidR="00CE223D" w14:paraId="51C026AA" w14:textId="77777777" w:rsidTr="00882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2CD4BA73" w14:textId="77777777" w:rsidR="00CE223D" w:rsidRDefault="00CE223D" w:rsidP="00882CB8">
            <w:r>
              <w:t>STT</w:t>
            </w:r>
          </w:p>
        </w:tc>
        <w:tc>
          <w:tcPr>
            <w:tcW w:w="2192" w:type="dxa"/>
          </w:tcPr>
          <w:p w14:paraId="78019DA6" w14:textId="0527E126" w:rsidR="00CE223D" w:rsidRDefault="00CE223D" w:rsidP="00882C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Nguồn thông tin</w:t>
            </w:r>
          </w:p>
        </w:tc>
        <w:tc>
          <w:tcPr>
            <w:tcW w:w="4050" w:type="dxa"/>
          </w:tcPr>
          <w:p w14:paraId="7109DB45" w14:textId="55B05C80" w:rsidR="00CE223D" w:rsidRDefault="00CE223D" w:rsidP="00882C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Sản phẩm</w:t>
            </w:r>
          </w:p>
        </w:tc>
        <w:tc>
          <w:tcPr>
            <w:tcW w:w="3528" w:type="dxa"/>
          </w:tcPr>
          <w:p w14:paraId="222DCA8C" w14:textId="583C6657" w:rsidR="00CE223D" w:rsidRDefault="006F51E6" w:rsidP="00882C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Kết quả</w:t>
            </w:r>
            <w:r w:rsidR="00F7697A">
              <w:t xml:space="preserve"> mong đợi</w:t>
            </w:r>
          </w:p>
        </w:tc>
      </w:tr>
      <w:tr w:rsidR="00CE223D" w14:paraId="234B9F6F" w14:textId="77777777" w:rsidTr="00882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3981E60" w14:textId="77777777" w:rsidR="00CE223D" w:rsidRDefault="00CE223D" w:rsidP="00882CB8">
            <w:pPr>
              <w:jc w:val="center"/>
            </w:pPr>
            <w:r>
              <w:t>1</w:t>
            </w:r>
          </w:p>
        </w:tc>
        <w:tc>
          <w:tcPr>
            <w:tcW w:w="2192" w:type="dxa"/>
          </w:tcPr>
          <w:p w14:paraId="0DD221D1" w14:textId="16A93D95" w:rsidR="00CE223D" w:rsidRDefault="008F468E" w:rsidP="00882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468E">
              <w:t>Người dùng.</w:t>
            </w:r>
          </w:p>
        </w:tc>
        <w:tc>
          <w:tcPr>
            <w:tcW w:w="4050" w:type="dxa"/>
          </w:tcPr>
          <w:p w14:paraId="194F6808" w14:textId="77777777" w:rsidR="008F468E" w:rsidRDefault="008F468E" w:rsidP="008F4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Phiếu khảo sát.</w:t>
            </w:r>
          </w:p>
          <w:p w14:paraId="17780B40" w14:textId="77777777" w:rsidR="008F468E" w:rsidRDefault="008F468E" w:rsidP="008F4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Hình ảnh, video buổi khảo sát.</w:t>
            </w:r>
          </w:p>
          <w:p w14:paraId="24FB598C" w14:textId="039A5660" w:rsidR="00CE223D" w:rsidRDefault="008F468E" w:rsidP="008F4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Cảm nhận đóng vai.</w:t>
            </w:r>
            <w:r>
              <w:t xml:space="preserve"> </w:t>
            </w:r>
          </w:p>
        </w:tc>
        <w:tc>
          <w:tcPr>
            <w:tcW w:w="3528" w:type="dxa"/>
          </w:tcPr>
          <w:p w14:paraId="76F135A5" w14:textId="77777777" w:rsidR="008F468E" w:rsidRDefault="008F468E" w:rsidP="008F4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Học sinh: 10 học sinh.</w:t>
            </w:r>
          </w:p>
          <w:p w14:paraId="1EA3ECC3" w14:textId="77777777" w:rsidR="008F468E" w:rsidRDefault="008F468E" w:rsidP="008F4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Sinh viên: 20 sinh viên.</w:t>
            </w:r>
          </w:p>
          <w:p w14:paraId="50BDFACE" w14:textId="11BEA506" w:rsidR="00CE223D" w:rsidRDefault="008F468E" w:rsidP="008F4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Người dùng khác: 10 người.</w:t>
            </w:r>
          </w:p>
        </w:tc>
      </w:tr>
      <w:tr w:rsidR="008F468E" w14:paraId="6A3317B6" w14:textId="77777777" w:rsidTr="00882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4F3C41C" w14:textId="45219987" w:rsidR="008F468E" w:rsidRDefault="008F468E" w:rsidP="00882CB8">
            <w:pPr>
              <w:jc w:val="center"/>
            </w:pPr>
            <w:r>
              <w:t>2</w:t>
            </w:r>
          </w:p>
        </w:tc>
        <w:tc>
          <w:tcPr>
            <w:tcW w:w="2192" w:type="dxa"/>
          </w:tcPr>
          <w:p w14:paraId="65C965BC" w14:textId="2C80A6AE" w:rsidR="008F468E" w:rsidRDefault="008F468E" w:rsidP="008F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Đội ngũ kĩ thuật. </w:t>
            </w:r>
          </w:p>
          <w:p w14:paraId="26B74183" w14:textId="5D433E61" w:rsidR="008F468E" w:rsidRPr="008F468E" w:rsidRDefault="008F468E" w:rsidP="008F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0" w:type="dxa"/>
          </w:tcPr>
          <w:p w14:paraId="5E872E29" w14:textId="77777777" w:rsidR="008F468E" w:rsidRDefault="008F468E" w:rsidP="008F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Bản thu thập thông tin.</w:t>
            </w:r>
          </w:p>
          <w:p w14:paraId="0302C9A5" w14:textId="77777777" w:rsidR="008F468E" w:rsidRDefault="008F468E" w:rsidP="008F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Hình ảnh quy trình.</w:t>
            </w:r>
          </w:p>
          <w:p w14:paraId="5F59022C" w14:textId="77777777" w:rsidR="008F468E" w:rsidRDefault="008F468E" w:rsidP="008F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8" w:type="dxa"/>
          </w:tcPr>
          <w:p w14:paraId="77BD07F2" w14:textId="77777777" w:rsidR="008F468E" w:rsidRDefault="008F468E" w:rsidP="008F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+ 1 kỹ thuật viên về phát triển</w:t>
            </w:r>
          </w:p>
          <w:p w14:paraId="29E6C0A8" w14:textId="77777777" w:rsidR="008F468E" w:rsidRDefault="008F468E" w:rsidP="008F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ứng dụng trên mobile.</w:t>
            </w:r>
          </w:p>
          <w:p w14:paraId="1479BCAF" w14:textId="77777777" w:rsidR="008F468E" w:rsidRDefault="008F468E" w:rsidP="008F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+ 1 kỹ thuật viên có kinh</w:t>
            </w:r>
          </w:p>
          <w:p w14:paraId="74B54C0A" w14:textId="1D483C46" w:rsidR="008F468E" w:rsidRDefault="008F468E" w:rsidP="008F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nghiệm làm về chatbot.</w:t>
            </w:r>
          </w:p>
        </w:tc>
      </w:tr>
      <w:tr w:rsidR="008F468E" w14:paraId="4CE2835F" w14:textId="77777777" w:rsidTr="00882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40246EE3" w14:textId="28D6BB97" w:rsidR="008F468E" w:rsidRDefault="008F468E" w:rsidP="00882CB8">
            <w:pPr>
              <w:jc w:val="center"/>
            </w:pPr>
            <w:r>
              <w:t>3</w:t>
            </w:r>
          </w:p>
        </w:tc>
        <w:tc>
          <w:tcPr>
            <w:tcW w:w="2192" w:type="dxa"/>
          </w:tcPr>
          <w:p w14:paraId="3B4393B4" w14:textId="3115C557" w:rsidR="008F468E" w:rsidRDefault="008F468E" w:rsidP="008F4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Thị trường </w:t>
            </w:r>
          </w:p>
          <w:p w14:paraId="2A86422C" w14:textId="77777777" w:rsidR="008F468E" w:rsidRDefault="008F468E" w:rsidP="008F4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BEDB0C" w14:textId="524DFA53" w:rsidR="008F468E" w:rsidRDefault="008F468E" w:rsidP="008F4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0" w:type="dxa"/>
          </w:tcPr>
          <w:p w14:paraId="638F01C6" w14:textId="1BD301F1" w:rsidR="008F468E" w:rsidRDefault="008F468E" w:rsidP="008F4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Phiếu thông tin thu thập được.</w:t>
            </w:r>
          </w:p>
          <w:p w14:paraId="0043EC83" w14:textId="77777777" w:rsidR="008F468E" w:rsidRDefault="008F468E" w:rsidP="008F4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Hình ảnh quy trình.</w:t>
            </w:r>
          </w:p>
          <w:p w14:paraId="44E63A5E" w14:textId="77777777" w:rsidR="008F468E" w:rsidRDefault="008F468E" w:rsidP="008F4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8" w:type="dxa"/>
          </w:tcPr>
          <w:p w14:paraId="148930AD" w14:textId="77777777" w:rsidR="008F468E" w:rsidRDefault="008F468E" w:rsidP="008F4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Đại học Khoa Học Tự</w:t>
            </w:r>
          </w:p>
          <w:p w14:paraId="6E1D0D40" w14:textId="77777777" w:rsidR="008F468E" w:rsidRDefault="008F468E" w:rsidP="008F4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Nhiên: 10 sinh viên.</w:t>
            </w:r>
          </w:p>
          <w:p w14:paraId="6B923720" w14:textId="77777777" w:rsidR="008F468E" w:rsidRDefault="008F468E" w:rsidP="008F4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Đại học Sư Phạm: 10 sinh</w:t>
            </w:r>
          </w:p>
          <w:p w14:paraId="6359AF99" w14:textId="77777777" w:rsidR="008F468E" w:rsidRDefault="008F468E" w:rsidP="008F4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viên.</w:t>
            </w:r>
          </w:p>
          <w:p w14:paraId="02B26CDC" w14:textId="77777777" w:rsidR="008F468E" w:rsidRDefault="008F468E" w:rsidP="008F4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Trường THPT Lê Hồng</w:t>
            </w:r>
          </w:p>
          <w:p w14:paraId="1206D318" w14:textId="77777777" w:rsidR="008F468E" w:rsidRDefault="008F468E" w:rsidP="008F4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Phong: 10 học sinh.</w:t>
            </w:r>
          </w:p>
          <w:p w14:paraId="2ADD08C7" w14:textId="77777777" w:rsidR="008F468E" w:rsidRDefault="008F468E" w:rsidP="008F4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Người làm việc trong các</w:t>
            </w:r>
          </w:p>
          <w:p w14:paraId="4F5A0E46" w14:textId="7CA68897" w:rsidR="008F468E" w:rsidRDefault="008F468E" w:rsidP="008F4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lĩnh vực khác: 10 người.</w:t>
            </w:r>
          </w:p>
        </w:tc>
      </w:tr>
      <w:tr w:rsidR="008F468E" w14:paraId="25A53768" w14:textId="77777777" w:rsidTr="00882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6E2CC09" w14:textId="4E4B6261" w:rsidR="008F468E" w:rsidRDefault="008F468E" w:rsidP="00882CB8">
            <w:pPr>
              <w:jc w:val="center"/>
            </w:pPr>
            <w:r>
              <w:t>4</w:t>
            </w:r>
          </w:p>
        </w:tc>
        <w:tc>
          <w:tcPr>
            <w:tcW w:w="2192" w:type="dxa"/>
          </w:tcPr>
          <w:p w14:paraId="3E82B3BD" w14:textId="77777777" w:rsidR="008F468E" w:rsidRDefault="008F468E" w:rsidP="008F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Các ứng dụng</w:t>
            </w:r>
          </w:p>
          <w:p w14:paraId="37363273" w14:textId="77777777" w:rsidR="008F468E" w:rsidRDefault="008F468E" w:rsidP="008F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tương tự.</w:t>
            </w:r>
          </w:p>
          <w:p w14:paraId="55BA60F1" w14:textId="5C35EDB4" w:rsidR="008F468E" w:rsidRDefault="008F468E" w:rsidP="008F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50" w:type="dxa"/>
          </w:tcPr>
          <w:p w14:paraId="15867373" w14:textId="77777777" w:rsidR="008F468E" w:rsidRDefault="008F468E" w:rsidP="008F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Bản báo cáo chi tiết về thông</w:t>
            </w:r>
          </w:p>
          <w:p w14:paraId="6207BAAC" w14:textId="77777777" w:rsidR="008F468E" w:rsidRDefault="008F468E" w:rsidP="008F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tin, tính năng của các ứng dụng.</w:t>
            </w:r>
          </w:p>
          <w:p w14:paraId="5D9145A7" w14:textId="77777777" w:rsidR="008F468E" w:rsidRDefault="008F468E" w:rsidP="008F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Bản so sánh các ứng dụng.</w:t>
            </w:r>
          </w:p>
          <w:p w14:paraId="6A25D810" w14:textId="77777777" w:rsidR="008F468E" w:rsidRDefault="008F468E" w:rsidP="008F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8" w:type="dxa"/>
          </w:tcPr>
          <w:p w14:paraId="1BED0A34" w14:textId="77777777" w:rsidR="008F468E" w:rsidRDefault="008F468E" w:rsidP="008F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+ 5 ứng dụng/trang web cung</w:t>
            </w:r>
          </w:p>
          <w:p w14:paraId="6FAD315F" w14:textId="77777777" w:rsidR="008F468E" w:rsidRDefault="008F468E" w:rsidP="008F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cấp thông tin lịch sử.</w:t>
            </w:r>
          </w:p>
          <w:p w14:paraId="624C0A76" w14:textId="77777777" w:rsidR="008F468E" w:rsidRDefault="008F468E" w:rsidP="008F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+ 5 ứng dụng/công cụ sử dụng</w:t>
            </w:r>
          </w:p>
          <w:p w14:paraId="48DEC7D6" w14:textId="1A3A41F0" w:rsidR="008F468E" w:rsidRDefault="008F468E" w:rsidP="008F4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công nghệ chatbot hiện nay.</w:t>
            </w:r>
          </w:p>
        </w:tc>
      </w:tr>
      <w:tr w:rsidR="008F468E" w14:paraId="2334F9AC" w14:textId="77777777" w:rsidTr="00882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046D6FA6" w14:textId="425B12C7" w:rsidR="008F468E" w:rsidRDefault="008F468E" w:rsidP="00882CB8">
            <w:pPr>
              <w:jc w:val="center"/>
            </w:pPr>
            <w:r>
              <w:t>5</w:t>
            </w:r>
          </w:p>
        </w:tc>
        <w:tc>
          <w:tcPr>
            <w:tcW w:w="2192" w:type="dxa"/>
          </w:tcPr>
          <w:p w14:paraId="47A91621" w14:textId="1B54AD52" w:rsidR="008F468E" w:rsidRDefault="008F468E" w:rsidP="008F4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Các tiêu chuẩn </w:t>
            </w:r>
          </w:p>
          <w:p w14:paraId="7560D3AC" w14:textId="1E36D16B" w:rsidR="008F468E" w:rsidRDefault="008F468E" w:rsidP="008F4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0" w:type="dxa"/>
          </w:tcPr>
          <w:p w14:paraId="120E2E49" w14:textId="33B25621" w:rsidR="008F468E" w:rsidRDefault="008F468E" w:rsidP="008F4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Bản báo cáo chi tiết về các tiêu</w:t>
            </w:r>
            <w:r>
              <w:t xml:space="preserve"> </w:t>
            </w:r>
            <w:r>
              <w:t>chuẩn cần có.</w:t>
            </w:r>
          </w:p>
          <w:p w14:paraId="1EA5594F" w14:textId="77777777" w:rsidR="008F468E" w:rsidRDefault="008F468E" w:rsidP="008F4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8" w:type="dxa"/>
          </w:tcPr>
          <w:p w14:paraId="380CB423" w14:textId="77777777" w:rsidR="008F468E" w:rsidRDefault="008F468E" w:rsidP="008F4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Tiêu chuẩn về công nghệ.</w:t>
            </w:r>
          </w:p>
          <w:p w14:paraId="5A677A61" w14:textId="77777777" w:rsidR="008F468E" w:rsidRDefault="008F468E" w:rsidP="008F4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Tiêu chuẩn về ứng dụng</w:t>
            </w:r>
          </w:p>
          <w:p w14:paraId="4ECEC902" w14:textId="77777777" w:rsidR="008F468E" w:rsidRDefault="008F468E" w:rsidP="008F4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trên điện thoại.</w:t>
            </w:r>
          </w:p>
          <w:p w14:paraId="485FEDDC" w14:textId="6E022F89" w:rsidR="008F468E" w:rsidRDefault="008F468E" w:rsidP="008F4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Tiêu chuẩn về thông tin.</w:t>
            </w:r>
          </w:p>
        </w:tc>
      </w:tr>
    </w:tbl>
    <w:p w14:paraId="479536A4" w14:textId="6D97F55C" w:rsidR="00CE223D" w:rsidRDefault="00CE223D" w:rsidP="004D013F">
      <w:pPr>
        <w:ind w:left="576"/>
      </w:pPr>
    </w:p>
    <w:p w14:paraId="09349E7E" w14:textId="77777777" w:rsidR="006C2D00" w:rsidRDefault="006C2D00" w:rsidP="006C2D00">
      <w:pPr>
        <w:pStyle w:val="Heading2"/>
      </w:pPr>
      <w:r>
        <w:lastRenderedPageBreak/>
        <w:t>Danh sách công việc và kết quả</w:t>
      </w:r>
    </w:p>
    <w:p w14:paraId="42B1001F" w14:textId="4275F6CA" w:rsidR="006C2D00" w:rsidRDefault="006C2D00" w:rsidP="006C2D00">
      <w:pPr>
        <w:pStyle w:val="ListParagraph"/>
        <w:numPr>
          <w:ilvl w:val="0"/>
          <w:numId w:val="16"/>
        </w:numPr>
      </w:pPr>
      <w:r>
        <w:t>Bảng chi tiết công việc</w:t>
      </w:r>
      <w:r w:rsidR="00CE223D">
        <w:t xml:space="preserve"> dựa trên các sản phẩm trong phần 2.1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70"/>
        <w:gridCol w:w="2192"/>
        <w:gridCol w:w="4050"/>
        <w:gridCol w:w="3528"/>
      </w:tblGrid>
      <w:tr w:rsidR="00CE223D" w14:paraId="7BD98E0C" w14:textId="77777777" w:rsidTr="00882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1C96B094" w14:textId="77777777" w:rsidR="00CE223D" w:rsidRDefault="00CE223D" w:rsidP="00882CB8">
            <w:r>
              <w:t>STT</w:t>
            </w:r>
          </w:p>
        </w:tc>
        <w:tc>
          <w:tcPr>
            <w:tcW w:w="2192" w:type="dxa"/>
          </w:tcPr>
          <w:p w14:paraId="5C00ED6A" w14:textId="74DEEFF6" w:rsidR="00CE223D" w:rsidRDefault="00F7697A" w:rsidP="00882C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Công việc</w:t>
            </w:r>
          </w:p>
        </w:tc>
        <w:tc>
          <w:tcPr>
            <w:tcW w:w="4050" w:type="dxa"/>
          </w:tcPr>
          <w:p w14:paraId="2AA0D892" w14:textId="77777777" w:rsidR="00CE223D" w:rsidRDefault="00CE223D" w:rsidP="00882C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Chuẩn bị</w:t>
            </w:r>
          </w:p>
        </w:tc>
        <w:tc>
          <w:tcPr>
            <w:tcW w:w="3528" w:type="dxa"/>
          </w:tcPr>
          <w:p w14:paraId="77A12371" w14:textId="7BCB20E7" w:rsidR="00CE223D" w:rsidRDefault="00F7697A" w:rsidP="00882C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thực hiện</w:t>
            </w:r>
          </w:p>
        </w:tc>
      </w:tr>
      <w:tr w:rsidR="003B477F" w14:paraId="2167FE3F" w14:textId="77777777" w:rsidTr="00882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72B5B284" w14:textId="31CA11B8" w:rsidR="003B477F" w:rsidRDefault="003B477F" w:rsidP="003B477F">
            <w:r>
              <w:t>1</w:t>
            </w:r>
          </w:p>
        </w:tc>
        <w:tc>
          <w:tcPr>
            <w:tcW w:w="2192" w:type="dxa"/>
          </w:tcPr>
          <w:p w14:paraId="3F8E7168" w14:textId="30C656D6" w:rsidR="003B477F" w:rsidRDefault="003B477F" w:rsidP="003B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Cài đặt và sử dụng các ứng dụng tương tự hiện có trên thị trường.</w:t>
            </w:r>
          </w:p>
        </w:tc>
        <w:tc>
          <w:tcPr>
            <w:tcW w:w="4050" w:type="dxa"/>
          </w:tcPr>
          <w:p w14:paraId="43FE2AC8" w14:textId="6326A9F6" w:rsidR="003B477F" w:rsidRDefault="003B477F" w:rsidP="003B477F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477F">
              <w:rPr>
                <w:color w:val="000000"/>
              </w:rPr>
              <w:t>-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Điện thoại di động</w:t>
            </w:r>
          </w:p>
          <w:p w14:paraId="08BC08BC" w14:textId="0B5AC37B" w:rsidR="003B477F" w:rsidRDefault="003B477F" w:rsidP="003B477F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>Máy tính (có trình duyệt web)</w:t>
            </w:r>
          </w:p>
          <w:p w14:paraId="30A7D21D" w14:textId="55061044" w:rsidR="003B477F" w:rsidRDefault="003B477F" w:rsidP="003B477F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477F">
              <w:rPr>
                <w:color w:val="000000"/>
              </w:rPr>
              <w:t>-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Kết nối mạng Internet</w:t>
            </w:r>
          </w:p>
          <w:p w14:paraId="56A17B92" w14:textId="77777777" w:rsidR="003B477F" w:rsidRDefault="003B477F" w:rsidP="003B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28" w:type="dxa"/>
          </w:tcPr>
          <w:p w14:paraId="0C0E733F" w14:textId="313476C1" w:rsidR="003B477F" w:rsidRDefault="003B477F" w:rsidP="003B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Từ 3-4 đến 5-4</w:t>
            </w:r>
          </w:p>
        </w:tc>
      </w:tr>
      <w:tr w:rsidR="003B477F" w14:paraId="3DFB3475" w14:textId="77777777" w:rsidTr="00882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68F47D4D" w14:textId="30169916" w:rsidR="003B477F" w:rsidRDefault="003B477F" w:rsidP="003B477F">
            <w:r>
              <w:t>2</w:t>
            </w:r>
          </w:p>
        </w:tc>
        <w:tc>
          <w:tcPr>
            <w:tcW w:w="2192" w:type="dxa"/>
          </w:tcPr>
          <w:p w14:paraId="0677E7B7" w14:textId="22C854A9" w:rsidR="003B477F" w:rsidRDefault="003B477F" w:rsidP="003B4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Sử dụng thử các con chatbot có trên các trang web bán hàng</w:t>
            </w:r>
          </w:p>
        </w:tc>
        <w:tc>
          <w:tcPr>
            <w:tcW w:w="4050" w:type="dxa"/>
          </w:tcPr>
          <w:p w14:paraId="41010ACE" w14:textId="58CBB8CE" w:rsidR="003B477F" w:rsidRPr="003B477F" w:rsidRDefault="003B477F" w:rsidP="003B477F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B477F">
              <w:rPr>
                <w:color w:val="000000"/>
              </w:rPr>
              <w:t>-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Thiết bị có trình duyệt web kết nối internet.</w:t>
            </w:r>
          </w:p>
        </w:tc>
        <w:tc>
          <w:tcPr>
            <w:tcW w:w="3528" w:type="dxa"/>
          </w:tcPr>
          <w:p w14:paraId="60086AEF" w14:textId="7FB18D5A" w:rsidR="003B477F" w:rsidRDefault="003B477F" w:rsidP="003B4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Từ 3-4 đến 5-4</w:t>
            </w:r>
          </w:p>
        </w:tc>
      </w:tr>
      <w:tr w:rsidR="003B477F" w14:paraId="497F8B0C" w14:textId="77777777" w:rsidTr="00882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0C3D47B4" w14:textId="69671B26" w:rsidR="003B477F" w:rsidRDefault="003B477F" w:rsidP="003B477F">
            <w:r>
              <w:t>3</w:t>
            </w:r>
          </w:p>
        </w:tc>
        <w:tc>
          <w:tcPr>
            <w:tcW w:w="2192" w:type="dxa"/>
          </w:tcPr>
          <w:p w14:paraId="25F47ADE" w14:textId="3EAF8FEB" w:rsidR="003B477F" w:rsidRDefault="003B477F" w:rsidP="003B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Xác định thị trường sử dụng sản phẩm</w:t>
            </w:r>
          </w:p>
        </w:tc>
        <w:tc>
          <w:tcPr>
            <w:tcW w:w="4050" w:type="dxa"/>
          </w:tcPr>
          <w:p w14:paraId="7030F55F" w14:textId="77777777" w:rsidR="003B477F" w:rsidRDefault="003B477F" w:rsidP="003B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Thông tin các ứng dụng tương tự.</w:t>
            </w:r>
          </w:p>
          <w:p w14:paraId="214236E6" w14:textId="77777777" w:rsidR="003B477F" w:rsidRDefault="003B477F" w:rsidP="003B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Thông tin về chức năng chính của sản phẩm.</w:t>
            </w:r>
          </w:p>
          <w:p w14:paraId="2F1A4C26" w14:textId="0440D2ED" w:rsidR="003B477F" w:rsidRDefault="003B477F" w:rsidP="003B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Thông tin về người dùng hướng đến.</w:t>
            </w:r>
          </w:p>
        </w:tc>
        <w:tc>
          <w:tcPr>
            <w:tcW w:w="3528" w:type="dxa"/>
          </w:tcPr>
          <w:p w14:paraId="1EE81BCF" w14:textId="45E87882" w:rsidR="003B477F" w:rsidRDefault="003B477F" w:rsidP="003B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Từ 3-4 đến 10-4</w:t>
            </w:r>
          </w:p>
        </w:tc>
      </w:tr>
      <w:tr w:rsidR="003B477F" w14:paraId="78992B70" w14:textId="77777777" w:rsidTr="00882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3575EA8E" w14:textId="33897279" w:rsidR="003B477F" w:rsidRDefault="003B477F" w:rsidP="003B477F">
            <w:r>
              <w:t>4</w:t>
            </w:r>
          </w:p>
        </w:tc>
        <w:tc>
          <w:tcPr>
            <w:tcW w:w="2192" w:type="dxa"/>
          </w:tcPr>
          <w:p w14:paraId="07B42BD2" w14:textId="740EDD88" w:rsidR="003B477F" w:rsidRDefault="003B477F" w:rsidP="003B4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So sánh các ứng dụng tương tự đã có trên thị trường với nhau.</w:t>
            </w:r>
          </w:p>
        </w:tc>
        <w:tc>
          <w:tcPr>
            <w:tcW w:w="4050" w:type="dxa"/>
          </w:tcPr>
          <w:p w14:paraId="7955A583" w14:textId="2394002E" w:rsidR="003B477F" w:rsidRPr="003B477F" w:rsidRDefault="003B477F" w:rsidP="003B4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3B477F">
              <w:rPr>
                <w:rFonts w:eastAsia="Times New Roman" w:cs="Times New Roman"/>
                <w:color w:val="000000"/>
                <w:szCs w:val="24"/>
              </w:rPr>
              <w:t>-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3B477F">
              <w:rPr>
                <w:rFonts w:eastAsia="Times New Roman" w:cs="Times New Roman"/>
                <w:color w:val="000000"/>
                <w:szCs w:val="24"/>
              </w:rPr>
              <w:t>Điện thoại đã cài đặt các app tương tự</w:t>
            </w:r>
          </w:p>
          <w:p w14:paraId="65BB9424" w14:textId="77777777" w:rsidR="003B477F" w:rsidRPr="00B55DAE" w:rsidRDefault="003B477F" w:rsidP="003B4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B55DAE">
              <w:rPr>
                <w:rFonts w:eastAsia="Times New Roman" w:cs="Times New Roman"/>
                <w:color w:val="000000"/>
                <w:szCs w:val="24"/>
              </w:rPr>
              <w:t>Trình duyệt đã mở sẵn các ứng dụng web có chứa những con chatbot</w:t>
            </w:r>
          </w:p>
          <w:p w14:paraId="682F052A" w14:textId="25AAC44A" w:rsidR="003B477F" w:rsidRPr="003B477F" w:rsidRDefault="003B477F" w:rsidP="003B4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3B477F">
              <w:rPr>
                <w:rFonts w:eastAsia="Times New Roman" w:cs="Times New Roman"/>
                <w:color w:val="000000"/>
                <w:szCs w:val="24"/>
              </w:rPr>
              <w:t>-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3B477F">
              <w:rPr>
                <w:rFonts w:eastAsia="Times New Roman" w:cs="Times New Roman"/>
                <w:color w:val="000000"/>
                <w:szCs w:val="24"/>
              </w:rPr>
              <w:t>Bản template có sẵn các tiêu chí để so sánh các ứng dụng với nhau: gồm 2 phần:</w:t>
            </w:r>
          </w:p>
          <w:p w14:paraId="6EE5FF29" w14:textId="218F6751" w:rsidR="003B477F" w:rsidRPr="00B55DAE" w:rsidRDefault="003B477F" w:rsidP="003B477F">
            <w:pPr>
              <w:numPr>
                <w:ilvl w:val="0"/>
                <w:numId w:val="22"/>
              </w:numPr>
              <w:tabs>
                <w:tab w:val="clear" w:pos="720"/>
              </w:tabs>
              <w:ind w:left="451" w:hanging="27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B55DAE">
              <w:rPr>
                <w:rFonts w:eastAsia="Times New Roman" w:cs="Times New Roman"/>
                <w:color w:val="000000"/>
                <w:szCs w:val="24"/>
              </w:rPr>
              <w:t xml:space="preserve">Phần cho ứng dụng tra cứu lịch </w:t>
            </w:r>
            <w:r>
              <w:rPr>
                <w:rFonts w:eastAsia="Times New Roman" w:cs="Times New Roman"/>
                <w:color w:val="000000"/>
                <w:szCs w:val="24"/>
              </w:rPr>
              <w:t>sử</w:t>
            </w:r>
          </w:p>
          <w:p w14:paraId="2601CFC9" w14:textId="21938D36" w:rsidR="003B477F" w:rsidRPr="003B477F" w:rsidRDefault="003B477F" w:rsidP="003B477F">
            <w:pPr>
              <w:numPr>
                <w:ilvl w:val="0"/>
                <w:numId w:val="22"/>
              </w:numPr>
              <w:tabs>
                <w:tab w:val="clear" w:pos="720"/>
                <w:tab w:val="num" w:pos="451"/>
              </w:tabs>
              <w:ind w:hanging="539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B55DAE">
              <w:rPr>
                <w:rFonts w:eastAsia="Times New Roman" w:cs="Times New Roman"/>
                <w:color w:val="000000"/>
                <w:szCs w:val="24"/>
              </w:rPr>
              <w:t>Phần cho những công chatbot</w:t>
            </w:r>
          </w:p>
        </w:tc>
        <w:tc>
          <w:tcPr>
            <w:tcW w:w="3528" w:type="dxa"/>
          </w:tcPr>
          <w:p w14:paraId="2E8D2A36" w14:textId="68024859" w:rsidR="003B477F" w:rsidRDefault="003B477F" w:rsidP="003B4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Từ 5-4 đến 10-4</w:t>
            </w:r>
          </w:p>
        </w:tc>
      </w:tr>
      <w:tr w:rsidR="003B477F" w14:paraId="5C6FC995" w14:textId="77777777" w:rsidTr="00882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642B670E" w14:textId="0A2B12A9" w:rsidR="003B477F" w:rsidRDefault="003B477F" w:rsidP="003B477F">
            <w:pPr>
              <w:jc w:val="center"/>
            </w:pPr>
            <w:r>
              <w:t>5</w:t>
            </w:r>
          </w:p>
        </w:tc>
        <w:tc>
          <w:tcPr>
            <w:tcW w:w="2192" w:type="dxa"/>
          </w:tcPr>
          <w:p w14:paraId="4729A4E0" w14:textId="04ACFEF8" w:rsidR="003B477F" w:rsidRDefault="003B477F" w:rsidP="003B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Phỏng vấn sinh viên trường</w:t>
            </w:r>
            <w:r>
              <w:t xml:space="preserve"> </w:t>
            </w:r>
            <w:r>
              <w:t>ĐHKHTN</w:t>
            </w:r>
          </w:p>
          <w:p w14:paraId="701D784C" w14:textId="5DCE0C8C" w:rsidR="003B477F" w:rsidRDefault="003B477F" w:rsidP="003B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50" w:type="dxa"/>
          </w:tcPr>
          <w:p w14:paraId="09C5C3AA" w14:textId="3947A8CA" w:rsidR="003B477F" w:rsidRDefault="003B477F" w:rsidP="003B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>
              <w:t xml:space="preserve"> </w:t>
            </w:r>
            <w:r>
              <w:t>Danh sách các câu hỏi phỏng vấn.</w:t>
            </w:r>
          </w:p>
          <w:p w14:paraId="02F0109A" w14:textId="5DF91FD9" w:rsidR="003B477F" w:rsidRDefault="003B477F" w:rsidP="003B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>
              <w:t xml:space="preserve"> </w:t>
            </w:r>
            <w:r>
              <w:t>Danh sách đối tượng phỏng vấn.</w:t>
            </w:r>
          </w:p>
          <w:p w14:paraId="4EB98E21" w14:textId="37BCB85A" w:rsidR="003B477F" w:rsidRDefault="003B477F" w:rsidP="003B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>
              <w:t xml:space="preserve"> </w:t>
            </w:r>
            <w:r>
              <w:t>Biên bản phỏng vấn.</w:t>
            </w:r>
          </w:p>
          <w:p w14:paraId="50D094E3" w14:textId="5E492927" w:rsidR="003B477F" w:rsidRDefault="003B477F" w:rsidP="003B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>
              <w:t xml:space="preserve"> </w:t>
            </w:r>
            <w:r>
              <w:t>Máy quay phim.</w:t>
            </w:r>
          </w:p>
        </w:tc>
        <w:tc>
          <w:tcPr>
            <w:tcW w:w="3528" w:type="dxa"/>
          </w:tcPr>
          <w:p w14:paraId="00872A56" w14:textId="36EBC4EC" w:rsidR="003B477F" w:rsidRDefault="003B477F" w:rsidP="003B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Từ 12-4 đến 15-4</w:t>
            </w:r>
          </w:p>
        </w:tc>
      </w:tr>
      <w:tr w:rsidR="003B477F" w14:paraId="0E305454" w14:textId="77777777" w:rsidTr="00882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4CADAE92" w14:textId="51DB39BF" w:rsidR="003B477F" w:rsidRDefault="003B477F" w:rsidP="003B477F">
            <w:pPr>
              <w:jc w:val="center"/>
            </w:pPr>
            <w:r>
              <w:t>6</w:t>
            </w:r>
          </w:p>
        </w:tc>
        <w:tc>
          <w:tcPr>
            <w:tcW w:w="2192" w:type="dxa"/>
          </w:tcPr>
          <w:p w14:paraId="3E0EE99C" w14:textId="3AC71426" w:rsidR="003B477F" w:rsidRDefault="003B477F" w:rsidP="003B4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Phỏng vấn học sinh trường</w:t>
            </w:r>
            <w:r>
              <w:t xml:space="preserve"> </w:t>
            </w:r>
            <w:r>
              <w:t>THPT Lê Hồng Phong</w:t>
            </w:r>
          </w:p>
        </w:tc>
        <w:tc>
          <w:tcPr>
            <w:tcW w:w="4050" w:type="dxa"/>
          </w:tcPr>
          <w:p w14:paraId="18E3C489" w14:textId="41128424" w:rsidR="003B477F" w:rsidRDefault="003B477F" w:rsidP="003B4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 xml:space="preserve"> </w:t>
            </w:r>
            <w:r>
              <w:t>Danh sách các câu hỏi phỏng vấn.</w:t>
            </w:r>
          </w:p>
          <w:p w14:paraId="74F78738" w14:textId="65D9C957" w:rsidR="003B477F" w:rsidRDefault="003B477F" w:rsidP="003B4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 xml:space="preserve"> </w:t>
            </w:r>
            <w:r>
              <w:t>Danh sách đối tượng phỏng vấn.</w:t>
            </w:r>
          </w:p>
          <w:p w14:paraId="570B6C2C" w14:textId="7E643889" w:rsidR="003B477F" w:rsidRDefault="003B477F" w:rsidP="003B4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 xml:space="preserve"> </w:t>
            </w:r>
            <w:r>
              <w:t>Biên bản phỏng vấn.</w:t>
            </w:r>
          </w:p>
          <w:p w14:paraId="6C41C580" w14:textId="6F0E0C42" w:rsidR="003B477F" w:rsidRDefault="003B477F" w:rsidP="003B4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 xml:space="preserve"> </w:t>
            </w:r>
            <w:r>
              <w:t>Máy quay phim.</w:t>
            </w:r>
          </w:p>
          <w:p w14:paraId="3242A075" w14:textId="08F93146" w:rsidR="003B477F" w:rsidRDefault="003B477F" w:rsidP="003B4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 xml:space="preserve"> </w:t>
            </w:r>
            <w:r>
              <w:t>Giấy giới thiệu.</w:t>
            </w:r>
          </w:p>
          <w:p w14:paraId="5D24E5F4" w14:textId="0D2328E0" w:rsidR="003B477F" w:rsidRDefault="003B477F" w:rsidP="003B4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28" w:type="dxa"/>
          </w:tcPr>
          <w:p w14:paraId="6B96AB23" w14:textId="3D070514" w:rsidR="003B477F" w:rsidRDefault="003B477F" w:rsidP="003B4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Từ 16-4 đến 20-4</w:t>
            </w:r>
          </w:p>
        </w:tc>
      </w:tr>
      <w:tr w:rsidR="003B477F" w14:paraId="068B11AD" w14:textId="77777777" w:rsidTr="00882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16C905E3" w14:textId="4562A37A" w:rsidR="003B477F" w:rsidRDefault="003B477F" w:rsidP="003B477F">
            <w:pPr>
              <w:jc w:val="center"/>
            </w:pPr>
            <w:r>
              <w:t>7</w:t>
            </w:r>
          </w:p>
        </w:tc>
        <w:tc>
          <w:tcPr>
            <w:tcW w:w="2192" w:type="dxa"/>
          </w:tcPr>
          <w:p w14:paraId="38F3A111" w14:textId="516C484E" w:rsidR="003B477F" w:rsidRDefault="003B477F" w:rsidP="003B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Phỏng vấn người dùng khác</w:t>
            </w:r>
          </w:p>
        </w:tc>
        <w:tc>
          <w:tcPr>
            <w:tcW w:w="4050" w:type="dxa"/>
          </w:tcPr>
          <w:p w14:paraId="421EC342" w14:textId="21498B56" w:rsidR="003B477F" w:rsidRDefault="003B477F" w:rsidP="003B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>
              <w:t xml:space="preserve"> </w:t>
            </w:r>
            <w:r>
              <w:t>Danh sách các câu hỏi phỏng vấn.</w:t>
            </w:r>
          </w:p>
          <w:p w14:paraId="31359C89" w14:textId="685C08BB" w:rsidR="003B477F" w:rsidRDefault="003B477F" w:rsidP="003B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>
              <w:t xml:space="preserve"> </w:t>
            </w:r>
            <w:r>
              <w:t>Danh sách đối tượng phỏng vấn.</w:t>
            </w:r>
          </w:p>
          <w:p w14:paraId="70C2FA46" w14:textId="1D7338F0" w:rsidR="003B477F" w:rsidRDefault="003B477F" w:rsidP="003B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>
              <w:t xml:space="preserve"> </w:t>
            </w:r>
            <w:r>
              <w:t>Biên bản phỏng vấn.</w:t>
            </w:r>
          </w:p>
          <w:p w14:paraId="7576ED94" w14:textId="2DC7DAF5" w:rsidR="003B477F" w:rsidRDefault="003B477F" w:rsidP="003B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>
              <w:t xml:space="preserve"> </w:t>
            </w:r>
            <w:r>
              <w:t>Máy quay phim.</w:t>
            </w:r>
          </w:p>
        </w:tc>
        <w:tc>
          <w:tcPr>
            <w:tcW w:w="3528" w:type="dxa"/>
          </w:tcPr>
          <w:p w14:paraId="6E852FE3" w14:textId="7073B091" w:rsidR="003B477F" w:rsidRDefault="003B477F" w:rsidP="003B4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Từ 21-4 đến 23-4</w:t>
            </w:r>
          </w:p>
        </w:tc>
      </w:tr>
      <w:tr w:rsidR="003B477F" w14:paraId="77F5F45B" w14:textId="77777777" w:rsidTr="00882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6ADC375B" w14:textId="7DAA71E6" w:rsidR="003B477F" w:rsidRDefault="003B477F" w:rsidP="003B477F">
            <w:pPr>
              <w:jc w:val="center"/>
            </w:pPr>
            <w:r>
              <w:t>8</w:t>
            </w:r>
          </w:p>
        </w:tc>
        <w:tc>
          <w:tcPr>
            <w:tcW w:w="2192" w:type="dxa"/>
          </w:tcPr>
          <w:p w14:paraId="1D449246" w14:textId="02DB5F99" w:rsidR="003B477F" w:rsidRDefault="003B477F" w:rsidP="003B4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Liên hệ đội ngũ kĩ thuật</w:t>
            </w:r>
          </w:p>
        </w:tc>
        <w:tc>
          <w:tcPr>
            <w:tcW w:w="4050" w:type="dxa"/>
          </w:tcPr>
          <w:p w14:paraId="34EF1C31" w14:textId="06EB6EA3" w:rsidR="003B477F" w:rsidRDefault="003B477F" w:rsidP="003B4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 xml:space="preserve"> </w:t>
            </w:r>
            <w:r>
              <w:t>Danh sách các vấn đề.</w:t>
            </w:r>
          </w:p>
          <w:p w14:paraId="541952B4" w14:textId="57364439" w:rsidR="003B477F" w:rsidRDefault="003B477F" w:rsidP="003B4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 xml:space="preserve"> </w:t>
            </w:r>
            <w:r>
              <w:t>Biên bản thu thập thông tin.</w:t>
            </w:r>
          </w:p>
          <w:p w14:paraId="6AAC56C7" w14:textId="57E41BEB" w:rsidR="003B477F" w:rsidRDefault="003B477F" w:rsidP="003B4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 xml:space="preserve"> </w:t>
            </w:r>
            <w:r>
              <w:t>Máy quay phim.</w:t>
            </w:r>
          </w:p>
        </w:tc>
        <w:tc>
          <w:tcPr>
            <w:tcW w:w="3528" w:type="dxa"/>
          </w:tcPr>
          <w:p w14:paraId="7089F7D7" w14:textId="48873AE6" w:rsidR="003B477F" w:rsidRDefault="003B477F" w:rsidP="003B4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Từ 24-4 đến 26-4</w:t>
            </w:r>
          </w:p>
        </w:tc>
      </w:tr>
    </w:tbl>
    <w:p w14:paraId="7EA860CE" w14:textId="77777777" w:rsidR="00CE223D" w:rsidRDefault="00CE223D" w:rsidP="00CE223D">
      <w:pPr>
        <w:pStyle w:val="ListParagraph"/>
      </w:pPr>
    </w:p>
    <w:p w14:paraId="1B5E6F85" w14:textId="77777777" w:rsidR="006C2D00" w:rsidRDefault="006C2D00" w:rsidP="006C2D00">
      <w:pPr>
        <w:pStyle w:val="Heading2"/>
      </w:pPr>
      <w:r>
        <w:lastRenderedPageBreak/>
        <w:t>Bảng chi tiết công việc</w:t>
      </w:r>
    </w:p>
    <w:p w14:paraId="10E8F505" w14:textId="189AEB1A" w:rsidR="006C2D00" w:rsidRDefault="006C2D00" w:rsidP="00956C9C">
      <w:r>
        <w:t>Mỗi việc có hoạt động, thời gian</w:t>
      </w:r>
      <w:r w:rsidR="00274205">
        <w:t xml:space="preserve"> (bắt đầu – kết thúc)</w:t>
      </w:r>
      <w:r>
        <w:t>, phân công, tài nguyên sử dụng</w:t>
      </w:r>
    </w:p>
    <w:p w14:paraId="0A39FEAB" w14:textId="6DEB9EC4" w:rsidR="003B477F" w:rsidRDefault="003B477F" w:rsidP="00956C9C"/>
    <w:tbl>
      <w:tblPr>
        <w:tblStyle w:val="GridTable4"/>
        <w:tblW w:w="11527" w:type="dxa"/>
        <w:tblInd w:w="-365" w:type="dxa"/>
        <w:tblLook w:val="04A0" w:firstRow="1" w:lastRow="0" w:firstColumn="1" w:lastColumn="0" w:noHBand="0" w:noVBand="1"/>
      </w:tblPr>
      <w:tblGrid>
        <w:gridCol w:w="671"/>
        <w:gridCol w:w="2024"/>
        <w:gridCol w:w="2435"/>
        <w:gridCol w:w="1259"/>
        <w:gridCol w:w="1259"/>
        <w:gridCol w:w="2252"/>
        <w:gridCol w:w="1627"/>
      </w:tblGrid>
      <w:tr w:rsidR="00D70089" w14:paraId="7EC7F6A5" w14:textId="0DEF168A" w:rsidTr="00D700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6357A588" w14:textId="77777777" w:rsidR="003B477F" w:rsidRDefault="003B477F" w:rsidP="00FC21F5">
            <w:r>
              <w:t>STT</w:t>
            </w:r>
          </w:p>
        </w:tc>
        <w:tc>
          <w:tcPr>
            <w:tcW w:w="2024" w:type="dxa"/>
          </w:tcPr>
          <w:p w14:paraId="34764174" w14:textId="77777777" w:rsidR="003B477F" w:rsidRDefault="003B477F" w:rsidP="00FC2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Công việc</w:t>
            </w:r>
          </w:p>
        </w:tc>
        <w:tc>
          <w:tcPr>
            <w:tcW w:w="2435" w:type="dxa"/>
          </w:tcPr>
          <w:p w14:paraId="37B9D0F7" w14:textId="77777777" w:rsidR="003B477F" w:rsidRDefault="003B477F" w:rsidP="00FC2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Chuẩn bị</w:t>
            </w:r>
          </w:p>
        </w:tc>
        <w:tc>
          <w:tcPr>
            <w:tcW w:w="1259" w:type="dxa"/>
          </w:tcPr>
          <w:p w14:paraId="6E9254B1" w14:textId="02D28305" w:rsidR="003B477F" w:rsidRDefault="003B477F" w:rsidP="00FC2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</w:t>
            </w:r>
            <w:r>
              <w:t xml:space="preserve"> bắt đầu</w:t>
            </w:r>
          </w:p>
        </w:tc>
        <w:tc>
          <w:tcPr>
            <w:tcW w:w="1259" w:type="dxa"/>
          </w:tcPr>
          <w:p w14:paraId="1B658FC7" w14:textId="0E69E459" w:rsidR="003B477F" w:rsidRDefault="003B477F" w:rsidP="00FC2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Thời gian kết thúc</w:t>
            </w:r>
          </w:p>
        </w:tc>
        <w:tc>
          <w:tcPr>
            <w:tcW w:w="2252" w:type="dxa"/>
          </w:tcPr>
          <w:p w14:paraId="5CAB3CE6" w14:textId="51258B67" w:rsidR="003B477F" w:rsidRPr="00D70089" w:rsidRDefault="003B477F" w:rsidP="00FC2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D70089">
              <w:rPr>
                <w:b w:val="0"/>
                <w:bCs w:val="0"/>
                <w:color w:val="auto"/>
              </w:rPr>
              <w:t>Phân công</w:t>
            </w:r>
          </w:p>
        </w:tc>
        <w:tc>
          <w:tcPr>
            <w:tcW w:w="1627" w:type="dxa"/>
          </w:tcPr>
          <w:p w14:paraId="28406C0C" w14:textId="60AD348F" w:rsidR="003B477F" w:rsidRDefault="003B477F" w:rsidP="00FC2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Tài nguyên sử dụng</w:t>
            </w:r>
          </w:p>
        </w:tc>
      </w:tr>
      <w:tr w:rsidR="00D70089" w14:paraId="11997122" w14:textId="4A7DDFE0" w:rsidTr="00D70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584E0AF5" w14:textId="77777777" w:rsidR="003B477F" w:rsidRDefault="003B477F" w:rsidP="00FC21F5">
            <w:r>
              <w:t>1</w:t>
            </w:r>
          </w:p>
        </w:tc>
        <w:tc>
          <w:tcPr>
            <w:tcW w:w="2024" w:type="dxa"/>
          </w:tcPr>
          <w:p w14:paraId="45072BF3" w14:textId="77777777" w:rsidR="003B477F" w:rsidRDefault="003B477F" w:rsidP="00FC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Cài đặt và sử dụng các ứng dụng tương tự hiện có trên thị trường.</w:t>
            </w:r>
          </w:p>
        </w:tc>
        <w:tc>
          <w:tcPr>
            <w:tcW w:w="2435" w:type="dxa"/>
          </w:tcPr>
          <w:p w14:paraId="3F2DE60A" w14:textId="77777777" w:rsidR="003B477F" w:rsidRDefault="003B477F" w:rsidP="00FC21F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477F">
              <w:rPr>
                <w:color w:val="000000"/>
              </w:rPr>
              <w:t>-</w:t>
            </w:r>
            <w:r>
              <w:rPr>
                <w:color w:val="000000"/>
              </w:rPr>
              <w:t xml:space="preserve"> Điện thoại di động</w:t>
            </w:r>
          </w:p>
          <w:p w14:paraId="5EDEE286" w14:textId="77777777" w:rsidR="003B477F" w:rsidRDefault="003B477F" w:rsidP="00FC21F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- Máy tính (có trình duyệt web)</w:t>
            </w:r>
          </w:p>
          <w:p w14:paraId="27A5272B" w14:textId="77777777" w:rsidR="003B477F" w:rsidRDefault="003B477F" w:rsidP="00FC21F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477F">
              <w:rPr>
                <w:color w:val="000000"/>
              </w:rPr>
              <w:t>-</w:t>
            </w:r>
            <w:r>
              <w:rPr>
                <w:color w:val="000000"/>
              </w:rPr>
              <w:t xml:space="preserve"> Kết nối mạng Internet</w:t>
            </w:r>
          </w:p>
          <w:p w14:paraId="05DC5319" w14:textId="77777777" w:rsidR="003B477F" w:rsidRDefault="003B477F" w:rsidP="00FC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9" w:type="dxa"/>
          </w:tcPr>
          <w:p w14:paraId="706C9B94" w14:textId="2EAD1E4E" w:rsidR="003B477F" w:rsidRDefault="003B477F" w:rsidP="00FC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3-4</w:t>
            </w:r>
          </w:p>
        </w:tc>
        <w:tc>
          <w:tcPr>
            <w:tcW w:w="1259" w:type="dxa"/>
          </w:tcPr>
          <w:p w14:paraId="79E6F580" w14:textId="0815680D" w:rsidR="003B477F" w:rsidRDefault="003B477F" w:rsidP="00FC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5-4</w:t>
            </w:r>
          </w:p>
        </w:tc>
        <w:tc>
          <w:tcPr>
            <w:tcW w:w="2252" w:type="dxa"/>
          </w:tcPr>
          <w:p w14:paraId="09CDDB10" w14:textId="77777777" w:rsidR="003B477F" w:rsidRDefault="00D70089" w:rsidP="00D70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Hiếu : cài 1 ứng dụng tương tự trên máy Mac</w:t>
            </w:r>
          </w:p>
          <w:p w14:paraId="725885A3" w14:textId="59AB33DE" w:rsidR="00D70089" w:rsidRDefault="00D70089" w:rsidP="00D70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Các thành viên còn lại : cài 1 ứng dụng tương tự trên hệ điều hành Adroid</w:t>
            </w:r>
          </w:p>
        </w:tc>
        <w:tc>
          <w:tcPr>
            <w:tcW w:w="1627" w:type="dxa"/>
          </w:tcPr>
          <w:p w14:paraId="5F096FC7" w14:textId="44DCEF71" w:rsidR="003B477F" w:rsidRDefault="00D70089" w:rsidP="00FC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- 1 máy Mac/iphone</w:t>
            </w:r>
          </w:p>
          <w:p w14:paraId="5D3FA6A8" w14:textId="77777777" w:rsidR="00D70089" w:rsidRDefault="00D70089" w:rsidP="00FC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- 4 điện thoại di động</w:t>
            </w:r>
          </w:p>
          <w:p w14:paraId="2B12D6F0" w14:textId="77777777" w:rsidR="00D70089" w:rsidRDefault="00D70089" w:rsidP="00FC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Internet/3g</w:t>
            </w:r>
          </w:p>
          <w:p w14:paraId="3E104B44" w14:textId="77777777" w:rsidR="00D70089" w:rsidRDefault="00D70089" w:rsidP="00FC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- 1 máy tính</w:t>
            </w:r>
          </w:p>
          <w:p w14:paraId="5A027435" w14:textId="73B13229" w:rsidR="00D70089" w:rsidRDefault="00D70089" w:rsidP="00FC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Chi phí phát sinh (nếu bắt buộc phải mua hoặc đăng kí sử dụng sản phẩm)</w:t>
            </w:r>
          </w:p>
        </w:tc>
      </w:tr>
      <w:tr w:rsidR="00D70089" w14:paraId="2051329F" w14:textId="2B30FB4F" w:rsidTr="00D70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4695DC46" w14:textId="77777777" w:rsidR="003B477F" w:rsidRDefault="003B477F" w:rsidP="00FC21F5">
            <w:r>
              <w:t>2</w:t>
            </w:r>
          </w:p>
        </w:tc>
        <w:tc>
          <w:tcPr>
            <w:tcW w:w="2024" w:type="dxa"/>
          </w:tcPr>
          <w:p w14:paraId="7E3048BC" w14:textId="77777777" w:rsidR="003B477F" w:rsidRDefault="003B477F" w:rsidP="00FC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Sử dụng thử các con chatbot có trên các trang web bán hàng</w:t>
            </w:r>
          </w:p>
        </w:tc>
        <w:tc>
          <w:tcPr>
            <w:tcW w:w="2435" w:type="dxa"/>
          </w:tcPr>
          <w:p w14:paraId="1D63564D" w14:textId="77777777" w:rsidR="003B477F" w:rsidRPr="003B477F" w:rsidRDefault="003B477F" w:rsidP="00FC21F5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B477F">
              <w:rPr>
                <w:color w:val="000000"/>
              </w:rPr>
              <w:t>-</w:t>
            </w:r>
            <w:r>
              <w:rPr>
                <w:color w:val="000000"/>
              </w:rPr>
              <w:t xml:space="preserve"> Thiết bị có trình duyệt web kết nối internet.</w:t>
            </w:r>
          </w:p>
        </w:tc>
        <w:tc>
          <w:tcPr>
            <w:tcW w:w="1259" w:type="dxa"/>
          </w:tcPr>
          <w:p w14:paraId="06F28126" w14:textId="45BFEE05" w:rsidR="003B477F" w:rsidRDefault="00D70089" w:rsidP="00FC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3-4</w:t>
            </w:r>
          </w:p>
        </w:tc>
        <w:tc>
          <w:tcPr>
            <w:tcW w:w="1259" w:type="dxa"/>
          </w:tcPr>
          <w:p w14:paraId="3EA7D7CC" w14:textId="48388E5E" w:rsidR="003B477F" w:rsidRDefault="00D70089" w:rsidP="00FC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5-4</w:t>
            </w:r>
          </w:p>
        </w:tc>
        <w:tc>
          <w:tcPr>
            <w:tcW w:w="2252" w:type="dxa"/>
          </w:tcPr>
          <w:p w14:paraId="2A6D46CD" w14:textId="77777777" w:rsidR="003B477F" w:rsidRDefault="00D70089" w:rsidP="00FC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Hiếu, Dũng, Hồ : test chức năng trả lời tự động trên fanpage facebook</w:t>
            </w:r>
          </w:p>
          <w:p w14:paraId="6CA8955E" w14:textId="77777777" w:rsidR="00D70089" w:rsidRDefault="00D70089" w:rsidP="00FC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Ân Hòa : tìm hiểu chatbot của simi</w:t>
            </w:r>
          </w:p>
          <w:p w14:paraId="61CBA9AB" w14:textId="211BFAAC" w:rsidR="00D70089" w:rsidRDefault="00D70089" w:rsidP="00FC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Hữu Hòa : tìm hiểu nền tảng chat bot botsify (</w:t>
            </w:r>
            <w:r w:rsidRPr="00D70089">
              <w:t>https://botsify.com</w:t>
            </w:r>
            <w:r>
              <w:t>)</w:t>
            </w:r>
          </w:p>
        </w:tc>
        <w:tc>
          <w:tcPr>
            <w:tcW w:w="1627" w:type="dxa"/>
          </w:tcPr>
          <w:p w14:paraId="1125C850" w14:textId="0005535C" w:rsidR="003B477F" w:rsidRDefault="00D70089" w:rsidP="00FC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- 3 đến 5 laptop/PC</w:t>
            </w:r>
          </w:p>
        </w:tc>
      </w:tr>
      <w:tr w:rsidR="00D70089" w14:paraId="78458840" w14:textId="71826AE5" w:rsidTr="00D70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660FD0DB" w14:textId="77777777" w:rsidR="003B477F" w:rsidRDefault="003B477F" w:rsidP="00FC21F5">
            <w:r>
              <w:t>3</w:t>
            </w:r>
          </w:p>
        </w:tc>
        <w:tc>
          <w:tcPr>
            <w:tcW w:w="2024" w:type="dxa"/>
          </w:tcPr>
          <w:p w14:paraId="07CC4C43" w14:textId="77777777" w:rsidR="003B477F" w:rsidRDefault="003B477F" w:rsidP="00FC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Xác định thị trường sử dụng sản phẩm</w:t>
            </w:r>
          </w:p>
        </w:tc>
        <w:tc>
          <w:tcPr>
            <w:tcW w:w="2435" w:type="dxa"/>
          </w:tcPr>
          <w:p w14:paraId="43964CA1" w14:textId="77777777" w:rsidR="003B477F" w:rsidRDefault="003B477F" w:rsidP="00FC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Thông tin các ứng dụng tương tự.</w:t>
            </w:r>
          </w:p>
          <w:p w14:paraId="78068F5B" w14:textId="77777777" w:rsidR="003B477F" w:rsidRDefault="003B477F" w:rsidP="00FC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Thông tin về chức năng chính của sản phẩm.</w:t>
            </w:r>
          </w:p>
          <w:p w14:paraId="2EB69237" w14:textId="77777777" w:rsidR="003B477F" w:rsidRDefault="003B477F" w:rsidP="00FC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Thông tin về người dùng hướng đến.</w:t>
            </w:r>
          </w:p>
        </w:tc>
        <w:tc>
          <w:tcPr>
            <w:tcW w:w="1259" w:type="dxa"/>
          </w:tcPr>
          <w:p w14:paraId="2D142112" w14:textId="06CF4D6D" w:rsidR="003B477F" w:rsidRDefault="00D70089" w:rsidP="00FC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3-4</w:t>
            </w:r>
          </w:p>
        </w:tc>
        <w:tc>
          <w:tcPr>
            <w:tcW w:w="1259" w:type="dxa"/>
          </w:tcPr>
          <w:p w14:paraId="727571C3" w14:textId="683E38F4" w:rsidR="003B477F" w:rsidRDefault="00D70089" w:rsidP="00FC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10-4</w:t>
            </w:r>
          </w:p>
        </w:tc>
        <w:tc>
          <w:tcPr>
            <w:tcW w:w="2252" w:type="dxa"/>
          </w:tcPr>
          <w:p w14:paraId="5F9C9BDF" w14:textId="77777777" w:rsidR="003B477F" w:rsidRDefault="00D70089" w:rsidP="00FC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Hiếu, Hồ : Tìm kiếm các ứng dụng tương tự</w:t>
            </w:r>
          </w:p>
          <w:p w14:paraId="29AC3BFA" w14:textId="77777777" w:rsidR="00D70089" w:rsidRDefault="00D70089" w:rsidP="00FC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Ân Hòa : Tìm thị trường của sản phẩm</w:t>
            </w:r>
          </w:p>
          <w:p w14:paraId="6DC50762" w14:textId="45AE7954" w:rsidR="00D70089" w:rsidRDefault="00D70089" w:rsidP="00FC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Hữu Hòa, Hiếu: tìm các chức năng (dự định)</w:t>
            </w:r>
          </w:p>
        </w:tc>
        <w:tc>
          <w:tcPr>
            <w:tcW w:w="1627" w:type="dxa"/>
          </w:tcPr>
          <w:p w14:paraId="764C99FC" w14:textId="77777777" w:rsidR="003B477F" w:rsidRDefault="00D70089" w:rsidP="00FC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Laptop/PC</w:t>
            </w:r>
          </w:p>
          <w:p w14:paraId="621E7E85" w14:textId="77777777" w:rsidR="00D70089" w:rsidRDefault="00D70089" w:rsidP="00FC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Mạng internet</w:t>
            </w:r>
          </w:p>
          <w:p w14:paraId="334BB81F" w14:textId="4D911C55" w:rsidR="00D70089" w:rsidRDefault="00D70089" w:rsidP="00FC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Sách, vở, tài liệu, tư liệu</w:t>
            </w:r>
          </w:p>
        </w:tc>
      </w:tr>
      <w:tr w:rsidR="00D70089" w14:paraId="6BBDB2D4" w14:textId="7AE34A82" w:rsidTr="00D70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1E8901DA" w14:textId="77777777" w:rsidR="003B477F" w:rsidRDefault="003B477F" w:rsidP="00FC21F5">
            <w:r>
              <w:t>4</w:t>
            </w:r>
          </w:p>
        </w:tc>
        <w:tc>
          <w:tcPr>
            <w:tcW w:w="2024" w:type="dxa"/>
          </w:tcPr>
          <w:p w14:paraId="0918D2C1" w14:textId="77777777" w:rsidR="003B477F" w:rsidRDefault="003B477F" w:rsidP="00FC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So sánh các ứng dụng tương tự đã có trên thị trường với nhau.</w:t>
            </w:r>
          </w:p>
        </w:tc>
        <w:tc>
          <w:tcPr>
            <w:tcW w:w="2435" w:type="dxa"/>
          </w:tcPr>
          <w:p w14:paraId="1859DF54" w14:textId="77777777" w:rsidR="003B477F" w:rsidRPr="003B477F" w:rsidRDefault="003B477F" w:rsidP="00FC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3B477F">
              <w:rPr>
                <w:rFonts w:eastAsia="Times New Roman" w:cs="Times New Roman"/>
                <w:color w:val="000000"/>
                <w:szCs w:val="24"/>
              </w:rPr>
              <w:t>-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3B477F">
              <w:rPr>
                <w:rFonts w:eastAsia="Times New Roman" w:cs="Times New Roman"/>
                <w:color w:val="000000"/>
                <w:szCs w:val="24"/>
              </w:rPr>
              <w:t>Điện thoại đã cài đặt các app tương tự</w:t>
            </w:r>
          </w:p>
          <w:p w14:paraId="4AD9493F" w14:textId="77777777" w:rsidR="003B477F" w:rsidRPr="00B55DAE" w:rsidRDefault="003B477F" w:rsidP="00FC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B55DAE">
              <w:rPr>
                <w:rFonts w:eastAsia="Times New Roman" w:cs="Times New Roman"/>
                <w:color w:val="000000"/>
                <w:szCs w:val="24"/>
              </w:rPr>
              <w:t xml:space="preserve">Trình duyệt đã mở sẵn các ứng dụng web có </w:t>
            </w:r>
            <w:r w:rsidRPr="00B55DAE">
              <w:rPr>
                <w:rFonts w:eastAsia="Times New Roman" w:cs="Times New Roman"/>
                <w:color w:val="000000"/>
                <w:szCs w:val="24"/>
              </w:rPr>
              <w:lastRenderedPageBreak/>
              <w:t>chứa những con chatbot</w:t>
            </w:r>
          </w:p>
          <w:p w14:paraId="0CDBC46A" w14:textId="77777777" w:rsidR="003B477F" w:rsidRPr="003B477F" w:rsidRDefault="003B477F" w:rsidP="00FC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3B477F">
              <w:rPr>
                <w:rFonts w:eastAsia="Times New Roman" w:cs="Times New Roman"/>
                <w:color w:val="000000"/>
                <w:szCs w:val="24"/>
              </w:rPr>
              <w:t>-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 w:rsidRPr="003B477F">
              <w:rPr>
                <w:rFonts w:eastAsia="Times New Roman" w:cs="Times New Roman"/>
                <w:color w:val="000000"/>
                <w:szCs w:val="24"/>
              </w:rPr>
              <w:t>Bản template có sẵn các tiêu chí để so sánh các ứng dụng với nhau: gồm 2 phần:</w:t>
            </w:r>
          </w:p>
          <w:p w14:paraId="660AD7C5" w14:textId="77777777" w:rsidR="003B477F" w:rsidRPr="00B55DAE" w:rsidRDefault="003B477F" w:rsidP="00FC21F5">
            <w:pPr>
              <w:numPr>
                <w:ilvl w:val="0"/>
                <w:numId w:val="22"/>
              </w:numPr>
              <w:tabs>
                <w:tab w:val="clear" w:pos="720"/>
              </w:tabs>
              <w:ind w:left="451" w:hanging="27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B55DAE">
              <w:rPr>
                <w:rFonts w:eastAsia="Times New Roman" w:cs="Times New Roman"/>
                <w:color w:val="000000"/>
                <w:szCs w:val="24"/>
              </w:rPr>
              <w:t xml:space="preserve">Phần cho ứng dụng tra cứu lịch </w:t>
            </w:r>
            <w:r>
              <w:rPr>
                <w:rFonts w:eastAsia="Times New Roman" w:cs="Times New Roman"/>
                <w:color w:val="000000"/>
                <w:szCs w:val="24"/>
              </w:rPr>
              <w:t>sử</w:t>
            </w:r>
          </w:p>
          <w:p w14:paraId="4904826C" w14:textId="77777777" w:rsidR="003B477F" w:rsidRPr="003B477F" w:rsidRDefault="003B477F" w:rsidP="00FC21F5">
            <w:pPr>
              <w:numPr>
                <w:ilvl w:val="0"/>
                <w:numId w:val="22"/>
              </w:numPr>
              <w:tabs>
                <w:tab w:val="clear" w:pos="720"/>
                <w:tab w:val="num" w:pos="451"/>
              </w:tabs>
              <w:ind w:hanging="539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B55DAE">
              <w:rPr>
                <w:rFonts w:eastAsia="Times New Roman" w:cs="Times New Roman"/>
                <w:color w:val="000000"/>
                <w:szCs w:val="24"/>
              </w:rPr>
              <w:t>Phần cho những công chatbot</w:t>
            </w:r>
          </w:p>
        </w:tc>
        <w:tc>
          <w:tcPr>
            <w:tcW w:w="1259" w:type="dxa"/>
          </w:tcPr>
          <w:p w14:paraId="4D0C4B9D" w14:textId="046EBC0A" w:rsidR="003B477F" w:rsidRDefault="00D70089" w:rsidP="00FC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5-4</w:t>
            </w:r>
          </w:p>
        </w:tc>
        <w:tc>
          <w:tcPr>
            <w:tcW w:w="1259" w:type="dxa"/>
          </w:tcPr>
          <w:p w14:paraId="1EEB4C44" w14:textId="279A1553" w:rsidR="003B477F" w:rsidRDefault="00D70089" w:rsidP="00FC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10-4</w:t>
            </w:r>
          </w:p>
        </w:tc>
        <w:tc>
          <w:tcPr>
            <w:tcW w:w="2252" w:type="dxa"/>
          </w:tcPr>
          <w:p w14:paraId="1E69717C" w14:textId="77777777" w:rsidR="003B477F" w:rsidRDefault="00D70089" w:rsidP="00FC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Hiếu, Hồ, Dũng : so sánh về phi chức năng (giao diện, hiệu năng, ngôn ngữ,..)</w:t>
            </w:r>
          </w:p>
          <w:p w14:paraId="6F765E21" w14:textId="61EB95F5" w:rsidR="00D70089" w:rsidRDefault="00D70089" w:rsidP="00FC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 Ân Hòa, Hữu Hòa: so sánh về chức năng, hiệu suất</w:t>
            </w:r>
          </w:p>
        </w:tc>
        <w:tc>
          <w:tcPr>
            <w:tcW w:w="1627" w:type="dxa"/>
          </w:tcPr>
          <w:p w14:paraId="5114A860" w14:textId="77777777" w:rsidR="003B477F" w:rsidRDefault="00D70089" w:rsidP="00FC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 Các ứng dụng tương tự (đã tìm &amp; cài)</w:t>
            </w:r>
          </w:p>
          <w:p w14:paraId="404C2418" w14:textId="77777777" w:rsidR="00D70089" w:rsidRDefault="00D70089" w:rsidP="00FC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Điện thoại</w:t>
            </w:r>
          </w:p>
          <w:p w14:paraId="7CAE67D7" w14:textId="4C21CDE8" w:rsidR="00D70089" w:rsidRDefault="00D70089" w:rsidP="00FC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 Laptop</w:t>
            </w:r>
          </w:p>
        </w:tc>
      </w:tr>
      <w:tr w:rsidR="00D70089" w14:paraId="30D47017" w14:textId="49D2A4CE" w:rsidTr="00D70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67826553" w14:textId="77777777" w:rsidR="003B477F" w:rsidRDefault="003B477F" w:rsidP="00FC21F5">
            <w:pPr>
              <w:jc w:val="center"/>
            </w:pPr>
            <w:r>
              <w:t>5</w:t>
            </w:r>
          </w:p>
        </w:tc>
        <w:tc>
          <w:tcPr>
            <w:tcW w:w="2024" w:type="dxa"/>
          </w:tcPr>
          <w:p w14:paraId="10761A2A" w14:textId="77777777" w:rsidR="003B477F" w:rsidRDefault="003B477F" w:rsidP="00FC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Phỏng vấn sinh viên trường ĐHKHTN</w:t>
            </w:r>
          </w:p>
          <w:p w14:paraId="1DD67E26" w14:textId="77777777" w:rsidR="003B477F" w:rsidRDefault="003B477F" w:rsidP="00FC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5" w:type="dxa"/>
          </w:tcPr>
          <w:p w14:paraId="48B236D2" w14:textId="77777777" w:rsidR="003B477F" w:rsidRDefault="003B477F" w:rsidP="00FC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Danh sách các câu hỏi phỏng vấn.</w:t>
            </w:r>
          </w:p>
          <w:p w14:paraId="77EDE6E9" w14:textId="77777777" w:rsidR="003B477F" w:rsidRDefault="003B477F" w:rsidP="00FC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Danh sách đối tượng phỏng vấn.</w:t>
            </w:r>
          </w:p>
          <w:p w14:paraId="7CC06390" w14:textId="77777777" w:rsidR="003B477F" w:rsidRDefault="003B477F" w:rsidP="00FC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Biên bản phỏng vấn.</w:t>
            </w:r>
          </w:p>
          <w:p w14:paraId="7BB8934E" w14:textId="77777777" w:rsidR="003B477F" w:rsidRDefault="003B477F" w:rsidP="00FC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Máy quay phim.</w:t>
            </w:r>
          </w:p>
        </w:tc>
        <w:tc>
          <w:tcPr>
            <w:tcW w:w="1259" w:type="dxa"/>
          </w:tcPr>
          <w:p w14:paraId="72F80B3F" w14:textId="3E187CD8" w:rsidR="003B477F" w:rsidRDefault="00997AF1" w:rsidP="00FC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12-4</w:t>
            </w:r>
          </w:p>
        </w:tc>
        <w:tc>
          <w:tcPr>
            <w:tcW w:w="1259" w:type="dxa"/>
          </w:tcPr>
          <w:p w14:paraId="0CC6377A" w14:textId="155508B6" w:rsidR="003B477F" w:rsidRDefault="00997AF1" w:rsidP="00FC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15-4</w:t>
            </w:r>
          </w:p>
        </w:tc>
        <w:tc>
          <w:tcPr>
            <w:tcW w:w="2252" w:type="dxa"/>
          </w:tcPr>
          <w:p w14:paraId="1C40DB93" w14:textId="77777777" w:rsidR="003B477F" w:rsidRDefault="00997AF1" w:rsidP="00FC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Hồ: tạo bản template online &amp; bản in</w:t>
            </w:r>
          </w:p>
          <w:p w14:paraId="50DB6BB3" w14:textId="16ABFBE4" w:rsidR="00997AF1" w:rsidRDefault="00997AF1" w:rsidP="00FC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Dũng: khảo sát online (biểu mẫu)</w:t>
            </w:r>
          </w:p>
          <w:p w14:paraId="21821CA7" w14:textId="2CA2BAAC" w:rsidR="00997AF1" w:rsidRDefault="00997AF1" w:rsidP="00FC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Hữu Hòa, Ân Hòa, Hiếu: khảo sát thực tế (phiếu khảo sát)</w:t>
            </w:r>
          </w:p>
        </w:tc>
        <w:tc>
          <w:tcPr>
            <w:tcW w:w="1627" w:type="dxa"/>
          </w:tcPr>
          <w:p w14:paraId="67FB6DBC" w14:textId="77777777" w:rsidR="003B477F" w:rsidRDefault="00997AF1" w:rsidP="00FC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Máy tính (có mạng, cài excel, có tài khoản google)</w:t>
            </w:r>
          </w:p>
          <w:p w14:paraId="31095CDC" w14:textId="162D930E" w:rsidR="00997AF1" w:rsidRDefault="00997AF1" w:rsidP="00FC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Giấy, bút, chi phí vặt (in ấn)</w:t>
            </w:r>
          </w:p>
        </w:tc>
      </w:tr>
      <w:tr w:rsidR="00D70089" w14:paraId="2CAEE5D2" w14:textId="4F3C3E96" w:rsidTr="00D700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60DCF41A" w14:textId="77777777" w:rsidR="003B477F" w:rsidRDefault="003B477F" w:rsidP="00FC21F5">
            <w:pPr>
              <w:jc w:val="center"/>
            </w:pPr>
            <w:r>
              <w:t>6</w:t>
            </w:r>
          </w:p>
        </w:tc>
        <w:tc>
          <w:tcPr>
            <w:tcW w:w="2024" w:type="dxa"/>
          </w:tcPr>
          <w:p w14:paraId="178D69CE" w14:textId="77777777" w:rsidR="003B477F" w:rsidRDefault="003B477F" w:rsidP="00FC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Phỏng vấn học sinh trường THPT Lê Hồng Phong</w:t>
            </w:r>
          </w:p>
        </w:tc>
        <w:tc>
          <w:tcPr>
            <w:tcW w:w="2435" w:type="dxa"/>
          </w:tcPr>
          <w:p w14:paraId="2720CDF1" w14:textId="77777777" w:rsidR="003B477F" w:rsidRDefault="003B477F" w:rsidP="00FC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Danh sách các câu hỏi phỏng vấn.</w:t>
            </w:r>
          </w:p>
          <w:p w14:paraId="308962AE" w14:textId="77777777" w:rsidR="003B477F" w:rsidRDefault="003B477F" w:rsidP="00FC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Danh sách đối tượng phỏng vấn.</w:t>
            </w:r>
          </w:p>
          <w:p w14:paraId="219B75AB" w14:textId="77777777" w:rsidR="003B477F" w:rsidRDefault="003B477F" w:rsidP="00FC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Biên bản phỏng vấn.</w:t>
            </w:r>
          </w:p>
          <w:p w14:paraId="63FDED65" w14:textId="77777777" w:rsidR="003B477F" w:rsidRDefault="003B477F" w:rsidP="00FC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Máy quay phim.</w:t>
            </w:r>
          </w:p>
          <w:p w14:paraId="1F893873" w14:textId="77777777" w:rsidR="003B477F" w:rsidRDefault="003B477F" w:rsidP="00FC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Giấy giới thiệu.</w:t>
            </w:r>
          </w:p>
          <w:p w14:paraId="6E4757CF" w14:textId="77777777" w:rsidR="003B477F" w:rsidRDefault="003B477F" w:rsidP="00FC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9" w:type="dxa"/>
          </w:tcPr>
          <w:p w14:paraId="42009DB4" w14:textId="3E7A6D34" w:rsidR="003B477F" w:rsidRDefault="00997AF1" w:rsidP="00FC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16-4</w:t>
            </w:r>
          </w:p>
        </w:tc>
        <w:tc>
          <w:tcPr>
            <w:tcW w:w="1259" w:type="dxa"/>
          </w:tcPr>
          <w:p w14:paraId="77B98CF5" w14:textId="509D6007" w:rsidR="003B477F" w:rsidRDefault="00997AF1" w:rsidP="00FC2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20-4</w:t>
            </w:r>
          </w:p>
        </w:tc>
        <w:tc>
          <w:tcPr>
            <w:tcW w:w="2252" w:type="dxa"/>
          </w:tcPr>
          <w:p w14:paraId="1A7087AE" w14:textId="4577A379" w:rsidR="00997AF1" w:rsidRDefault="00997AF1" w:rsidP="00997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Hiếu: tạo bản template online &amp; bản in</w:t>
            </w:r>
          </w:p>
          <w:p w14:paraId="6A11D20F" w14:textId="77777777" w:rsidR="00997AF1" w:rsidRDefault="00997AF1" w:rsidP="00997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Dũng: khảo sát online (biểu mẫu)</w:t>
            </w:r>
          </w:p>
          <w:p w14:paraId="57D455F6" w14:textId="46370860" w:rsidR="003B477F" w:rsidRDefault="00997AF1" w:rsidP="00997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Hữu Hòa, Ân Hòa, H</w:t>
            </w:r>
            <w:r>
              <w:t>ồ</w:t>
            </w:r>
            <w:r>
              <w:t>: khảo sát thực tế (phiếu khảo sát)</w:t>
            </w:r>
          </w:p>
        </w:tc>
        <w:tc>
          <w:tcPr>
            <w:tcW w:w="1627" w:type="dxa"/>
          </w:tcPr>
          <w:p w14:paraId="340D4E26" w14:textId="77777777" w:rsidR="00997AF1" w:rsidRDefault="00997AF1" w:rsidP="00997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Máy tính (có mạng, cài excel, có tài khoản google)</w:t>
            </w:r>
          </w:p>
          <w:p w14:paraId="5539D217" w14:textId="7D7BD55A" w:rsidR="003B477F" w:rsidRDefault="00997AF1" w:rsidP="00997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Giấy, bút, chi phí vặt (in ấn)</w:t>
            </w:r>
          </w:p>
        </w:tc>
      </w:tr>
      <w:tr w:rsidR="00D70089" w14:paraId="5257DE6F" w14:textId="263D8EC7" w:rsidTr="00D700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4CB3848D" w14:textId="77777777" w:rsidR="003B477F" w:rsidRDefault="003B477F" w:rsidP="00FC21F5">
            <w:pPr>
              <w:jc w:val="center"/>
            </w:pPr>
            <w:r>
              <w:t>7</w:t>
            </w:r>
          </w:p>
        </w:tc>
        <w:tc>
          <w:tcPr>
            <w:tcW w:w="2024" w:type="dxa"/>
          </w:tcPr>
          <w:p w14:paraId="1DF0F835" w14:textId="77777777" w:rsidR="003B477F" w:rsidRDefault="003B477F" w:rsidP="00FC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Phỏng vấn người dùng khác</w:t>
            </w:r>
          </w:p>
        </w:tc>
        <w:tc>
          <w:tcPr>
            <w:tcW w:w="2435" w:type="dxa"/>
          </w:tcPr>
          <w:p w14:paraId="406EBAB5" w14:textId="77777777" w:rsidR="003B477F" w:rsidRDefault="003B477F" w:rsidP="00FC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Danh sách các câu hỏi phỏng vấn.</w:t>
            </w:r>
          </w:p>
          <w:p w14:paraId="72FD8718" w14:textId="77777777" w:rsidR="003B477F" w:rsidRDefault="003B477F" w:rsidP="00FC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Danh sách đối tượng phỏng vấn.</w:t>
            </w:r>
          </w:p>
          <w:p w14:paraId="03349FA7" w14:textId="77777777" w:rsidR="003B477F" w:rsidRDefault="003B477F" w:rsidP="00FC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Biên bản phỏng vấn.</w:t>
            </w:r>
          </w:p>
          <w:p w14:paraId="14DD8DEE" w14:textId="77777777" w:rsidR="003B477F" w:rsidRDefault="003B477F" w:rsidP="00FC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Máy quay phim.</w:t>
            </w:r>
          </w:p>
        </w:tc>
        <w:tc>
          <w:tcPr>
            <w:tcW w:w="1259" w:type="dxa"/>
          </w:tcPr>
          <w:p w14:paraId="129AA926" w14:textId="0B7CC7A3" w:rsidR="003B477F" w:rsidRDefault="00A91E0F" w:rsidP="00FC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21-4</w:t>
            </w:r>
          </w:p>
        </w:tc>
        <w:tc>
          <w:tcPr>
            <w:tcW w:w="1259" w:type="dxa"/>
          </w:tcPr>
          <w:p w14:paraId="4C95DE61" w14:textId="1912918E" w:rsidR="003B477F" w:rsidRDefault="00A91E0F" w:rsidP="00FC2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23-4</w:t>
            </w:r>
          </w:p>
        </w:tc>
        <w:tc>
          <w:tcPr>
            <w:tcW w:w="2252" w:type="dxa"/>
          </w:tcPr>
          <w:p w14:paraId="5EAC2D14" w14:textId="07916B34" w:rsidR="00A91E0F" w:rsidRDefault="00A91E0F" w:rsidP="00A91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>
              <w:t>Ân Hòa</w:t>
            </w:r>
            <w:r>
              <w:t>: tạo bản template online &amp; bản in</w:t>
            </w:r>
          </w:p>
          <w:p w14:paraId="7FD765A8" w14:textId="23E3DD41" w:rsidR="003B477F" w:rsidRDefault="00A91E0F" w:rsidP="00A91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Hữu Hòa, Ân Hòa, Hồ</w:t>
            </w:r>
            <w:r>
              <w:t>, Dũng</w:t>
            </w:r>
            <w:r>
              <w:t xml:space="preserve">: </w:t>
            </w:r>
            <w:r>
              <w:t xml:space="preserve">chia nhau </w:t>
            </w:r>
            <w:r>
              <w:t>khảo sát thực tế (phiếu khảo sát)</w:t>
            </w:r>
          </w:p>
        </w:tc>
        <w:tc>
          <w:tcPr>
            <w:tcW w:w="1627" w:type="dxa"/>
          </w:tcPr>
          <w:p w14:paraId="12B4DDD3" w14:textId="77777777" w:rsidR="00997AF1" w:rsidRDefault="00997AF1" w:rsidP="00997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Máy tính (có mạng, cài excel, có tài khoản google)</w:t>
            </w:r>
          </w:p>
          <w:p w14:paraId="229B3AA4" w14:textId="3FAEB282" w:rsidR="003B477F" w:rsidRDefault="00997AF1" w:rsidP="00997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Giấy, bút, chi phí vặt (in ấn)</w:t>
            </w:r>
          </w:p>
        </w:tc>
      </w:tr>
      <w:tr w:rsidR="00D70089" w14:paraId="5D429FC7" w14:textId="382570F5" w:rsidTr="00D70089">
        <w:tc>
          <w:tcPr>
            <w:tcW w:w="671" w:type="dxa"/>
          </w:tcPr>
          <w:p w14:paraId="0FFD3B0B" w14:textId="77777777" w:rsidR="003B477F" w:rsidRDefault="003B477F" w:rsidP="00FC21F5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024" w:type="dxa"/>
          </w:tcPr>
          <w:p w14:paraId="00CECBFF" w14:textId="77777777" w:rsidR="003B477F" w:rsidRDefault="003B477F" w:rsidP="00FC21F5">
            <w:r>
              <w:t>Liên hệ đội ngũ kĩ thuật</w:t>
            </w:r>
          </w:p>
        </w:tc>
        <w:tc>
          <w:tcPr>
            <w:tcW w:w="2435" w:type="dxa"/>
          </w:tcPr>
          <w:p w14:paraId="1874B58E" w14:textId="77777777" w:rsidR="003B477F" w:rsidRDefault="003B477F" w:rsidP="00FC21F5">
            <w:r>
              <w:t>- Danh sách các vấn đề.</w:t>
            </w:r>
          </w:p>
          <w:p w14:paraId="5065B9BD" w14:textId="77777777" w:rsidR="003B477F" w:rsidRDefault="003B477F" w:rsidP="00FC21F5">
            <w:r>
              <w:t>- Biên bản thu thập thông tin.</w:t>
            </w:r>
          </w:p>
          <w:p w14:paraId="699372FE" w14:textId="77777777" w:rsidR="003B477F" w:rsidRDefault="003B477F" w:rsidP="00FC21F5">
            <w:r>
              <w:t>- Máy quay phim.</w:t>
            </w:r>
          </w:p>
        </w:tc>
        <w:tc>
          <w:tcPr>
            <w:tcW w:w="1259" w:type="dxa"/>
          </w:tcPr>
          <w:p w14:paraId="58AF6F03" w14:textId="341281E6" w:rsidR="003B477F" w:rsidRDefault="00A91E0F" w:rsidP="00FC21F5">
            <w:r>
              <w:t>24-4</w:t>
            </w:r>
          </w:p>
        </w:tc>
        <w:tc>
          <w:tcPr>
            <w:tcW w:w="1259" w:type="dxa"/>
          </w:tcPr>
          <w:p w14:paraId="6E852794" w14:textId="6F1CEA01" w:rsidR="003B477F" w:rsidRDefault="00A91E0F" w:rsidP="00FC21F5">
            <w:r>
              <w:t>26-4 (hoặc đến khi kết thúc)</w:t>
            </w:r>
          </w:p>
        </w:tc>
        <w:tc>
          <w:tcPr>
            <w:tcW w:w="2252" w:type="dxa"/>
          </w:tcPr>
          <w:p w14:paraId="57A60D0A" w14:textId="77777777" w:rsidR="003B477F" w:rsidRDefault="00A91E0F" w:rsidP="00FC21F5">
            <w:r>
              <w:t>Hữu Hòa, Ân Hòa, Hiếu, Dũng : tổng hợp và viết biên bản thu thập thông tin, đặc tả</w:t>
            </w:r>
          </w:p>
          <w:p w14:paraId="62C49BF4" w14:textId="76585AE0" w:rsidR="00A91E0F" w:rsidRDefault="00A91E0F" w:rsidP="00FC21F5">
            <w:r>
              <w:lastRenderedPageBreak/>
              <w:t>Hồ: Liên hệ với đội ngũ kĩ thuật để xác nhận</w:t>
            </w:r>
          </w:p>
        </w:tc>
        <w:tc>
          <w:tcPr>
            <w:tcW w:w="1627" w:type="dxa"/>
          </w:tcPr>
          <w:p w14:paraId="54B1861E" w14:textId="77777777" w:rsidR="003B477F" w:rsidRDefault="00A91E0F" w:rsidP="00FC21F5">
            <w:r>
              <w:lastRenderedPageBreak/>
              <w:t>- Máy tính (cài word)</w:t>
            </w:r>
          </w:p>
          <w:p w14:paraId="35E702EE" w14:textId="77777777" w:rsidR="00A91E0F" w:rsidRDefault="00A91E0F" w:rsidP="00FC21F5">
            <w:r>
              <w:t>- Chi phí in ấn</w:t>
            </w:r>
          </w:p>
          <w:p w14:paraId="0F6B3682" w14:textId="188DBC38" w:rsidR="00A91E0F" w:rsidRDefault="00A91E0F" w:rsidP="00FC21F5">
            <w:r>
              <w:t>- Giấy bút</w:t>
            </w:r>
            <w:bookmarkStart w:id="0" w:name="_GoBack"/>
            <w:bookmarkEnd w:id="0"/>
          </w:p>
        </w:tc>
      </w:tr>
    </w:tbl>
    <w:p w14:paraId="0336AB56" w14:textId="77777777" w:rsidR="003B477F" w:rsidRPr="006C2D00" w:rsidRDefault="003B477F" w:rsidP="003B477F"/>
    <w:sectPr w:rsidR="003B477F" w:rsidRPr="006C2D00" w:rsidSect="006E53C5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540" w:right="720" w:bottom="720" w:left="720" w:header="709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E7187" w14:textId="77777777" w:rsidR="00B54E10" w:rsidRDefault="00B54E10">
      <w:r>
        <w:separator/>
      </w:r>
    </w:p>
    <w:p w14:paraId="28A61525" w14:textId="77777777" w:rsidR="00B54E10" w:rsidRDefault="00B54E10"/>
  </w:endnote>
  <w:endnote w:type="continuationSeparator" w:id="0">
    <w:p w14:paraId="5E24AFE8" w14:textId="77777777" w:rsidR="00B54E10" w:rsidRDefault="00B54E10">
      <w:r>
        <w:continuationSeparator/>
      </w:r>
    </w:p>
    <w:p w14:paraId="407D328B" w14:textId="77777777" w:rsidR="00B54E10" w:rsidRDefault="00B54E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F7FEB" w14:textId="77777777" w:rsidR="00536746" w:rsidRDefault="00536746" w:rsidP="00635B47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BAAA2" w14:textId="77777777" w:rsidR="00536746" w:rsidRPr="007B1D76" w:rsidRDefault="00536746" w:rsidP="00332C21">
    <w:pPr>
      <w:pStyle w:val="Footer"/>
      <w:tabs>
        <w:tab w:val="clear" w:pos="9360"/>
        <w:tab w:val="left" w:pos="1320"/>
        <w:tab w:val="right" w:pos="10348"/>
        <w:tab w:val="right" w:pos="10800"/>
      </w:tabs>
      <w:spacing w:before="240" w:after="0" w:line="220" w:lineRule="exact"/>
      <w:jc w:val="left"/>
      <w:rPr>
        <w:b/>
        <w:i/>
        <w:color w:val="FF6600" w:themeColor="accent2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59929" w14:textId="77777777" w:rsidR="00B54E10" w:rsidRDefault="00B54E10">
      <w:r>
        <w:separator/>
      </w:r>
    </w:p>
    <w:p w14:paraId="62A164E7" w14:textId="77777777" w:rsidR="00B54E10" w:rsidRDefault="00B54E10"/>
  </w:footnote>
  <w:footnote w:type="continuationSeparator" w:id="0">
    <w:p w14:paraId="3C1ED1D2" w14:textId="77777777" w:rsidR="00B54E10" w:rsidRDefault="00B54E10">
      <w:r>
        <w:continuationSeparator/>
      </w:r>
    </w:p>
    <w:p w14:paraId="05642F8C" w14:textId="77777777" w:rsidR="00B54E10" w:rsidRDefault="00B54E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17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17"/>
    </w:tblGrid>
    <w:tr w:rsidR="00536746" w:rsidRPr="00146892" w14:paraId="591244FC" w14:textId="77777777" w:rsidTr="007B1D76">
      <w:tc>
        <w:tcPr>
          <w:tcW w:w="10817" w:type="dxa"/>
          <w:tcMar>
            <w:left w:w="0" w:type="dxa"/>
            <w:right w:w="0" w:type="dxa"/>
          </w:tcMar>
        </w:tcPr>
        <w:p w14:paraId="62D679FA" w14:textId="77777777" w:rsidR="00536746" w:rsidRPr="003A33E2" w:rsidRDefault="00536746">
          <w:pPr>
            <w:pStyle w:val="Header-Left"/>
            <w:rPr>
              <w:lang w:val="fr-FR"/>
            </w:rPr>
          </w:pPr>
          <w:r w:rsidRPr="00D4408A">
            <w:rPr>
              <w:bCs/>
              <w:noProof/>
              <w:kern w:val="60"/>
              <w:sz w:val="50"/>
              <w:szCs w:val="60"/>
            </w:rPr>
            <w:drawing>
              <wp:anchor distT="0" distB="0" distL="114300" distR="114300" simplePos="0" relativeHeight="251661312" behindDoc="0" locked="0" layoutInCell="1" allowOverlap="1" wp14:anchorId="03E5106E" wp14:editId="05B410AD">
                <wp:simplePos x="0" y="0"/>
                <wp:positionH relativeFrom="column">
                  <wp:posOffset>5829300</wp:posOffset>
                </wp:positionH>
                <wp:positionV relativeFrom="paragraph">
                  <wp:posOffset>203961</wp:posOffset>
                </wp:positionV>
                <wp:extent cx="1026160" cy="804956"/>
                <wp:effectExtent l="0" t="0" r="0" b="8255"/>
                <wp:wrapNone/>
                <wp:docPr id="3" name="Picture 3" descr="Macintosh HD:Users:DucHuy:Downloads:logo-khtn 200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Macintosh HD:Users:DucHuy:Downloads:logo-khtn 2009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6712" cy="8053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2CED573B" w14:textId="77777777" w:rsidR="00536746" w:rsidRPr="003A33E2" w:rsidRDefault="00536746">
    <w:pPr>
      <w:pStyle w:val="NoSpaceBetween"/>
      <w:rPr>
        <w:lang w:val="fr-FR"/>
      </w:rPr>
    </w:pPr>
  </w:p>
  <w:tbl>
    <w:tblPr>
      <w:tblW w:w="1080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40"/>
      <w:gridCol w:w="1800"/>
      <w:gridCol w:w="5760"/>
    </w:tblGrid>
    <w:tr w:rsidR="00536746" w:rsidRPr="00146892" w14:paraId="74B4344D" w14:textId="77777777">
      <w:tc>
        <w:tcPr>
          <w:tcW w:w="3240" w:type="dxa"/>
          <w:shd w:val="clear" w:color="auto" w:fill="990000" w:themeFill="accent1"/>
        </w:tcPr>
        <w:p w14:paraId="28384A8D" w14:textId="77777777" w:rsidR="00536746" w:rsidRPr="003A33E2" w:rsidRDefault="00536746">
          <w:pPr>
            <w:rPr>
              <w:lang w:val="fr-FR"/>
            </w:rPr>
          </w:pPr>
        </w:p>
      </w:tc>
      <w:tc>
        <w:tcPr>
          <w:tcW w:w="1800" w:type="dxa"/>
          <w:shd w:val="clear" w:color="auto" w:fill="FF6600" w:themeFill="accent2"/>
        </w:tcPr>
        <w:p w14:paraId="1290CE14" w14:textId="77777777" w:rsidR="00536746" w:rsidRPr="003A33E2" w:rsidRDefault="00536746">
          <w:pPr>
            <w:rPr>
              <w:lang w:val="fr-FR"/>
            </w:rPr>
          </w:pPr>
        </w:p>
      </w:tc>
      <w:tc>
        <w:tcPr>
          <w:tcW w:w="5760" w:type="dxa"/>
          <w:shd w:val="clear" w:color="auto" w:fill="99CC00" w:themeFill="accent4"/>
        </w:tcPr>
        <w:p w14:paraId="583E9A59" w14:textId="77777777" w:rsidR="00536746" w:rsidRPr="003A33E2" w:rsidRDefault="00536746">
          <w:pPr>
            <w:rPr>
              <w:lang w:val="fr-FR"/>
            </w:rPr>
          </w:pPr>
        </w:p>
      </w:tc>
    </w:tr>
  </w:tbl>
  <w:p w14:paraId="4047645C" w14:textId="77777777" w:rsidR="00536746" w:rsidRDefault="00536746" w:rsidP="006E53C5">
    <w:pPr>
      <w:pStyle w:val="Header"/>
      <w:spacing w:after="320"/>
      <w:rPr>
        <w:noProof/>
      </w:rPr>
    </w:pPr>
    <w:r w:rsidRPr="006E53C5">
      <w:rPr>
        <w:b/>
        <w:i/>
        <w:color w:val="0080FF"/>
      </w:rPr>
      <w:t>Page:</w:t>
    </w:r>
    <w:r>
      <w:t xml:space="preserve"> </w:t>
    </w:r>
    <w:r w:rsidRPr="006E53C5">
      <w:rPr>
        <w:b/>
        <w:i/>
        <w:color w:val="FF6600"/>
      </w:rPr>
      <w:fldChar w:fldCharType="begin"/>
    </w:r>
    <w:r w:rsidRPr="006E53C5">
      <w:rPr>
        <w:b/>
        <w:i/>
        <w:color w:val="FF6600"/>
      </w:rPr>
      <w:instrText xml:space="preserve"> page </w:instrText>
    </w:r>
    <w:r w:rsidRPr="006E53C5">
      <w:rPr>
        <w:b/>
        <w:i/>
        <w:color w:val="FF6600"/>
      </w:rPr>
      <w:fldChar w:fldCharType="separate"/>
    </w:r>
    <w:r w:rsidR="0075455C">
      <w:rPr>
        <w:b/>
        <w:i/>
        <w:noProof/>
        <w:color w:val="FF6600"/>
      </w:rPr>
      <w:t>1</w:t>
    </w:r>
    <w:r w:rsidRPr="006E53C5">
      <w:rPr>
        <w:b/>
        <w:i/>
        <w:noProof/>
        <w:color w:val="FF6600"/>
      </w:rPr>
      <w:fldChar w:fldCharType="end"/>
    </w:r>
  </w:p>
  <w:p w14:paraId="0DE1F6F7" w14:textId="77777777" w:rsidR="00536746" w:rsidRDefault="0053674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00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5"/>
      <w:gridCol w:w="5760"/>
    </w:tblGrid>
    <w:tr w:rsidR="00536746" w14:paraId="0D469D2D" w14:textId="77777777" w:rsidTr="007B1D76">
      <w:tc>
        <w:tcPr>
          <w:tcW w:w="5245" w:type="dxa"/>
          <w:tcMar>
            <w:left w:w="0" w:type="dxa"/>
            <w:right w:w="0" w:type="dxa"/>
          </w:tcMar>
        </w:tcPr>
        <w:p w14:paraId="17A7C3ED" w14:textId="77777777" w:rsidR="00536746" w:rsidRDefault="00536746">
          <w:pPr>
            <w:pStyle w:val="Header-Left"/>
          </w:pPr>
          <w:r>
            <w:fldChar w:fldCharType="begin"/>
          </w:r>
          <w:r>
            <w:instrText xml:space="preserve"> PLACEHOLDER </w:instrText>
          </w:r>
          <w:r>
            <w:fldChar w:fldCharType="begin"/>
          </w:r>
          <w:r>
            <w:instrText xml:space="preserve"> IF </w:instrText>
          </w:r>
          <w:r w:rsidR="0019490D">
            <w:fldChar w:fldCharType="begin"/>
          </w:r>
          <w:r w:rsidR="0019490D">
            <w:instrText xml:space="preserve"> USERPROPERTY Company </w:instrText>
          </w:r>
          <w:r w:rsidR="0019490D">
            <w:fldChar w:fldCharType="separate"/>
          </w:r>
          <w:r>
            <w:rPr>
              <w:noProof/>
            </w:rPr>
            <w:instrText>University of Science</w:instrText>
          </w:r>
          <w:r w:rsidR="0019490D">
            <w:rPr>
              <w:noProof/>
            </w:rPr>
            <w:fldChar w:fldCharType="end"/>
          </w:r>
          <w:r>
            <w:instrText xml:space="preserve">="" "Organization" </w:instrText>
          </w:r>
          <w:r w:rsidR="0019490D">
            <w:fldChar w:fldCharType="begin"/>
          </w:r>
          <w:r w:rsidR="0019490D">
            <w:instrText xml:space="preserve"> USERPROPERTY Company </w:instrText>
          </w:r>
          <w:r w:rsidR="0019490D">
            <w:fldChar w:fldCharType="separate"/>
          </w:r>
          <w:r>
            <w:rPr>
              <w:noProof/>
            </w:rPr>
            <w:instrText>University of Science</w:instrText>
          </w:r>
          <w:r w:rsidR="0019490D">
            <w:rPr>
              <w:noProof/>
            </w:rPr>
            <w:fldChar w:fldCharType="end"/>
          </w:r>
          <w:r>
            <w:fldChar w:fldCharType="separate"/>
          </w:r>
          <w:r>
            <w:rPr>
              <w:noProof/>
            </w:rPr>
            <w:instrText>University of Science</w:instrText>
          </w:r>
          <w:r>
            <w:fldChar w:fldCharType="end"/>
          </w:r>
          <w:r>
            <w:instrText xml:space="preserve"> \* MERGEFORMAT</w:instrText>
          </w:r>
          <w:r>
            <w:fldChar w:fldCharType="separate"/>
          </w:r>
          <w:r w:rsidR="00AE2C64">
            <w:t>University</w:t>
          </w:r>
          <w:r w:rsidR="00AE2C64">
            <w:rPr>
              <w:noProof/>
            </w:rPr>
            <w:t xml:space="preserve"> of Science</w:t>
          </w:r>
          <w:r>
            <w:fldChar w:fldCharType="end"/>
          </w:r>
          <w:r>
            <w:t>, HCMC</w:t>
          </w:r>
        </w:p>
      </w:tc>
      <w:tc>
        <w:tcPr>
          <w:tcW w:w="5760" w:type="dxa"/>
          <w:tcMar>
            <w:left w:w="0" w:type="dxa"/>
            <w:right w:w="0" w:type="dxa"/>
          </w:tcMar>
        </w:tcPr>
        <w:p w14:paraId="1A140669" w14:textId="77777777" w:rsidR="00536746" w:rsidRDefault="00536746">
          <w:pPr>
            <w:pStyle w:val="Header-Right"/>
          </w:pPr>
        </w:p>
      </w:tc>
    </w:tr>
  </w:tbl>
  <w:p w14:paraId="69086F35" w14:textId="77777777" w:rsidR="00536746" w:rsidRDefault="00536746">
    <w:pPr>
      <w:pStyle w:val="NoSpaceBetween"/>
    </w:pPr>
  </w:p>
  <w:tbl>
    <w:tblPr>
      <w:tblW w:w="1080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40"/>
      <w:gridCol w:w="1800"/>
      <w:gridCol w:w="5760"/>
    </w:tblGrid>
    <w:tr w:rsidR="00536746" w14:paraId="522913C4" w14:textId="77777777">
      <w:tc>
        <w:tcPr>
          <w:tcW w:w="3240" w:type="dxa"/>
          <w:shd w:val="clear" w:color="auto" w:fill="990000" w:themeFill="accent1"/>
        </w:tcPr>
        <w:p w14:paraId="039F3660" w14:textId="77777777" w:rsidR="00536746" w:rsidRDefault="00536746"/>
      </w:tc>
      <w:tc>
        <w:tcPr>
          <w:tcW w:w="1800" w:type="dxa"/>
          <w:shd w:val="clear" w:color="auto" w:fill="FF6600" w:themeFill="accent2"/>
        </w:tcPr>
        <w:p w14:paraId="0DF5A67E" w14:textId="77777777" w:rsidR="00536746" w:rsidRDefault="00536746"/>
      </w:tc>
      <w:tc>
        <w:tcPr>
          <w:tcW w:w="5760" w:type="dxa"/>
          <w:shd w:val="clear" w:color="auto" w:fill="99CC00" w:themeFill="accent4"/>
        </w:tcPr>
        <w:p w14:paraId="2400EA4B" w14:textId="77777777" w:rsidR="00536746" w:rsidRDefault="00536746"/>
      </w:tc>
    </w:tr>
  </w:tbl>
  <w:p w14:paraId="0CE81BD9" w14:textId="77777777" w:rsidR="00536746" w:rsidRDefault="005367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CC98"/>
      </v:shape>
    </w:pict>
  </w:numPicBullet>
  <w:abstractNum w:abstractNumId="0" w15:restartNumberingAfterBreak="0">
    <w:nsid w:val="FFFFFF7C"/>
    <w:multiLevelType w:val="singleLevel"/>
    <w:tmpl w:val="58622BE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676C3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4A2A0B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322A50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EBE47F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3A421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CE82B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B0C95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260A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C6C8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8612F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59E14B0"/>
    <w:multiLevelType w:val="hybridMultilevel"/>
    <w:tmpl w:val="A96AE396"/>
    <w:lvl w:ilvl="0" w:tplc="9E081E26">
      <w:start w:val="1"/>
      <w:numFmt w:val="bullet"/>
      <w:pStyle w:val="BaiTap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1A6590"/>
    <w:multiLevelType w:val="hybridMultilevel"/>
    <w:tmpl w:val="7B8623F2"/>
    <w:lvl w:ilvl="0" w:tplc="80466DB0">
      <w:start w:val="1"/>
      <w:numFmt w:val="decimal"/>
      <w:pStyle w:val="step"/>
      <w:lvlText w:val="Bước %1."/>
      <w:lvlJc w:val="left"/>
      <w:pPr>
        <w:ind w:left="720" w:hanging="360"/>
      </w:pPr>
      <w:rPr>
        <w:rFonts w:hint="default"/>
        <w:b/>
        <w:bCs/>
        <w:i/>
        <w:iCs/>
        <w:color w:val="FF6600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717928"/>
    <w:multiLevelType w:val="multilevel"/>
    <w:tmpl w:val="A5F4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EC379D"/>
    <w:multiLevelType w:val="hybridMultilevel"/>
    <w:tmpl w:val="5D94607A"/>
    <w:lvl w:ilvl="0" w:tplc="883E5B76">
      <w:start w:val="1"/>
      <w:numFmt w:val="bullet"/>
      <w:pStyle w:val="Para1"/>
      <w:lvlText w:val="-"/>
      <w:lvlJc w:val="left"/>
      <w:pPr>
        <w:ind w:left="786" w:hanging="360"/>
      </w:pPr>
      <w:rPr>
        <w:rFonts w:ascii="Calibri" w:eastAsiaTheme="minorEastAsia" w:hAnsi="Calibri" w:cstheme="minorBidi" w:hint="default"/>
        <w:color w:val="auto"/>
      </w:rPr>
    </w:lvl>
    <w:lvl w:ilvl="1" w:tplc="C12435A2">
      <w:start w:val="1"/>
      <w:numFmt w:val="bullet"/>
      <w:pStyle w:val="Para2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6FD04044"/>
    <w:multiLevelType w:val="hybridMultilevel"/>
    <w:tmpl w:val="73EA6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135E4"/>
    <w:multiLevelType w:val="hybridMultilevel"/>
    <w:tmpl w:val="604C9A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8D49C0"/>
    <w:multiLevelType w:val="hybridMultilevel"/>
    <w:tmpl w:val="6A305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985010"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  <w:color w:val="00000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4"/>
  </w:num>
  <w:num w:numId="14">
    <w:abstractNumId w:val="11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6"/>
  </w:num>
  <w:num w:numId="18">
    <w:abstractNumId w:val="17"/>
  </w:num>
  <w:num w:numId="19">
    <w:abstractNumId w:val="10"/>
  </w:num>
  <w:num w:numId="20">
    <w:abstractNumId w:val="10"/>
  </w:num>
  <w:num w:numId="21">
    <w:abstractNumId w:val="10"/>
  </w:num>
  <w:num w:numId="22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E03E14"/>
    <w:rsid w:val="00006522"/>
    <w:rsid w:val="00006A38"/>
    <w:rsid w:val="000239BF"/>
    <w:rsid w:val="00062B59"/>
    <w:rsid w:val="0007689B"/>
    <w:rsid w:val="00087B8A"/>
    <w:rsid w:val="00093DDB"/>
    <w:rsid w:val="000B1465"/>
    <w:rsid w:val="000B5F46"/>
    <w:rsid w:val="000C4C68"/>
    <w:rsid w:val="000E1D90"/>
    <w:rsid w:val="000E54EC"/>
    <w:rsid w:val="00115F75"/>
    <w:rsid w:val="00126CD2"/>
    <w:rsid w:val="00146892"/>
    <w:rsid w:val="0019490D"/>
    <w:rsid w:val="00195289"/>
    <w:rsid w:val="001A5729"/>
    <w:rsid w:val="001D0085"/>
    <w:rsid w:val="001E2D83"/>
    <w:rsid w:val="001F6217"/>
    <w:rsid w:val="002032BB"/>
    <w:rsid w:val="00233E92"/>
    <w:rsid w:val="0025504C"/>
    <w:rsid w:val="00257BBF"/>
    <w:rsid w:val="00274205"/>
    <w:rsid w:val="0028619E"/>
    <w:rsid w:val="002B7003"/>
    <w:rsid w:val="003314BE"/>
    <w:rsid w:val="00332C21"/>
    <w:rsid w:val="00360697"/>
    <w:rsid w:val="003664D9"/>
    <w:rsid w:val="003719EC"/>
    <w:rsid w:val="0039541D"/>
    <w:rsid w:val="003A33E2"/>
    <w:rsid w:val="003B477F"/>
    <w:rsid w:val="003F1B27"/>
    <w:rsid w:val="00454952"/>
    <w:rsid w:val="00461422"/>
    <w:rsid w:val="004B7BC4"/>
    <w:rsid w:val="004C7705"/>
    <w:rsid w:val="004D013F"/>
    <w:rsid w:val="004E53EE"/>
    <w:rsid w:val="004F1EF4"/>
    <w:rsid w:val="005058D4"/>
    <w:rsid w:val="00536746"/>
    <w:rsid w:val="0054613D"/>
    <w:rsid w:val="005641FB"/>
    <w:rsid w:val="0056659C"/>
    <w:rsid w:val="00566BBD"/>
    <w:rsid w:val="005717F4"/>
    <w:rsid w:val="00582C7E"/>
    <w:rsid w:val="005949A2"/>
    <w:rsid w:val="005B543F"/>
    <w:rsid w:val="005C1E26"/>
    <w:rsid w:val="005D26E2"/>
    <w:rsid w:val="005D6F73"/>
    <w:rsid w:val="005F45E4"/>
    <w:rsid w:val="006023BF"/>
    <w:rsid w:val="00627095"/>
    <w:rsid w:val="00635B47"/>
    <w:rsid w:val="0065173B"/>
    <w:rsid w:val="006B1097"/>
    <w:rsid w:val="006C2D00"/>
    <w:rsid w:val="006D7C9C"/>
    <w:rsid w:val="006E53C5"/>
    <w:rsid w:val="006F51E6"/>
    <w:rsid w:val="00702D79"/>
    <w:rsid w:val="00705C25"/>
    <w:rsid w:val="00742D8C"/>
    <w:rsid w:val="0075322F"/>
    <w:rsid w:val="0075455C"/>
    <w:rsid w:val="00754D74"/>
    <w:rsid w:val="00771977"/>
    <w:rsid w:val="00777FE8"/>
    <w:rsid w:val="00786F74"/>
    <w:rsid w:val="00790712"/>
    <w:rsid w:val="007B1D76"/>
    <w:rsid w:val="007C733F"/>
    <w:rsid w:val="007D58BB"/>
    <w:rsid w:val="00804876"/>
    <w:rsid w:val="008105B2"/>
    <w:rsid w:val="008240F7"/>
    <w:rsid w:val="00857E62"/>
    <w:rsid w:val="008650CC"/>
    <w:rsid w:val="008A5911"/>
    <w:rsid w:val="008B0905"/>
    <w:rsid w:val="008B78A1"/>
    <w:rsid w:val="008C70B6"/>
    <w:rsid w:val="008E3146"/>
    <w:rsid w:val="008F16F1"/>
    <w:rsid w:val="008F468E"/>
    <w:rsid w:val="008F7464"/>
    <w:rsid w:val="009048DD"/>
    <w:rsid w:val="00921712"/>
    <w:rsid w:val="00940272"/>
    <w:rsid w:val="00954C83"/>
    <w:rsid w:val="00956C9C"/>
    <w:rsid w:val="009615BE"/>
    <w:rsid w:val="0096590F"/>
    <w:rsid w:val="00982CD1"/>
    <w:rsid w:val="00997AF1"/>
    <w:rsid w:val="00A00E0F"/>
    <w:rsid w:val="00A22099"/>
    <w:rsid w:val="00A235D1"/>
    <w:rsid w:val="00A40FF9"/>
    <w:rsid w:val="00A637C3"/>
    <w:rsid w:val="00A824DE"/>
    <w:rsid w:val="00A85CA6"/>
    <w:rsid w:val="00A91E0F"/>
    <w:rsid w:val="00AE2C64"/>
    <w:rsid w:val="00AF2567"/>
    <w:rsid w:val="00AF2A04"/>
    <w:rsid w:val="00B14E47"/>
    <w:rsid w:val="00B54E10"/>
    <w:rsid w:val="00B6356D"/>
    <w:rsid w:val="00BB5D77"/>
    <w:rsid w:val="00BC4FC9"/>
    <w:rsid w:val="00BD4493"/>
    <w:rsid w:val="00C13BC7"/>
    <w:rsid w:val="00C32C6C"/>
    <w:rsid w:val="00C52471"/>
    <w:rsid w:val="00C6690E"/>
    <w:rsid w:val="00C67BF2"/>
    <w:rsid w:val="00C7324C"/>
    <w:rsid w:val="00C749A8"/>
    <w:rsid w:val="00C767BF"/>
    <w:rsid w:val="00C7685A"/>
    <w:rsid w:val="00C93848"/>
    <w:rsid w:val="00C943DF"/>
    <w:rsid w:val="00CB1255"/>
    <w:rsid w:val="00CC39CD"/>
    <w:rsid w:val="00CC52C9"/>
    <w:rsid w:val="00CD4F02"/>
    <w:rsid w:val="00CD6F73"/>
    <w:rsid w:val="00CE223D"/>
    <w:rsid w:val="00CE3423"/>
    <w:rsid w:val="00CE5C1D"/>
    <w:rsid w:val="00D23D9B"/>
    <w:rsid w:val="00D26171"/>
    <w:rsid w:val="00D4408A"/>
    <w:rsid w:val="00D6454F"/>
    <w:rsid w:val="00D70089"/>
    <w:rsid w:val="00D8676B"/>
    <w:rsid w:val="00D877A9"/>
    <w:rsid w:val="00DA6A5E"/>
    <w:rsid w:val="00DB69EE"/>
    <w:rsid w:val="00DD1520"/>
    <w:rsid w:val="00DE2ECC"/>
    <w:rsid w:val="00DF6A81"/>
    <w:rsid w:val="00E03E14"/>
    <w:rsid w:val="00E11000"/>
    <w:rsid w:val="00E15DB3"/>
    <w:rsid w:val="00E41352"/>
    <w:rsid w:val="00E4230F"/>
    <w:rsid w:val="00E427F7"/>
    <w:rsid w:val="00E6249F"/>
    <w:rsid w:val="00E85DB8"/>
    <w:rsid w:val="00EC25DC"/>
    <w:rsid w:val="00EC7101"/>
    <w:rsid w:val="00F11A22"/>
    <w:rsid w:val="00F17AE9"/>
    <w:rsid w:val="00F26294"/>
    <w:rsid w:val="00F5563A"/>
    <w:rsid w:val="00F612E7"/>
    <w:rsid w:val="00F7697A"/>
    <w:rsid w:val="00FC5E3D"/>
    <w:rsid w:val="00FD1FB1"/>
    <w:rsid w:val="00FD44CD"/>
    <w:rsid w:val="00FD5C81"/>
    <w:rsid w:val="00FD5CB1"/>
    <w:rsid w:val="00FE112C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90EEAB"/>
  <w15:docId w15:val="{3682C0AA-B1A9-4C83-9D2D-BB7591B11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BB5D7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rsid w:val="007B1D76"/>
    <w:pPr>
      <w:numPr>
        <w:numId w:val="11"/>
      </w:numPr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990000" w:themeColor="accent1"/>
      <w:sz w:val="32"/>
      <w:szCs w:val="28"/>
    </w:rPr>
  </w:style>
  <w:style w:type="paragraph" w:styleId="Heading2">
    <w:name w:val="heading 2"/>
    <w:basedOn w:val="Normal"/>
    <w:next w:val="Normal"/>
    <w:link w:val="Heading2Char"/>
    <w:rsid w:val="00777FE8"/>
    <w:pPr>
      <w:keepNext/>
      <w:keepLines/>
      <w:numPr>
        <w:ilvl w:val="1"/>
        <w:numId w:val="11"/>
      </w:numPr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720000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39541D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eastAsiaTheme="majorEastAsia" w:hAnsiTheme="majorHAnsi" w:cstheme="majorBidi"/>
      <w:b/>
      <w:bCs/>
      <w:i/>
      <w:color w:val="FF8000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5504C"/>
    <w:pPr>
      <w:keepNext/>
      <w:keepLines/>
      <w:numPr>
        <w:ilvl w:val="3"/>
        <w:numId w:val="1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90000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5504C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4C000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5504C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4C000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5504C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5504C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5504C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B1D76"/>
    <w:rPr>
      <w:rFonts w:asciiTheme="majorHAnsi" w:eastAsiaTheme="majorEastAsia" w:hAnsiTheme="majorHAnsi" w:cstheme="majorBidi"/>
      <w:b/>
      <w:bCs/>
      <w:color w:val="990000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777FE8"/>
    <w:rPr>
      <w:rFonts w:asciiTheme="majorHAnsi" w:eastAsiaTheme="majorEastAsia" w:hAnsiTheme="majorHAnsi" w:cstheme="majorBidi"/>
      <w:b/>
      <w:bCs/>
      <w:color w:val="720000" w:themeColor="accent1" w:themeShade="BF"/>
      <w:sz w:val="28"/>
      <w:szCs w:val="26"/>
    </w:rPr>
  </w:style>
  <w:style w:type="paragraph" w:styleId="Header">
    <w:name w:val="header"/>
    <w:basedOn w:val="Normal"/>
    <w:link w:val="HeaderChar"/>
    <w:rsid w:val="0025504C"/>
    <w:pPr>
      <w:tabs>
        <w:tab w:val="center" w:pos="4680"/>
        <w:tab w:val="right" w:pos="9360"/>
      </w:tabs>
      <w:spacing w:after="720"/>
      <w:jc w:val="right"/>
    </w:pPr>
    <w:rPr>
      <w:color w:val="262626" w:themeColor="text1" w:themeTint="D9"/>
      <w:szCs w:val="24"/>
    </w:rPr>
  </w:style>
  <w:style w:type="character" w:customStyle="1" w:styleId="HeaderChar">
    <w:name w:val="Header Char"/>
    <w:basedOn w:val="DefaultParagraphFont"/>
    <w:link w:val="Header"/>
    <w:rsid w:val="0025504C"/>
    <w:rPr>
      <w:color w:val="262626" w:themeColor="text1" w:themeTint="D9"/>
      <w:sz w:val="24"/>
      <w:szCs w:val="24"/>
    </w:rPr>
  </w:style>
  <w:style w:type="paragraph" w:styleId="Footer">
    <w:name w:val="footer"/>
    <w:basedOn w:val="Normal"/>
    <w:link w:val="FooterChar"/>
    <w:rsid w:val="0025504C"/>
    <w:pPr>
      <w:tabs>
        <w:tab w:val="center" w:pos="4680"/>
        <w:tab w:val="right" w:pos="9360"/>
      </w:tabs>
      <w:spacing w:before="40" w:after="40"/>
      <w:jc w:val="center"/>
    </w:pPr>
    <w:rPr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25504C"/>
    <w:rPr>
      <w:color w:val="A6A6A6" w:themeColor="background1" w:themeShade="A6"/>
      <w:sz w:val="16"/>
      <w:szCs w:val="16"/>
    </w:rPr>
  </w:style>
  <w:style w:type="paragraph" w:customStyle="1" w:styleId="Header-Left">
    <w:name w:val="Header-Left"/>
    <w:basedOn w:val="Normal"/>
    <w:rsid w:val="0025504C"/>
    <w:pPr>
      <w:spacing w:before="1100"/>
      <w:ind w:left="43"/>
    </w:pPr>
    <w:rPr>
      <w:rFonts w:asciiTheme="majorHAnsi" w:eastAsiaTheme="majorEastAsia" w:hAnsiTheme="majorHAnsi" w:cstheme="majorBidi"/>
      <w:color w:val="FF6600" w:themeColor="accent2"/>
      <w:sz w:val="44"/>
    </w:rPr>
  </w:style>
  <w:style w:type="paragraph" w:customStyle="1" w:styleId="Header-Right">
    <w:name w:val="Header-Right"/>
    <w:basedOn w:val="Normal"/>
    <w:rsid w:val="0025504C"/>
    <w:pPr>
      <w:spacing w:before="1000"/>
      <w:ind w:right="43"/>
      <w:jc w:val="right"/>
    </w:pPr>
    <w:rPr>
      <w:color w:val="A6A6A6" w:themeColor="background1" w:themeShade="A6"/>
      <w:sz w:val="68"/>
    </w:rPr>
  </w:style>
  <w:style w:type="table" w:customStyle="1" w:styleId="TextTable">
    <w:name w:val="Text Table"/>
    <w:basedOn w:val="TableNormal"/>
    <w:rsid w:val="0025504C"/>
    <w:tblPr>
      <w:jc w:val="center"/>
      <w:tblBorders>
        <w:insideV w:val="single" w:sz="4" w:space="0" w:color="A6A6A6" w:themeColor="background1" w:themeShade="A6"/>
      </w:tblBorders>
      <w:tblCellMar>
        <w:left w:w="144" w:type="dxa"/>
        <w:right w:w="144" w:type="dxa"/>
      </w:tblCellMar>
    </w:tblPr>
    <w:trPr>
      <w:jc w:val="center"/>
    </w:trPr>
  </w:style>
  <w:style w:type="paragraph" w:customStyle="1" w:styleId="NoSpaceBetween">
    <w:name w:val="No Space Between"/>
    <w:basedOn w:val="Normal"/>
    <w:rsid w:val="0025504C"/>
    <w:rPr>
      <w:sz w:val="2"/>
    </w:rPr>
  </w:style>
  <w:style w:type="table" w:customStyle="1" w:styleId="HostTable-Borderless">
    <w:name w:val="Host Table - Borderless"/>
    <w:basedOn w:val="TableNormal"/>
    <w:rsid w:val="0025504C"/>
    <w:tblPr>
      <w:tblCellMar>
        <w:left w:w="0" w:type="dxa"/>
        <w:right w:w="0" w:type="dxa"/>
      </w:tblCellMar>
    </w:tblPr>
  </w:style>
  <w:style w:type="paragraph" w:styleId="BodyText">
    <w:name w:val="Body Text"/>
    <w:basedOn w:val="Normal"/>
    <w:link w:val="BodyTextChar"/>
    <w:rsid w:val="0025504C"/>
    <w:pPr>
      <w:spacing w:before="120" w:after="120"/>
    </w:pPr>
    <w:rPr>
      <w:color w:val="262626" w:themeColor="text1" w:themeTint="D9"/>
      <w:szCs w:val="20"/>
    </w:rPr>
  </w:style>
  <w:style w:type="character" w:customStyle="1" w:styleId="BodyTextChar">
    <w:name w:val="Body Text Char"/>
    <w:basedOn w:val="DefaultParagraphFont"/>
    <w:link w:val="BodyText"/>
    <w:rsid w:val="0025504C"/>
    <w:rPr>
      <w:color w:val="262626" w:themeColor="text1" w:themeTint="D9"/>
      <w:sz w:val="20"/>
      <w:szCs w:val="20"/>
    </w:rPr>
  </w:style>
  <w:style w:type="paragraph" w:styleId="Title">
    <w:name w:val="Title"/>
    <w:basedOn w:val="Normal"/>
    <w:next w:val="Normal"/>
    <w:link w:val="TitleChar"/>
    <w:rsid w:val="0025504C"/>
    <w:pPr>
      <w:jc w:val="right"/>
    </w:pPr>
    <w:rPr>
      <w:rFonts w:asciiTheme="majorHAnsi" w:eastAsiaTheme="majorEastAsia" w:hAnsiTheme="majorHAnsi" w:cstheme="majorBidi"/>
      <w:color w:val="990000" w:themeColor="accent1"/>
      <w:kern w:val="60"/>
      <w:sz w:val="60"/>
      <w:szCs w:val="60"/>
    </w:rPr>
  </w:style>
  <w:style w:type="character" w:customStyle="1" w:styleId="TitleChar">
    <w:name w:val="Title Char"/>
    <w:basedOn w:val="DefaultParagraphFont"/>
    <w:link w:val="Title"/>
    <w:rsid w:val="0025504C"/>
    <w:rPr>
      <w:rFonts w:asciiTheme="majorHAnsi" w:eastAsiaTheme="majorEastAsia" w:hAnsiTheme="majorHAnsi" w:cstheme="majorBidi"/>
      <w:color w:val="990000" w:themeColor="accent1"/>
      <w:kern w:val="60"/>
      <w:sz w:val="60"/>
      <w:szCs w:val="60"/>
    </w:rPr>
  </w:style>
  <w:style w:type="paragraph" w:styleId="ListBullet">
    <w:name w:val="List Bullet"/>
    <w:basedOn w:val="Normal"/>
    <w:rsid w:val="0025504C"/>
    <w:pPr>
      <w:numPr>
        <w:numId w:val="1"/>
      </w:numPr>
      <w:spacing w:before="120" w:after="120"/>
    </w:pPr>
    <w:rPr>
      <w:color w:val="262626" w:themeColor="text1" w:themeTint="D9"/>
    </w:rPr>
  </w:style>
  <w:style w:type="paragraph" w:styleId="Subtitle">
    <w:name w:val="Subtitle"/>
    <w:basedOn w:val="Normal"/>
    <w:next w:val="Normal"/>
    <w:link w:val="SubtitleChar"/>
    <w:rsid w:val="0025504C"/>
    <w:pPr>
      <w:numPr>
        <w:ilvl w:val="1"/>
      </w:numPr>
      <w:spacing w:before="80" w:after="320"/>
      <w:jc w:val="right"/>
    </w:pPr>
    <w:rPr>
      <w:rFonts w:asciiTheme="majorHAnsi" w:eastAsiaTheme="majorEastAsia" w:hAnsiTheme="majorHAnsi" w:cstheme="majorBidi"/>
      <w:iCs/>
      <w:color w:val="A6A6A6" w:themeColor="background1" w:themeShade="A6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25504C"/>
    <w:rPr>
      <w:rFonts w:asciiTheme="majorHAnsi" w:eastAsiaTheme="majorEastAsia" w:hAnsiTheme="majorHAnsi" w:cstheme="majorBidi"/>
      <w:iCs/>
      <w:color w:val="A6A6A6" w:themeColor="background1" w:themeShade="A6"/>
      <w:sz w:val="32"/>
      <w:szCs w:val="32"/>
    </w:rPr>
  </w:style>
  <w:style w:type="paragraph" w:styleId="Date">
    <w:name w:val="Date"/>
    <w:basedOn w:val="Normal"/>
    <w:next w:val="Normal"/>
    <w:link w:val="DateChar"/>
    <w:rsid w:val="0025504C"/>
    <w:pPr>
      <w:jc w:val="right"/>
    </w:pPr>
    <w:rPr>
      <w:color w:val="A6A6A6" w:themeColor="background1" w:themeShade="A6"/>
      <w:szCs w:val="24"/>
    </w:rPr>
  </w:style>
  <w:style w:type="character" w:customStyle="1" w:styleId="DateChar">
    <w:name w:val="Date Char"/>
    <w:basedOn w:val="DefaultParagraphFont"/>
    <w:link w:val="Date"/>
    <w:rsid w:val="0025504C"/>
    <w:rPr>
      <w:color w:val="A6A6A6" w:themeColor="background1" w:themeShade="A6"/>
      <w:sz w:val="24"/>
      <w:szCs w:val="24"/>
    </w:rPr>
  </w:style>
  <w:style w:type="paragraph" w:styleId="FootnoteText">
    <w:name w:val="footnote text"/>
    <w:basedOn w:val="Normal"/>
    <w:link w:val="FootnoteTextChar"/>
    <w:rsid w:val="0025504C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25504C"/>
    <w:rPr>
      <w:sz w:val="20"/>
      <w:szCs w:val="20"/>
    </w:rPr>
  </w:style>
  <w:style w:type="character" w:styleId="FootnoteReference">
    <w:name w:val="footnote reference"/>
    <w:basedOn w:val="DefaultParagraphFont"/>
    <w:rsid w:val="0025504C"/>
    <w:rPr>
      <w:vertAlign w:val="superscript"/>
    </w:rPr>
  </w:style>
  <w:style w:type="paragraph" w:styleId="BalloonText">
    <w:name w:val="Balloon Text"/>
    <w:basedOn w:val="Normal"/>
    <w:link w:val="BalloonTextChar"/>
    <w:semiHidden/>
    <w:unhideWhenUsed/>
    <w:rsid w:val="002550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5504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semiHidden/>
    <w:rsid w:val="0025504C"/>
    <w:rPr>
      <w:color w:val="808080"/>
    </w:rPr>
  </w:style>
  <w:style w:type="paragraph" w:styleId="Bibliography">
    <w:name w:val="Bibliography"/>
    <w:basedOn w:val="Normal"/>
    <w:next w:val="Normal"/>
    <w:semiHidden/>
    <w:unhideWhenUsed/>
    <w:rsid w:val="0025504C"/>
  </w:style>
  <w:style w:type="paragraph" w:styleId="BlockText">
    <w:name w:val="Block Text"/>
    <w:basedOn w:val="Normal"/>
    <w:semiHidden/>
    <w:unhideWhenUsed/>
    <w:rsid w:val="0025504C"/>
    <w:pPr>
      <w:pBdr>
        <w:top w:val="single" w:sz="2" w:space="10" w:color="990000" w:themeColor="accent1" w:shadow="1"/>
        <w:left w:val="single" w:sz="2" w:space="10" w:color="990000" w:themeColor="accent1" w:shadow="1"/>
        <w:bottom w:val="single" w:sz="2" w:space="10" w:color="990000" w:themeColor="accent1" w:shadow="1"/>
        <w:right w:val="single" w:sz="2" w:space="10" w:color="990000" w:themeColor="accent1" w:shadow="1"/>
      </w:pBdr>
      <w:ind w:left="1152" w:right="1152"/>
    </w:pPr>
    <w:rPr>
      <w:i/>
      <w:iCs/>
      <w:color w:val="990000" w:themeColor="accent1"/>
    </w:rPr>
  </w:style>
  <w:style w:type="paragraph" w:styleId="BodyText2">
    <w:name w:val="Body Text 2"/>
    <w:basedOn w:val="Normal"/>
    <w:link w:val="BodyText2Char"/>
    <w:semiHidden/>
    <w:unhideWhenUsed/>
    <w:rsid w:val="0025504C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25504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25504C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25504C"/>
    <w:pPr>
      <w:spacing w:before="0" w:after="0"/>
      <w:ind w:firstLine="360"/>
    </w:pPr>
    <w:rPr>
      <w:color w:val="auto"/>
      <w:szCs w:val="22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25504C"/>
    <w:rPr>
      <w:color w:val="262626" w:themeColor="text1" w:themeTint="D9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25504C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25504C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25504C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25504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25504C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25504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25504C"/>
    <w:rPr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786F74"/>
    <w:pPr>
      <w:spacing w:after="200"/>
      <w:jc w:val="center"/>
    </w:pPr>
    <w:rPr>
      <w:bCs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25504C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25504C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25504C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550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550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5504C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25504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25504C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25504C"/>
  </w:style>
  <w:style w:type="character" w:customStyle="1" w:styleId="E-mailSignatureChar">
    <w:name w:val="E-mail Signature Char"/>
    <w:basedOn w:val="DefaultParagraphFont"/>
    <w:link w:val="E-mailSignature"/>
    <w:semiHidden/>
    <w:rsid w:val="0025504C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25504C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5504C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25504C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semiHidden/>
    <w:unhideWhenUsed/>
    <w:rsid w:val="0025504C"/>
    <w:rPr>
      <w:rFonts w:asciiTheme="majorHAnsi" w:eastAsiaTheme="majorEastAsia" w:hAnsiTheme="majorHAnsi" w:cstheme="majorBidi"/>
      <w:szCs w:val="20"/>
    </w:rPr>
  </w:style>
  <w:style w:type="character" w:customStyle="1" w:styleId="Heading3Char">
    <w:name w:val="Heading 3 Char"/>
    <w:basedOn w:val="DefaultParagraphFont"/>
    <w:link w:val="Heading3"/>
    <w:rsid w:val="0039541D"/>
    <w:rPr>
      <w:rFonts w:asciiTheme="majorHAnsi" w:eastAsiaTheme="majorEastAsia" w:hAnsiTheme="majorHAnsi" w:cstheme="majorBidi"/>
      <w:b/>
      <w:bCs/>
      <w:i/>
      <w:color w:val="FF8000"/>
      <w:sz w:val="26"/>
    </w:rPr>
  </w:style>
  <w:style w:type="character" w:customStyle="1" w:styleId="Heading4Char">
    <w:name w:val="Heading 4 Char"/>
    <w:basedOn w:val="DefaultParagraphFont"/>
    <w:link w:val="Heading4"/>
    <w:rsid w:val="0025504C"/>
    <w:rPr>
      <w:rFonts w:asciiTheme="majorHAnsi" w:eastAsiaTheme="majorEastAsia" w:hAnsiTheme="majorHAnsi" w:cstheme="majorBidi"/>
      <w:b/>
      <w:bCs/>
      <w:i/>
      <w:iCs/>
      <w:color w:val="990000" w:themeColor="accent1"/>
      <w:sz w:val="24"/>
    </w:rPr>
  </w:style>
  <w:style w:type="character" w:customStyle="1" w:styleId="Heading5Char">
    <w:name w:val="Heading 5 Char"/>
    <w:basedOn w:val="DefaultParagraphFont"/>
    <w:link w:val="Heading5"/>
    <w:semiHidden/>
    <w:rsid w:val="0025504C"/>
    <w:rPr>
      <w:rFonts w:asciiTheme="majorHAnsi" w:eastAsiaTheme="majorEastAsia" w:hAnsiTheme="majorHAnsi" w:cstheme="majorBidi"/>
      <w:color w:val="4C000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semiHidden/>
    <w:rsid w:val="0025504C"/>
    <w:rPr>
      <w:rFonts w:asciiTheme="majorHAnsi" w:eastAsiaTheme="majorEastAsia" w:hAnsiTheme="majorHAnsi" w:cstheme="majorBidi"/>
      <w:i/>
      <w:iCs/>
      <w:color w:val="4C000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25504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25504C"/>
    <w:rPr>
      <w:rFonts w:asciiTheme="majorHAnsi" w:eastAsiaTheme="majorEastAsia" w:hAnsiTheme="majorHAnsi" w:cstheme="majorBidi"/>
      <w:color w:val="404040" w:themeColor="text1" w:themeTint="BF"/>
      <w:sz w:val="24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25504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25504C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25504C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25504C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25504C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25504C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25504C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25504C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25504C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25504C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25504C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25504C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25504C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25504C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25504C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25504C"/>
    <w:pPr>
      <w:pBdr>
        <w:bottom w:val="single" w:sz="4" w:space="4" w:color="990000" w:themeColor="accent1"/>
      </w:pBdr>
      <w:spacing w:before="200" w:after="280"/>
      <w:ind w:left="936" w:right="936"/>
    </w:pPr>
    <w:rPr>
      <w:b/>
      <w:bCs/>
      <w:i/>
      <w:iCs/>
      <w:color w:val="990000" w:themeColor="accent1"/>
    </w:rPr>
  </w:style>
  <w:style w:type="character" w:customStyle="1" w:styleId="IntenseQuoteChar">
    <w:name w:val="Intense Quote Char"/>
    <w:basedOn w:val="DefaultParagraphFont"/>
    <w:link w:val="IntenseQuote"/>
    <w:rsid w:val="0025504C"/>
    <w:rPr>
      <w:b/>
      <w:bCs/>
      <w:i/>
      <w:iCs/>
      <w:color w:val="990000" w:themeColor="accent1"/>
      <w:sz w:val="20"/>
    </w:rPr>
  </w:style>
  <w:style w:type="paragraph" w:styleId="List">
    <w:name w:val="List"/>
    <w:basedOn w:val="Normal"/>
    <w:semiHidden/>
    <w:unhideWhenUsed/>
    <w:rsid w:val="0025504C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25504C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25504C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25504C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25504C"/>
    <w:pPr>
      <w:ind w:left="1800" w:hanging="360"/>
      <w:contextualSpacing/>
    </w:pPr>
  </w:style>
  <w:style w:type="paragraph" w:styleId="ListBullet2">
    <w:name w:val="List Bullet 2"/>
    <w:basedOn w:val="Normal"/>
    <w:uiPriority w:val="36"/>
    <w:unhideWhenUsed/>
    <w:qFormat/>
    <w:rsid w:val="0025504C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25504C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25504C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25504C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25504C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25504C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25504C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25504C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25504C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25504C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25504C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25504C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25504C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25504C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25504C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25504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25504C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25504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25504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25504C"/>
    <w:rPr>
      <w:sz w:val="20"/>
    </w:rPr>
  </w:style>
  <w:style w:type="paragraph" w:styleId="NormalWeb">
    <w:name w:val="Normal (Web)"/>
    <w:basedOn w:val="Normal"/>
    <w:uiPriority w:val="99"/>
    <w:unhideWhenUsed/>
    <w:rsid w:val="0025504C"/>
    <w:rPr>
      <w:rFonts w:cs="Times New Roman"/>
      <w:szCs w:val="24"/>
    </w:rPr>
  </w:style>
  <w:style w:type="paragraph" w:styleId="NormalIndent">
    <w:name w:val="Normal Indent"/>
    <w:basedOn w:val="Normal"/>
    <w:semiHidden/>
    <w:unhideWhenUsed/>
    <w:rsid w:val="0025504C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25504C"/>
  </w:style>
  <w:style w:type="character" w:customStyle="1" w:styleId="NoteHeadingChar">
    <w:name w:val="Note Heading Char"/>
    <w:basedOn w:val="DefaultParagraphFont"/>
    <w:link w:val="NoteHeading"/>
    <w:semiHidden/>
    <w:rsid w:val="0025504C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25504C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25504C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25504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25504C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25504C"/>
  </w:style>
  <w:style w:type="character" w:customStyle="1" w:styleId="SalutationChar">
    <w:name w:val="Salutation Char"/>
    <w:basedOn w:val="DefaultParagraphFont"/>
    <w:link w:val="Salutation"/>
    <w:semiHidden/>
    <w:rsid w:val="0025504C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25504C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25504C"/>
    <w:rPr>
      <w:sz w:val="20"/>
    </w:rPr>
  </w:style>
  <w:style w:type="paragraph" w:styleId="TableofAuthorities">
    <w:name w:val="table of authorities"/>
    <w:basedOn w:val="Normal"/>
    <w:next w:val="Normal"/>
    <w:semiHidden/>
    <w:unhideWhenUsed/>
    <w:rsid w:val="0025504C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25504C"/>
  </w:style>
  <w:style w:type="paragraph" w:styleId="TOAHeading">
    <w:name w:val="toa heading"/>
    <w:basedOn w:val="Normal"/>
    <w:next w:val="Normal"/>
    <w:semiHidden/>
    <w:unhideWhenUsed/>
    <w:rsid w:val="0025504C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25504C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25504C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25504C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25504C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25504C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25504C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25504C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25504C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25504C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25504C"/>
    <w:pPr>
      <w:keepNext/>
      <w:keepLines/>
      <w:spacing w:before="480" w:after="0"/>
      <w:outlineLvl w:val="9"/>
    </w:pPr>
    <w:rPr>
      <w:b w:val="0"/>
      <w:color w:val="720000" w:themeColor="accent1" w:themeShade="BF"/>
    </w:rPr>
  </w:style>
  <w:style w:type="paragraph" w:customStyle="1" w:styleId="normal1">
    <w:name w:val="normal 1"/>
    <w:basedOn w:val="Normal"/>
    <w:rsid w:val="0096590F"/>
    <w:pPr>
      <w:spacing w:before="120" w:after="120"/>
      <w:ind w:firstLine="425"/>
      <w:jc w:val="both"/>
    </w:pPr>
    <w:rPr>
      <w:sz w:val="26"/>
    </w:rPr>
  </w:style>
  <w:style w:type="character" w:styleId="Hyperlink">
    <w:name w:val="Hyperlink"/>
    <w:basedOn w:val="DefaultParagraphFont"/>
    <w:uiPriority w:val="99"/>
    <w:unhideWhenUsed/>
    <w:rsid w:val="00C943DF"/>
    <w:rPr>
      <w:color w:val="660000" w:themeColor="hyperlink"/>
      <w:u w:val="single"/>
    </w:rPr>
  </w:style>
  <w:style w:type="paragraph" w:customStyle="1" w:styleId="step">
    <w:name w:val="step"/>
    <w:basedOn w:val="ListParagraph"/>
    <w:rsid w:val="0039541D"/>
    <w:pPr>
      <w:numPr>
        <w:numId w:val="12"/>
      </w:numPr>
      <w:tabs>
        <w:tab w:val="left" w:pos="1134"/>
      </w:tabs>
      <w:spacing w:before="120" w:after="120"/>
      <w:ind w:left="1134" w:hanging="1134"/>
    </w:pPr>
    <w:rPr>
      <w:sz w:val="26"/>
    </w:rPr>
  </w:style>
  <w:style w:type="paragraph" w:customStyle="1" w:styleId="img">
    <w:name w:val="img"/>
    <w:basedOn w:val="step"/>
    <w:rsid w:val="00CD4F02"/>
    <w:pPr>
      <w:numPr>
        <w:numId w:val="0"/>
      </w:numPr>
      <w:spacing w:before="240"/>
      <w:ind w:left="1134" w:hanging="1134"/>
      <w:jc w:val="center"/>
    </w:pPr>
    <w:rPr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07689B"/>
    <w:rPr>
      <w:color w:val="CC3300" w:themeColor="followedHyperlink"/>
      <w:u w:val="single"/>
    </w:rPr>
  </w:style>
  <w:style w:type="table" w:styleId="TableGrid">
    <w:name w:val="Table Grid"/>
    <w:basedOn w:val="TableNormal"/>
    <w:uiPriority w:val="1"/>
    <w:rsid w:val="000B5F46"/>
    <w:rPr>
      <w:rFonts w:eastAsiaTheme="minorHAnsi"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2">
    <w:name w:val="Para 2"/>
    <w:basedOn w:val="normal1"/>
    <w:rsid w:val="003314BE"/>
    <w:pPr>
      <w:numPr>
        <w:ilvl w:val="1"/>
        <w:numId w:val="13"/>
      </w:numPr>
    </w:pPr>
  </w:style>
  <w:style w:type="paragraph" w:customStyle="1" w:styleId="Para1">
    <w:name w:val="Para 1"/>
    <w:basedOn w:val="normal1"/>
    <w:rsid w:val="003314BE"/>
    <w:pPr>
      <w:numPr>
        <w:numId w:val="13"/>
      </w:numPr>
    </w:pPr>
  </w:style>
  <w:style w:type="table" w:styleId="LightList-Accent1">
    <w:name w:val="Light List Accent 1"/>
    <w:basedOn w:val="TableNormal"/>
    <w:uiPriority w:val="61"/>
    <w:rsid w:val="00FD1FB1"/>
    <w:tblPr>
      <w:tblStyleRowBandSize w:val="1"/>
      <w:tblStyleColBandSize w:val="1"/>
      <w:tblBorders>
        <w:top w:val="single" w:sz="8" w:space="0" w:color="990000" w:themeColor="accent1"/>
        <w:left w:val="single" w:sz="8" w:space="0" w:color="990000" w:themeColor="accent1"/>
        <w:bottom w:val="single" w:sz="8" w:space="0" w:color="990000" w:themeColor="accent1"/>
        <w:right w:val="single" w:sz="8" w:space="0" w:color="99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0000" w:themeColor="accent1"/>
          <w:left w:val="single" w:sz="8" w:space="0" w:color="990000" w:themeColor="accent1"/>
          <w:bottom w:val="single" w:sz="8" w:space="0" w:color="990000" w:themeColor="accent1"/>
          <w:right w:val="single" w:sz="8" w:space="0" w:color="99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0000" w:themeColor="accent1"/>
          <w:left w:val="single" w:sz="8" w:space="0" w:color="990000" w:themeColor="accent1"/>
          <w:bottom w:val="single" w:sz="8" w:space="0" w:color="990000" w:themeColor="accent1"/>
          <w:right w:val="single" w:sz="8" w:space="0" w:color="990000" w:themeColor="accent1"/>
        </w:tcBorders>
      </w:tcPr>
    </w:tblStylePr>
    <w:tblStylePr w:type="band1Horz">
      <w:tblPr/>
      <w:tcPr>
        <w:tcBorders>
          <w:top w:val="single" w:sz="8" w:space="0" w:color="990000" w:themeColor="accent1"/>
          <w:left w:val="single" w:sz="8" w:space="0" w:color="990000" w:themeColor="accent1"/>
          <w:bottom w:val="single" w:sz="8" w:space="0" w:color="990000" w:themeColor="accent1"/>
          <w:right w:val="single" w:sz="8" w:space="0" w:color="990000" w:themeColor="accent1"/>
        </w:tcBorders>
      </w:tcPr>
    </w:tblStylePr>
  </w:style>
  <w:style w:type="paragraph" w:customStyle="1" w:styleId="BaiTap">
    <w:name w:val="BaiTap"/>
    <w:basedOn w:val="ListParagraph"/>
    <w:rsid w:val="0096590F"/>
    <w:pPr>
      <w:numPr>
        <w:numId w:val="14"/>
      </w:numPr>
      <w:spacing w:after="200" w:line="276" w:lineRule="auto"/>
    </w:pPr>
    <w:rPr>
      <w:rFonts w:cs="Arial"/>
      <w:b/>
      <w:i/>
      <w:color w:val="FF0000"/>
      <w:sz w:val="26"/>
    </w:rPr>
  </w:style>
  <w:style w:type="table" w:styleId="GridTable4">
    <w:name w:val="Grid Table 4"/>
    <w:basedOn w:val="TableNormal"/>
    <w:uiPriority w:val="49"/>
    <w:rsid w:val="00C938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8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duc\Documents\Custom%20Office%20Templates\FIT-LAB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6D803CF6994C30A95C42813DB54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66D0F-702C-4931-8043-13F5040AB524}"/>
      </w:docPartPr>
      <w:docPartBody>
        <w:p w:rsidR="00D75C0C" w:rsidRDefault="0090176A">
          <w:pPr>
            <w:pStyle w:val="806D803CF6994C30A95C42813DB542E8"/>
          </w:pPr>
          <w:r>
            <w:t>Lorem Ipsum</w:t>
          </w:r>
        </w:p>
      </w:docPartBody>
    </w:docPart>
    <w:docPart>
      <w:docPartPr>
        <w:name w:val="DB6643E1852E4BB39FA7598F8FB53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D8570-D74C-4BB9-9E3D-658438F12920}"/>
      </w:docPartPr>
      <w:docPartBody>
        <w:p w:rsidR="00D75C0C" w:rsidRDefault="0090176A">
          <w:pPr>
            <w:pStyle w:val="DB6643E1852E4BB39FA7598F8FB5344A"/>
          </w:pPr>
          <w:r>
            <w:t>Lorem Ipsum Dolor Sit Amet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176A"/>
    <w:rsid w:val="000855BE"/>
    <w:rsid w:val="002C1255"/>
    <w:rsid w:val="003E1FD9"/>
    <w:rsid w:val="00493C62"/>
    <w:rsid w:val="005E5CAB"/>
    <w:rsid w:val="00747513"/>
    <w:rsid w:val="00777520"/>
    <w:rsid w:val="0090176A"/>
    <w:rsid w:val="00B32D96"/>
    <w:rsid w:val="00CD658C"/>
    <w:rsid w:val="00D75C0C"/>
    <w:rsid w:val="00D95BEF"/>
    <w:rsid w:val="00DB3526"/>
    <w:rsid w:val="00FE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6D803CF6994C30A95C42813DB542E8">
    <w:name w:val="806D803CF6994C30A95C42813DB542E8"/>
  </w:style>
  <w:style w:type="paragraph" w:customStyle="1" w:styleId="DB6643E1852E4BB39FA7598F8FB5344A">
    <w:name w:val="DB6643E1852E4BB39FA7598F8FB534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pectrum">
  <a:themeElements>
    <a:clrScheme name="Spectrum">
      <a:dk1>
        <a:sysClr val="windowText" lastClr="000000"/>
      </a:dk1>
      <a:lt1>
        <a:sysClr val="window" lastClr="FFFFFF"/>
      </a:lt1>
      <a:dk2>
        <a:srgbClr val="252731"/>
      </a:dk2>
      <a:lt2>
        <a:srgbClr val="EAE7E4"/>
      </a:lt2>
      <a:accent1>
        <a:srgbClr val="990000"/>
      </a:accent1>
      <a:accent2>
        <a:srgbClr val="FF6600"/>
      </a:accent2>
      <a:accent3>
        <a:srgbClr val="FFBA00"/>
      </a:accent3>
      <a:accent4>
        <a:srgbClr val="99CC00"/>
      </a:accent4>
      <a:accent5>
        <a:srgbClr val="528A02"/>
      </a:accent5>
      <a:accent6>
        <a:srgbClr val="333333"/>
      </a:accent6>
      <a:hlink>
        <a:srgbClr val="660000"/>
      </a:hlink>
      <a:folHlink>
        <a:srgbClr val="CC3300"/>
      </a:folHlink>
    </a:clrScheme>
    <a:fontScheme name="Spectrum">
      <a:majorFont>
        <a:latin typeface="Corbel"/>
        <a:ea typeface=""/>
        <a:cs typeface=""/>
        <a:font script="Jpan" typeface="ＭＳ ゴシック"/>
      </a:majorFont>
      <a:minorFont>
        <a:latin typeface="Calibri"/>
        <a:ea typeface=""/>
        <a:cs typeface=""/>
        <a:font script="Jpan" typeface="ＭＳ ゴシック"/>
      </a:minorFont>
    </a:fontScheme>
    <a:fmtScheme name="Spectrum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70000"/>
                <a:satMod val="150000"/>
              </a:schemeClr>
            </a:gs>
            <a:gs pos="100000">
              <a:schemeClr val="phClr">
                <a:tint val="9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95000"/>
                <a:shade val="70000"/>
                <a:satMod val="150000"/>
              </a:schemeClr>
            </a:gs>
            <a:gs pos="100000">
              <a:schemeClr val="phClr">
                <a:tint val="100000"/>
                <a:shade val="100000"/>
                <a:satMod val="150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6600000" sx="101000" sy="101000" rotWithShape="0">
              <a:srgbClr val="000000">
                <a:alpha val="75000"/>
              </a:srgbClr>
            </a:outerShdw>
          </a:effectLst>
        </a:effectStyle>
        <a:effectStyle>
          <a:effectLst>
            <a:outerShdw blurRad="50800" dir="5400000" sx="105000" sy="105000" algn="ctr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4800000"/>
            </a:lightRig>
          </a:scene3d>
          <a:sp3d prstMaterial="matte">
            <a:bevelT w="63500" h="50800" prst="ang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13741C-7D71-41B1-BEAC-484D94CAA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FIT-LAB</Template>
  <TotalTime>39</TotalTime>
  <Pages>6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Hòa Nguyễn Hữu</cp:lastModifiedBy>
  <cp:revision>5</cp:revision>
  <cp:lastPrinted>2013-04-17T05:37:00Z</cp:lastPrinted>
  <dcterms:created xsi:type="dcterms:W3CDTF">2019-03-17T16:25:00Z</dcterms:created>
  <dcterms:modified xsi:type="dcterms:W3CDTF">2019-03-17T17:03:00Z</dcterms:modified>
  <cp:category/>
</cp:coreProperties>
</file>
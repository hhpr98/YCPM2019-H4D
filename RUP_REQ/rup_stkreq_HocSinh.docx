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298F" w14:textId="19830534" w:rsidR="00F66985" w:rsidRDefault="005C196F">
      <w:pPr>
        <w:pStyle w:val="Title"/>
        <w:jc w:val="right"/>
      </w:pPr>
      <w:fldSimple w:instr=" SUBJECT  \* MERGEFORMAT ">
        <w:r w:rsidR="00FC7A14">
          <w:t>&lt;</w:t>
        </w:r>
        <w:r w:rsidR="00512244">
          <w:t>History Search</w:t>
        </w:r>
        <w:r w:rsidR="00FC7A14">
          <w:t>&gt;</w:t>
        </w:r>
      </w:fldSimple>
    </w:p>
    <w:p w14:paraId="660E0B12" w14:textId="77777777" w:rsidR="00F66985" w:rsidRDefault="005C196F">
      <w:pPr>
        <w:pStyle w:val="Title"/>
        <w:jc w:val="right"/>
      </w:pPr>
      <w:fldSimple w:instr="title  \* Mergeformat ">
        <w:r w:rsidR="00FC7A14">
          <w:t>Stakeholder Requests</w:t>
        </w:r>
      </w:fldSimple>
    </w:p>
    <w:p w14:paraId="43CB98C1" w14:textId="77777777" w:rsidR="00F66985" w:rsidRDefault="00F66985">
      <w:pPr>
        <w:pStyle w:val="Title"/>
        <w:jc w:val="right"/>
      </w:pPr>
    </w:p>
    <w:p w14:paraId="74AFF2C9" w14:textId="77777777" w:rsidR="00F66985" w:rsidRDefault="00C61487">
      <w:pPr>
        <w:pStyle w:val="Title"/>
        <w:jc w:val="right"/>
        <w:rPr>
          <w:sz w:val="28"/>
        </w:rPr>
      </w:pPr>
      <w:r>
        <w:rPr>
          <w:sz w:val="28"/>
        </w:rPr>
        <w:t>Version &lt;1.0&gt;</w:t>
      </w:r>
    </w:p>
    <w:p w14:paraId="1D01FE96" w14:textId="77777777" w:rsidR="00F66985" w:rsidRDefault="00F66985">
      <w:pPr>
        <w:pStyle w:val="Title"/>
        <w:rPr>
          <w:sz w:val="28"/>
        </w:rPr>
      </w:pPr>
    </w:p>
    <w:p w14:paraId="709073D1" w14:textId="77777777" w:rsidR="00F66985" w:rsidRDefault="00F66985"/>
    <w:p w14:paraId="5E58DECF" w14:textId="47B53233" w:rsidR="00F66985" w:rsidRDefault="00C61487" w:rsidP="000378B1">
      <w:pPr>
        <w:pStyle w:val="InfoBlue"/>
      </w:pPr>
      <w:r>
        <w:t xml:space="preserve"> </w:t>
      </w:r>
    </w:p>
    <w:p w14:paraId="12689F1E" w14:textId="77777777" w:rsidR="00F66985" w:rsidRDefault="00F66985">
      <w:pPr>
        <w:sectPr w:rsidR="00F66985">
          <w:headerReference w:type="default" r:id="rId8"/>
          <w:footerReference w:type="even" r:id="rId9"/>
          <w:endnotePr>
            <w:numFmt w:val="decimal"/>
          </w:endnotePr>
          <w:pgSz w:w="12240" w:h="15840"/>
          <w:pgMar w:top="1440" w:right="1440" w:bottom="1440" w:left="1440" w:header="720" w:footer="720" w:gutter="0"/>
          <w:cols w:space="720"/>
          <w:vAlign w:val="center"/>
        </w:sectPr>
      </w:pPr>
    </w:p>
    <w:p w14:paraId="52ACF54C" w14:textId="1D1AB1D7" w:rsidR="00F66985" w:rsidRDefault="004733A0">
      <w:pPr>
        <w:pStyle w:val="Title"/>
      </w:pPr>
      <w: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6985" w14:paraId="4A8A3BD8" w14:textId="77777777">
        <w:tc>
          <w:tcPr>
            <w:tcW w:w="2304" w:type="dxa"/>
          </w:tcPr>
          <w:p w14:paraId="504B55AD" w14:textId="03DED73B" w:rsidR="00F66985" w:rsidRDefault="004733A0">
            <w:pPr>
              <w:pStyle w:val="Tabletext"/>
              <w:jc w:val="center"/>
              <w:rPr>
                <w:b/>
              </w:rPr>
            </w:pPr>
            <w:r>
              <w:rPr>
                <w:b/>
              </w:rPr>
              <w:t>Ngày</w:t>
            </w:r>
          </w:p>
        </w:tc>
        <w:tc>
          <w:tcPr>
            <w:tcW w:w="1152" w:type="dxa"/>
          </w:tcPr>
          <w:p w14:paraId="7522AB5B" w14:textId="2B186EA2" w:rsidR="00F66985" w:rsidRDefault="004733A0">
            <w:pPr>
              <w:pStyle w:val="Tabletext"/>
              <w:jc w:val="center"/>
              <w:rPr>
                <w:b/>
              </w:rPr>
            </w:pPr>
            <w:r>
              <w:rPr>
                <w:b/>
              </w:rPr>
              <w:t>Phiên bản</w:t>
            </w:r>
          </w:p>
        </w:tc>
        <w:tc>
          <w:tcPr>
            <w:tcW w:w="3744" w:type="dxa"/>
          </w:tcPr>
          <w:p w14:paraId="4E14B646" w14:textId="490401FB" w:rsidR="00F66985" w:rsidRDefault="004733A0">
            <w:pPr>
              <w:pStyle w:val="Tabletext"/>
              <w:jc w:val="center"/>
              <w:rPr>
                <w:b/>
              </w:rPr>
            </w:pPr>
            <w:r>
              <w:rPr>
                <w:b/>
              </w:rPr>
              <w:t>Mô tả</w:t>
            </w:r>
          </w:p>
        </w:tc>
        <w:tc>
          <w:tcPr>
            <w:tcW w:w="2304" w:type="dxa"/>
          </w:tcPr>
          <w:p w14:paraId="0BA16AC8" w14:textId="45A62A1C" w:rsidR="00F66985" w:rsidRDefault="004733A0">
            <w:pPr>
              <w:pStyle w:val="Tabletext"/>
              <w:jc w:val="center"/>
              <w:rPr>
                <w:b/>
              </w:rPr>
            </w:pPr>
            <w:r>
              <w:rPr>
                <w:b/>
              </w:rPr>
              <w:t>Tác giả</w:t>
            </w:r>
          </w:p>
        </w:tc>
      </w:tr>
      <w:tr w:rsidR="00F66985" w14:paraId="175F765D" w14:textId="77777777">
        <w:tc>
          <w:tcPr>
            <w:tcW w:w="2304" w:type="dxa"/>
          </w:tcPr>
          <w:p w14:paraId="3426A85C" w14:textId="3D048B2D" w:rsidR="00F66985" w:rsidRDefault="000378B1">
            <w:pPr>
              <w:pStyle w:val="Tabletext"/>
            </w:pPr>
            <w:r>
              <w:t>&lt;19/05/2019&gt;</w:t>
            </w:r>
          </w:p>
        </w:tc>
        <w:tc>
          <w:tcPr>
            <w:tcW w:w="1152" w:type="dxa"/>
          </w:tcPr>
          <w:p w14:paraId="4A15918F" w14:textId="0AF04A8F" w:rsidR="00F66985" w:rsidRDefault="00C61487">
            <w:pPr>
              <w:pStyle w:val="Tabletext"/>
            </w:pPr>
            <w:r>
              <w:t>&lt;</w:t>
            </w:r>
            <w:r w:rsidR="000378B1">
              <w:t>1.0</w:t>
            </w:r>
            <w:r>
              <w:t>&gt;</w:t>
            </w:r>
          </w:p>
        </w:tc>
        <w:tc>
          <w:tcPr>
            <w:tcW w:w="3744" w:type="dxa"/>
          </w:tcPr>
          <w:p w14:paraId="387E075F" w14:textId="3992D010" w:rsidR="00F66985" w:rsidRDefault="000378B1">
            <w:pPr>
              <w:pStyle w:val="Tabletext"/>
            </w:pPr>
            <w:r>
              <w:t>Bản yêu cầu phần mềm của đối tượng Học sinh</w:t>
            </w:r>
          </w:p>
        </w:tc>
        <w:tc>
          <w:tcPr>
            <w:tcW w:w="2304" w:type="dxa"/>
          </w:tcPr>
          <w:p w14:paraId="55ED9AFB" w14:textId="1D1A480C" w:rsidR="00F66985" w:rsidRDefault="000378B1">
            <w:pPr>
              <w:pStyle w:val="Tabletext"/>
            </w:pPr>
            <w:r>
              <w:t>Nguyễn Hữu Hòa</w:t>
            </w:r>
          </w:p>
        </w:tc>
      </w:tr>
      <w:tr w:rsidR="00F66985" w14:paraId="50FF1CFB" w14:textId="77777777">
        <w:tc>
          <w:tcPr>
            <w:tcW w:w="2304" w:type="dxa"/>
          </w:tcPr>
          <w:p w14:paraId="444C85D5" w14:textId="77777777" w:rsidR="00F66985" w:rsidRDefault="00F66985">
            <w:pPr>
              <w:pStyle w:val="Tabletext"/>
            </w:pPr>
          </w:p>
        </w:tc>
        <w:tc>
          <w:tcPr>
            <w:tcW w:w="1152" w:type="dxa"/>
          </w:tcPr>
          <w:p w14:paraId="46B7111F" w14:textId="77777777" w:rsidR="00F66985" w:rsidRDefault="00F66985">
            <w:pPr>
              <w:pStyle w:val="Tabletext"/>
            </w:pPr>
          </w:p>
        </w:tc>
        <w:tc>
          <w:tcPr>
            <w:tcW w:w="3744" w:type="dxa"/>
          </w:tcPr>
          <w:p w14:paraId="7818BCCF" w14:textId="77777777" w:rsidR="00F66985" w:rsidRDefault="00F66985">
            <w:pPr>
              <w:pStyle w:val="Tabletext"/>
            </w:pPr>
          </w:p>
        </w:tc>
        <w:tc>
          <w:tcPr>
            <w:tcW w:w="2304" w:type="dxa"/>
          </w:tcPr>
          <w:p w14:paraId="68103646" w14:textId="77777777" w:rsidR="00F66985" w:rsidRDefault="00F66985">
            <w:pPr>
              <w:pStyle w:val="Tabletext"/>
            </w:pPr>
          </w:p>
        </w:tc>
      </w:tr>
      <w:tr w:rsidR="00F66985" w14:paraId="3320364C" w14:textId="77777777">
        <w:tc>
          <w:tcPr>
            <w:tcW w:w="2304" w:type="dxa"/>
          </w:tcPr>
          <w:p w14:paraId="6607A532" w14:textId="77777777" w:rsidR="00F66985" w:rsidRDefault="00F66985">
            <w:pPr>
              <w:pStyle w:val="Tabletext"/>
            </w:pPr>
          </w:p>
        </w:tc>
        <w:tc>
          <w:tcPr>
            <w:tcW w:w="1152" w:type="dxa"/>
          </w:tcPr>
          <w:p w14:paraId="4E594B1A" w14:textId="77777777" w:rsidR="00F66985" w:rsidRDefault="00F66985">
            <w:pPr>
              <w:pStyle w:val="Tabletext"/>
            </w:pPr>
          </w:p>
        </w:tc>
        <w:tc>
          <w:tcPr>
            <w:tcW w:w="3744" w:type="dxa"/>
          </w:tcPr>
          <w:p w14:paraId="52A2F96A" w14:textId="77777777" w:rsidR="00F66985" w:rsidRDefault="00F66985">
            <w:pPr>
              <w:pStyle w:val="Tabletext"/>
            </w:pPr>
          </w:p>
        </w:tc>
        <w:tc>
          <w:tcPr>
            <w:tcW w:w="2304" w:type="dxa"/>
          </w:tcPr>
          <w:p w14:paraId="51473099" w14:textId="77777777" w:rsidR="00F66985" w:rsidRDefault="00F66985">
            <w:pPr>
              <w:pStyle w:val="Tabletext"/>
            </w:pPr>
          </w:p>
        </w:tc>
      </w:tr>
      <w:tr w:rsidR="00F66985" w14:paraId="10D97C2D" w14:textId="77777777">
        <w:tc>
          <w:tcPr>
            <w:tcW w:w="2304" w:type="dxa"/>
          </w:tcPr>
          <w:p w14:paraId="75CFDDD8" w14:textId="77777777" w:rsidR="00F66985" w:rsidRDefault="00F66985">
            <w:pPr>
              <w:pStyle w:val="Tabletext"/>
            </w:pPr>
          </w:p>
        </w:tc>
        <w:tc>
          <w:tcPr>
            <w:tcW w:w="1152" w:type="dxa"/>
          </w:tcPr>
          <w:p w14:paraId="427E9850" w14:textId="77777777" w:rsidR="00F66985" w:rsidRDefault="00F66985">
            <w:pPr>
              <w:pStyle w:val="Tabletext"/>
            </w:pPr>
          </w:p>
        </w:tc>
        <w:tc>
          <w:tcPr>
            <w:tcW w:w="3744" w:type="dxa"/>
          </w:tcPr>
          <w:p w14:paraId="0DA5FDD2" w14:textId="77777777" w:rsidR="00F66985" w:rsidRDefault="00F66985">
            <w:pPr>
              <w:pStyle w:val="Tabletext"/>
            </w:pPr>
          </w:p>
        </w:tc>
        <w:tc>
          <w:tcPr>
            <w:tcW w:w="2304" w:type="dxa"/>
          </w:tcPr>
          <w:p w14:paraId="34072314" w14:textId="77777777" w:rsidR="00F66985" w:rsidRDefault="00F66985">
            <w:pPr>
              <w:pStyle w:val="Tabletext"/>
            </w:pPr>
          </w:p>
        </w:tc>
      </w:tr>
    </w:tbl>
    <w:p w14:paraId="027D8FE3" w14:textId="77777777" w:rsidR="00F66985" w:rsidRDefault="00F66985"/>
    <w:p w14:paraId="26059A29" w14:textId="4C6E78FD" w:rsidR="00F66985" w:rsidRDefault="00C61487">
      <w:pPr>
        <w:pStyle w:val="Title"/>
      </w:pPr>
      <w:bookmarkStart w:id="0" w:name="_GoBack"/>
      <w:bookmarkEnd w:id="0"/>
      <w:r>
        <w:br w:type="page"/>
      </w:r>
      <w:r w:rsidR="007C21B0">
        <w:lastRenderedPageBreak/>
        <w:t>Mục lục</w:t>
      </w:r>
    </w:p>
    <w:p w14:paraId="34EC18C2" w14:textId="00D38154" w:rsidR="005657A0" w:rsidRPr="0078365E" w:rsidRDefault="00C61487">
      <w:pPr>
        <w:pStyle w:val="TOC1"/>
        <w:tabs>
          <w:tab w:val="left" w:pos="432"/>
        </w:tabs>
        <w:rPr>
          <w:rFonts w:ascii="Calibri" w:hAnsi="Calibri"/>
          <w:noProof/>
          <w:sz w:val="22"/>
          <w:szCs w:val="22"/>
        </w:rPr>
      </w:pPr>
      <w:r>
        <w:rPr>
          <w:b/>
        </w:rPr>
        <w:fldChar w:fldCharType="begin"/>
      </w:r>
      <w:r>
        <w:rPr>
          <w:b/>
        </w:rPr>
        <w:instrText xml:space="preserve"> TOC \o "1-3" </w:instrText>
      </w:r>
      <w:r>
        <w:rPr>
          <w:b/>
        </w:rPr>
        <w:fldChar w:fldCharType="separate"/>
      </w:r>
      <w:r w:rsidR="005657A0">
        <w:rPr>
          <w:noProof/>
        </w:rPr>
        <w:t>1.</w:t>
      </w:r>
      <w:r w:rsidR="005657A0" w:rsidRPr="0078365E">
        <w:rPr>
          <w:rFonts w:ascii="Calibri" w:hAnsi="Calibri"/>
          <w:noProof/>
          <w:sz w:val="22"/>
          <w:szCs w:val="22"/>
        </w:rPr>
        <w:tab/>
      </w:r>
      <w:r w:rsidR="005657A0">
        <w:rPr>
          <w:noProof/>
        </w:rPr>
        <w:t>Giới thiệu</w:t>
      </w:r>
      <w:r w:rsidR="005657A0">
        <w:rPr>
          <w:noProof/>
        </w:rPr>
        <w:tab/>
      </w:r>
      <w:r w:rsidR="005657A0">
        <w:rPr>
          <w:noProof/>
        </w:rPr>
        <w:fldChar w:fldCharType="begin"/>
      </w:r>
      <w:r w:rsidR="005657A0">
        <w:rPr>
          <w:noProof/>
        </w:rPr>
        <w:instrText xml:space="preserve"> PAGEREF _Toc9209938 \h </w:instrText>
      </w:r>
      <w:r w:rsidR="005657A0">
        <w:rPr>
          <w:noProof/>
        </w:rPr>
      </w:r>
      <w:r w:rsidR="005657A0">
        <w:rPr>
          <w:noProof/>
        </w:rPr>
        <w:fldChar w:fldCharType="separate"/>
      </w:r>
      <w:r w:rsidR="005657A0">
        <w:rPr>
          <w:noProof/>
        </w:rPr>
        <w:t>4</w:t>
      </w:r>
      <w:r w:rsidR="005657A0">
        <w:rPr>
          <w:noProof/>
        </w:rPr>
        <w:fldChar w:fldCharType="end"/>
      </w:r>
    </w:p>
    <w:p w14:paraId="607E9BFF" w14:textId="208D5690" w:rsidR="005657A0" w:rsidRPr="0078365E" w:rsidRDefault="005657A0">
      <w:pPr>
        <w:pStyle w:val="TOC2"/>
        <w:tabs>
          <w:tab w:val="left" w:pos="1000"/>
        </w:tabs>
        <w:rPr>
          <w:rFonts w:ascii="Calibri" w:hAnsi="Calibri"/>
          <w:noProof/>
          <w:sz w:val="22"/>
          <w:szCs w:val="22"/>
        </w:rPr>
      </w:pPr>
      <w:r>
        <w:rPr>
          <w:noProof/>
        </w:rPr>
        <w:t>1.1</w:t>
      </w:r>
      <w:r w:rsidRPr="0078365E">
        <w:rPr>
          <w:rFonts w:ascii="Calibri" w:hAnsi="Calibri"/>
          <w:noProof/>
          <w:sz w:val="22"/>
          <w:szCs w:val="22"/>
        </w:rPr>
        <w:tab/>
      </w:r>
      <w:r>
        <w:rPr>
          <w:noProof/>
        </w:rPr>
        <w:t>Mục đích</w:t>
      </w:r>
      <w:r>
        <w:rPr>
          <w:noProof/>
        </w:rPr>
        <w:tab/>
      </w:r>
      <w:r>
        <w:rPr>
          <w:noProof/>
        </w:rPr>
        <w:fldChar w:fldCharType="begin"/>
      </w:r>
      <w:r>
        <w:rPr>
          <w:noProof/>
        </w:rPr>
        <w:instrText xml:space="preserve"> PAGEREF _Toc9209939 \h </w:instrText>
      </w:r>
      <w:r>
        <w:rPr>
          <w:noProof/>
        </w:rPr>
      </w:r>
      <w:r>
        <w:rPr>
          <w:noProof/>
        </w:rPr>
        <w:fldChar w:fldCharType="separate"/>
      </w:r>
      <w:r>
        <w:rPr>
          <w:noProof/>
        </w:rPr>
        <w:t>4</w:t>
      </w:r>
      <w:r>
        <w:rPr>
          <w:noProof/>
        </w:rPr>
        <w:fldChar w:fldCharType="end"/>
      </w:r>
    </w:p>
    <w:p w14:paraId="74337773" w14:textId="2316F120" w:rsidR="005657A0" w:rsidRPr="0078365E" w:rsidRDefault="005657A0">
      <w:pPr>
        <w:pStyle w:val="TOC2"/>
        <w:tabs>
          <w:tab w:val="left" w:pos="1000"/>
        </w:tabs>
        <w:rPr>
          <w:rFonts w:ascii="Calibri" w:hAnsi="Calibri"/>
          <w:noProof/>
          <w:sz w:val="22"/>
          <w:szCs w:val="22"/>
        </w:rPr>
      </w:pPr>
      <w:r>
        <w:rPr>
          <w:noProof/>
        </w:rPr>
        <w:t>1.2</w:t>
      </w:r>
      <w:r w:rsidRPr="0078365E">
        <w:rPr>
          <w:rFonts w:ascii="Calibri" w:hAnsi="Calibri"/>
          <w:noProof/>
          <w:sz w:val="22"/>
          <w:szCs w:val="22"/>
        </w:rPr>
        <w:tab/>
      </w:r>
      <w:r>
        <w:rPr>
          <w:noProof/>
        </w:rPr>
        <w:t>Phạm vi</w:t>
      </w:r>
      <w:r>
        <w:rPr>
          <w:noProof/>
        </w:rPr>
        <w:tab/>
      </w:r>
      <w:r>
        <w:rPr>
          <w:noProof/>
        </w:rPr>
        <w:fldChar w:fldCharType="begin"/>
      </w:r>
      <w:r>
        <w:rPr>
          <w:noProof/>
        </w:rPr>
        <w:instrText xml:space="preserve"> PAGEREF _Toc9209940 \h </w:instrText>
      </w:r>
      <w:r>
        <w:rPr>
          <w:noProof/>
        </w:rPr>
      </w:r>
      <w:r>
        <w:rPr>
          <w:noProof/>
        </w:rPr>
        <w:fldChar w:fldCharType="separate"/>
      </w:r>
      <w:r>
        <w:rPr>
          <w:noProof/>
        </w:rPr>
        <w:t>4</w:t>
      </w:r>
      <w:r>
        <w:rPr>
          <w:noProof/>
        </w:rPr>
        <w:fldChar w:fldCharType="end"/>
      </w:r>
    </w:p>
    <w:p w14:paraId="757A739B" w14:textId="7E7E6B73" w:rsidR="005657A0" w:rsidRPr="0078365E" w:rsidRDefault="005657A0">
      <w:pPr>
        <w:pStyle w:val="TOC2"/>
        <w:tabs>
          <w:tab w:val="left" w:pos="1000"/>
        </w:tabs>
        <w:rPr>
          <w:rFonts w:ascii="Calibri" w:hAnsi="Calibri"/>
          <w:noProof/>
          <w:sz w:val="22"/>
          <w:szCs w:val="22"/>
        </w:rPr>
      </w:pPr>
      <w:r>
        <w:rPr>
          <w:noProof/>
        </w:rPr>
        <w:t>1.3</w:t>
      </w:r>
      <w:r w:rsidRPr="0078365E">
        <w:rPr>
          <w:rFonts w:ascii="Calibri" w:hAnsi="Calibri"/>
          <w:noProof/>
          <w:sz w:val="22"/>
          <w:szCs w:val="22"/>
        </w:rPr>
        <w:tab/>
      </w:r>
      <w:r>
        <w:rPr>
          <w:noProof/>
        </w:rPr>
        <w:t>Định nghĩa, từ viết tắt, viết tắt</w:t>
      </w:r>
      <w:r>
        <w:rPr>
          <w:noProof/>
        </w:rPr>
        <w:tab/>
      </w:r>
      <w:r>
        <w:rPr>
          <w:noProof/>
        </w:rPr>
        <w:fldChar w:fldCharType="begin"/>
      </w:r>
      <w:r>
        <w:rPr>
          <w:noProof/>
        </w:rPr>
        <w:instrText xml:space="preserve"> PAGEREF _Toc9209941 \h </w:instrText>
      </w:r>
      <w:r>
        <w:rPr>
          <w:noProof/>
        </w:rPr>
      </w:r>
      <w:r>
        <w:rPr>
          <w:noProof/>
        </w:rPr>
        <w:fldChar w:fldCharType="separate"/>
      </w:r>
      <w:r>
        <w:rPr>
          <w:noProof/>
        </w:rPr>
        <w:t>4</w:t>
      </w:r>
      <w:r>
        <w:rPr>
          <w:noProof/>
        </w:rPr>
        <w:fldChar w:fldCharType="end"/>
      </w:r>
    </w:p>
    <w:p w14:paraId="75B1F2D2" w14:textId="30B9FA6C" w:rsidR="005657A0" w:rsidRPr="0078365E" w:rsidRDefault="005657A0">
      <w:pPr>
        <w:pStyle w:val="TOC2"/>
        <w:tabs>
          <w:tab w:val="left" w:pos="1000"/>
        </w:tabs>
        <w:rPr>
          <w:rFonts w:ascii="Calibri" w:hAnsi="Calibri"/>
          <w:noProof/>
          <w:sz w:val="22"/>
          <w:szCs w:val="22"/>
        </w:rPr>
      </w:pPr>
      <w:r>
        <w:rPr>
          <w:noProof/>
        </w:rPr>
        <w:t>1.4</w:t>
      </w:r>
      <w:r w:rsidRPr="0078365E">
        <w:rPr>
          <w:rFonts w:ascii="Calibri" w:hAnsi="Calibri"/>
          <w:noProof/>
          <w:sz w:val="22"/>
          <w:szCs w:val="22"/>
        </w:rPr>
        <w:tab/>
      </w:r>
      <w:r>
        <w:rPr>
          <w:noProof/>
        </w:rPr>
        <w:t>Tham khảo</w:t>
      </w:r>
      <w:r>
        <w:rPr>
          <w:noProof/>
        </w:rPr>
        <w:tab/>
      </w:r>
      <w:r>
        <w:rPr>
          <w:noProof/>
        </w:rPr>
        <w:fldChar w:fldCharType="begin"/>
      </w:r>
      <w:r>
        <w:rPr>
          <w:noProof/>
        </w:rPr>
        <w:instrText xml:space="preserve"> PAGEREF _Toc9209942 \h </w:instrText>
      </w:r>
      <w:r>
        <w:rPr>
          <w:noProof/>
        </w:rPr>
      </w:r>
      <w:r>
        <w:rPr>
          <w:noProof/>
        </w:rPr>
        <w:fldChar w:fldCharType="separate"/>
      </w:r>
      <w:r>
        <w:rPr>
          <w:noProof/>
        </w:rPr>
        <w:t>4</w:t>
      </w:r>
      <w:r>
        <w:rPr>
          <w:noProof/>
        </w:rPr>
        <w:fldChar w:fldCharType="end"/>
      </w:r>
    </w:p>
    <w:p w14:paraId="46BD69AF" w14:textId="1289833A" w:rsidR="005657A0" w:rsidRPr="0078365E" w:rsidRDefault="005657A0">
      <w:pPr>
        <w:pStyle w:val="TOC2"/>
        <w:tabs>
          <w:tab w:val="left" w:pos="1000"/>
        </w:tabs>
        <w:rPr>
          <w:rFonts w:ascii="Calibri" w:hAnsi="Calibri"/>
          <w:noProof/>
          <w:sz w:val="22"/>
          <w:szCs w:val="22"/>
        </w:rPr>
      </w:pPr>
      <w:r>
        <w:rPr>
          <w:noProof/>
        </w:rPr>
        <w:t>1.5</w:t>
      </w:r>
      <w:r w:rsidRPr="0078365E">
        <w:rPr>
          <w:rFonts w:ascii="Calibri" w:hAnsi="Calibri"/>
          <w:noProof/>
          <w:sz w:val="22"/>
          <w:szCs w:val="22"/>
        </w:rPr>
        <w:tab/>
      </w:r>
      <w:r>
        <w:rPr>
          <w:noProof/>
        </w:rPr>
        <w:t>Tổng quan</w:t>
      </w:r>
      <w:r>
        <w:rPr>
          <w:noProof/>
        </w:rPr>
        <w:tab/>
      </w:r>
      <w:r>
        <w:rPr>
          <w:noProof/>
        </w:rPr>
        <w:fldChar w:fldCharType="begin"/>
      </w:r>
      <w:r>
        <w:rPr>
          <w:noProof/>
        </w:rPr>
        <w:instrText xml:space="preserve"> PAGEREF _Toc9209943 \h </w:instrText>
      </w:r>
      <w:r>
        <w:rPr>
          <w:noProof/>
        </w:rPr>
      </w:r>
      <w:r>
        <w:rPr>
          <w:noProof/>
        </w:rPr>
        <w:fldChar w:fldCharType="separate"/>
      </w:r>
      <w:r>
        <w:rPr>
          <w:noProof/>
        </w:rPr>
        <w:t>4</w:t>
      </w:r>
      <w:r>
        <w:rPr>
          <w:noProof/>
        </w:rPr>
        <w:fldChar w:fldCharType="end"/>
      </w:r>
    </w:p>
    <w:p w14:paraId="6B8C411A" w14:textId="18CF7FEF" w:rsidR="005657A0" w:rsidRPr="0078365E" w:rsidRDefault="005657A0">
      <w:pPr>
        <w:pStyle w:val="TOC1"/>
        <w:tabs>
          <w:tab w:val="left" w:pos="432"/>
        </w:tabs>
        <w:rPr>
          <w:rFonts w:ascii="Calibri" w:hAnsi="Calibri"/>
          <w:noProof/>
          <w:sz w:val="22"/>
          <w:szCs w:val="22"/>
        </w:rPr>
      </w:pPr>
      <w:r>
        <w:rPr>
          <w:noProof/>
        </w:rPr>
        <w:t>2.</w:t>
      </w:r>
      <w:r w:rsidRPr="0078365E">
        <w:rPr>
          <w:rFonts w:ascii="Calibri" w:hAnsi="Calibri"/>
          <w:noProof/>
          <w:sz w:val="22"/>
          <w:szCs w:val="22"/>
        </w:rPr>
        <w:tab/>
      </w:r>
      <w:r>
        <w:rPr>
          <w:noProof/>
        </w:rPr>
        <w:t>Thiết lập hồ sơ của Stakeholer và User</w:t>
      </w:r>
      <w:r>
        <w:rPr>
          <w:noProof/>
        </w:rPr>
        <w:tab/>
      </w:r>
      <w:r>
        <w:rPr>
          <w:noProof/>
        </w:rPr>
        <w:fldChar w:fldCharType="begin"/>
      </w:r>
      <w:r>
        <w:rPr>
          <w:noProof/>
        </w:rPr>
        <w:instrText xml:space="preserve"> PAGEREF _Toc9209944 \h </w:instrText>
      </w:r>
      <w:r>
        <w:rPr>
          <w:noProof/>
        </w:rPr>
      </w:r>
      <w:r>
        <w:rPr>
          <w:noProof/>
        </w:rPr>
        <w:fldChar w:fldCharType="separate"/>
      </w:r>
      <w:r>
        <w:rPr>
          <w:noProof/>
        </w:rPr>
        <w:t>4</w:t>
      </w:r>
      <w:r>
        <w:rPr>
          <w:noProof/>
        </w:rPr>
        <w:fldChar w:fldCharType="end"/>
      </w:r>
    </w:p>
    <w:p w14:paraId="7EAA7D2D" w14:textId="1A3C76EF" w:rsidR="005657A0" w:rsidRPr="0078365E" w:rsidRDefault="005657A0">
      <w:pPr>
        <w:pStyle w:val="TOC1"/>
        <w:tabs>
          <w:tab w:val="left" w:pos="432"/>
        </w:tabs>
        <w:rPr>
          <w:rFonts w:ascii="Calibri" w:hAnsi="Calibri"/>
          <w:noProof/>
          <w:sz w:val="22"/>
          <w:szCs w:val="22"/>
        </w:rPr>
      </w:pPr>
      <w:r>
        <w:rPr>
          <w:noProof/>
        </w:rPr>
        <w:t>3.</w:t>
      </w:r>
      <w:r w:rsidRPr="0078365E">
        <w:rPr>
          <w:rFonts w:ascii="Calibri" w:hAnsi="Calibri"/>
          <w:noProof/>
          <w:sz w:val="22"/>
          <w:szCs w:val="22"/>
        </w:rPr>
        <w:tab/>
      </w:r>
      <w:r>
        <w:rPr>
          <w:noProof/>
        </w:rPr>
        <w:t>Đánh giá vấn đề</w:t>
      </w:r>
      <w:r>
        <w:rPr>
          <w:noProof/>
        </w:rPr>
        <w:tab/>
      </w:r>
      <w:r>
        <w:rPr>
          <w:noProof/>
        </w:rPr>
        <w:fldChar w:fldCharType="begin"/>
      </w:r>
      <w:r>
        <w:rPr>
          <w:noProof/>
        </w:rPr>
        <w:instrText xml:space="preserve"> PAGEREF _Toc9209945 \h </w:instrText>
      </w:r>
      <w:r>
        <w:rPr>
          <w:noProof/>
        </w:rPr>
      </w:r>
      <w:r>
        <w:rPr>
          <w:noProof/>
        </w:rPr>
        <w:fldChar w:fldCharType="separate"/>
      </w:r>
      <w:r>
        <w:rPr>
          <w:noProof/>
        </w:rPr>
        <w:t>8</w:t>
      </w:r>
      <w:r>
        <w:rPr>
          <w:noProof/>
        </w:rPr>
        <w:fldChar w:fldCharType="end"/>
      </w:r>
    </w:p>
    <w:p w14:paraId="6D911591" w14:textId="070B9A22" w:rsidR="005657A0" w:rsidRPr="0078365E" w:rsidRDefault="005657A0">
      <w:pPr>
        <w:pStyle w:val="TOC1"/>
        <w:tabs>
          <w:tab w:val="left" w:pos="432"/>
        </w:tabs>
        <w:rPr>
          <w:rFonts w:ascii="Calibri" w:hAnsi="Calibri"/>
          <w:noProof/>
          <w:sz w:val="22"/>
          <w:szCs w:val="22"/>
        </w:rPr>
      </w:pPr>
      <w:r>
        <w:rPr>
          <w:noProof/>
        </w:rPr>
        <w:t>4.</w:t>
      </w:r>
      <w:r w:rsidRPr="0078365E">
        <w:rPr>
          <w:rFonts w:ascii="Calibri" w:hAnsi="Calibri"/>
          <w:noProof/>
          <w:sz w:val="22"/>
          <w:szCs w:val="22"/>
        </w:rPr>
        <w:tab/>
      </w:r>
      <w:r>
        <w:rPr>
          <w:noProof/>
        </w:rPr>
        <w:t>Hiểu được môi trường người dùng</w:t>
      </w:r>
      <w:r>
        <w:rPr>
          <w:noProof/>
        </w:rPr>
        <w:tab/>
      </w:r>
      <w:r>
        <w:rPr>
          <w:noProof/>
        </w:rPr>
        <w:fldChar w:fldCharType="begin"/>
      </w:r>
      <w:r>
        <w:rPr>
          <w:noProof/>
        </w:rPr>
        <w:instrText xml:space="preserve"> PAGEREF _Toc9209946 \h </w:instrText>
      </w:r>
      <w:r>
        <w:rPr>
          <w:noProof/>
        </w:rPr>
      </w:r>
      <w:r>
        <w:rPr>
          <w:noProof/>
        </w:rPr>
        <w:fldChar w:fldCharType="separate"/>
      </w:r>
      <w:r>
        <w:rPr>
          <w:noProof/>
        </w:rPr>
        <w:t>9</w:t>
      </w:r>
      <w:r>
        <w:rPr>
          <w:noProof/>
        </w:rPr>
        <w:fldChar w:fldCharType="end"/>
      </w:r>
    </w:p>
    <w:p w14:paraId="71F53D01" w14:textId="57821C46" w:rsidR="005657A0" w:rsidRPr="0078365E" w:rsidRDefault="005657A0">
      <w:pPr>
        <w:pStyle w:val="TOC1"/>
        <w:tabs>
          <w:tab w:val="left" w:pos="432"/>
        </w:tabs>
        <w:rPr>
          <w:rFonts w:ascii="Calibri" w:hAnsi="Calibri"/>
          <w:noProof/>
          <w:sz w:val="22"/>
          <w:szCs w:val="22"/>
        </w:rPr>
      </w:pPr>
      <w:r>
        <w:rPr>
          <w:noProof/>
        </w:rPr>
        <w:t>5.</w:t>
      </w:r>
      <w:r w:rsidRPr="0078365E">
        <w:rPr>
          <w:rFonts w:ascii="Calibri" w:hAnsi="Calibri"/>
          <w:noProof/>
          <w:sz w:val="22"/>
          <w:szCs w:val="22"/>
        </w:rPr>
        <w:tab/>
      </w:r>
      <w:r>
        <w:rPr>
          <w:noProof/>
        </w:rPr>
        <w:t>Tóm tắt lại cho dễ hiểu</w:t>
      </w:r>
      <w:r>
        <w:rPr>
          <w:noProof/>
        </w:rPr>
        <w:tab/>
      </w:r>
      <w:r>
        <w:rPr>
          <w:noProof/>
        </w:rPr>
        <w:fldChar w:fldCharType="begin"/>
      </w:r>
      <w:r>
        <w:rPr>
          <w:noProof/>
        </w:rPr>
        <w:instrText xml:space="preserve"> PAGEREF _Toc9209947 \h </w:instrText>
      </w:r>
      <w:r>
        <w:rPr>
          <w:noProof/>
        </w:rPr>
      </w:r>
      <w:r>
        <w:rPr>
          <w:noProof/>
        </w:rPr>
        <w:fldChar w:fldCharType="separate"/>
      </w:r>
      <w:r>
        <w:rPr>
          <w:noProof/>
        </w:rPr>
        <w:t>9</w:t>
      </w:r>
      <w:r>
        <w:rPr>
          <w:noProof/>
        </w:rPr>
        <w:fldChar w:fldCharType="end"/>
      </w:r>
    </w:p>
    <w:p w14:paraId="68324DC4" w14:textId="33C0E1B0" w:rsidR="005657A0" w:rsidRPr="0078365E" w:rsidRDefault="005657A0">
      <w:pPr>
        <w:pStyle w:val="TOC1"/>
        <w:tabs>
          <w:tab w:val="left" w:pos="432"/>
        </w:tabs>
        <w:rPr>
          <w:rFonts w:ascii="Calibri" w:hAnsi="Calibri"/>
          <w:noProof/>
          <w:sz w:val="22"/>
          <w:szCs w:val="22"/>
        </w:rPr>
      </w:pPr>
      <w:r>
        <w:rPr>
          <w:noProof/>
        </w:rPr>
        <w:t>6.</w:t>
      </w:r>
      <w:r w:rsidRPr="0078365E">
        <w:rPr>
          <w:rFonts w:ascii="Calibri" w:hAnsi="Calibri"/>
          <w:noProof/>
          <w:sz w:val="22"/>
          <w:szCs w:val="22"/>
        </w:rPr>
        <w:tab/>
      </w:r>
      <w:r>
        <w:rPr>
          <w:noProof/>
        </w:rPr>
        <w:t>Phân tích những vấn đề đầu vào của Stakeholder (giả định rằng hợp lệ hoặc không hợp lệ)</w:t>
      </w:r>
      <w:r>
        <w:rPr>
          <w:noProof/>
        </w:rPr>
        <w:tab/>
      </w:r>
      <w:r>
        <w:rPr>
          <w:noProof/>
        </w:rPr>
        <w:fldChar w:fldCharType="begin"/>
      </w:r>
      <w:r>
        <w:rPr>
          <w:noProof/>
        </w:rPr>
        <w:instrText xml:space="preserve"> PAGEREF _Toc9209948 \h </w:instrText>
      </w:r>
      <w:r>
        <w:rPr>
          <w:noProof/>
        </w:rPr>
      </w:r>
      <w:r>
        <w:rPr>
          <w:noProof/>
        </w:rPr>
        <w:fldChar w:fldCharType="separate"/>
      </w:r>
      <w:r>
        <w:rPr>
          <w:noProof/>
        </w:rPr>
        <w:t>9</w:t>
      </w:r>
      <w:r>
        <w:rPr>
          <w:noProof/>
        </w:rPr>
        <w:fldChar w:fldCharType="end"/>
      </w:r>
    </w:p>
    <w:p w14:paraId="6CDE4286" w14:textId="62DA8246" w:rsidR="005657A0" w:rsidRPr="0078365E" w:rsidRDefault="005657A0">
      <w:pPr>
        <w:pStyle w:val="TOC1"/>
        <w:tabs>
          <w:tab w:val="left" w:pos="432"/>
        </w:tabs>
        <w:rPr>
          <w:rFonts w:ascii="Calibri" w:hAnsi="Calibri"/>
          <w:noProof/>
          <w:sz w:val="22"/>
          <w:szCs w:val="22"/>
        </w:rPr>
      </w:pPr>
      <w:r>
        <w:rPr>
          <w:noProof/>
        </w:rPr>
        <w:t>7.</w:t>
      </w:r>
      <w:r w:rsidRPr="0078365E">
        <w:rPr>
          <w:rFonts w:ascii="Calibri" w:hAnsi="Calibri"/>
          <w:noProof/>
          <w:sz w:val="22"/>
          <w:szCs w:val="22"/>
        </w:rPr>
        <w:tab/>
      </w:r>
      <w:r>
        <w:rPr>
          <w:noProof/>
        </w:rPr>
        <w:t>Đánh giá giải pháp của bạn (nếu có)</w:t>
      </w:r>
      <w:r>
        <w:rPr>
          <w:noProof/>
        </w:rPr>
        <w:tab/>
      </w:r>
      <w:r>
        <w:rPr>
          <w:noProof/>
        </w:rPr>
        <w:fldChar w:fldCharType="begin"/>
      </w:r>
      <w:r>
        <w:rPr>
          <w:noProof/>
        </w:rPr>
        <w:instrText xml:space="preserve"> PAGEREF _Toc9209949 \h </w:instrText>
      </w:r>
      <w:r>
        <w:rPr>
          <w:noProof/>
        </w:rPr>
      </w:r>
      <w:r>
        <w:rPr>
          <w:noProof/>
        </w:rPr>
        <w:fldChar w:fldCharType="separate"/>
      </w:r>
      <w:r>
        <w:rPr>
          <w:noProof/>
        </w:rPr>
        <w:t>10</w:t>
      </w:r>
      <w:r>
        <w:rPr>
          <w:noProof/>
        </w:rPr>
        <w:fldChar w:fldCharType="end"/>
      </w:r>
    </w:p>
    <w:p w14:paraId="25AB0538" w14:textId="05D4A0DF" w:rsidR="005657A0" w:rsidRPr="0078365E" w:rsidRDefault="005657A0">
      <w:pPr>
        <w:pStyle w:val="TOC1"/>
        <w:tabs>
          <w:tab w:val="left" w:pos="432"/>
        </w:tabs>
        <w:rPr>
          <w:rFonts w:ascii="Calibri" w:hAnsi="Calibri"/>
          <w:noProof/>
          <w:sz w:val="22"/>
          <w:szCs w:val="22"/>
        </w:rPr>
      </w:pPr>
      <w:r>
        <w:rPr>
          <w:noProof/>
        </w:rPr>
        <w:t>8.</w:t>
      </w:r>
      <w:r w:rsidRPr="0078365E">
        <w:rPr>
          <w:rFonts w:ascii="Calibri" w:hAnsi="Calibri"/>
          <w:noProof/>
          <w:sz w:val="22"/>
          <w:szCs w:val="22"/>
        </w:rPr>
        <w:tab/>
      </w:r>
      <w:r>
        <w:rPr>
          <w:noProof/>
        </w:rPr>
        <w:t>Đánh giá cơ hội</w:t>
      </w:r>
      <w:r>
        <w:rPr>
          <w:noProof/>
        </w:rPr>
        <w:tab/>
      </w:r>
      <w:r>
        <w:rPr>
          <w:noProof/>
        </w:rPr>
        <w:fldChar w:fldCharType="begin"/>
      </w:r>
      <w:r>
        <w:rPr>
          <w:noProof/>
        </w:rPr>
        <w:instrText xml:space="preserve"> PAGEREF _Toc9209950 \h </w:instrText>
      </w:r>
      <w:r>
        <w:rPr>
          <w:noProof/>
        </w:rPr>
      </w:r>
      <w:r>
        <w:rPr>
          <w:noProof/>
        </w:rPr>
        <w:fldChar w:fldCharType="separate"/>
      </w:r>
      <w:r>
        <w:rPr>
          <w:noProof/>
        </w:rPr>
        <w:t>11</w:t>
      </w:r>
      <w:r>
        <w:rPr>
          <w:noProof/>
        </w:rPr>
        <w:fldChar w:fldCharType="end"/>
      </w:r>
    </w:p>
    <w:p w14:paraId="2CF3F69C" w14:textId="64ED1376" w:rsidR="005657A0" w:rsidRPr="0078365E" w:rsidRDefault="005657A0">
      <w:pPr>
        <w:pStyle w:val="TOC1"/>
        <w:tabs>
          <w:tab w:val="left" w:pos="432"/>
        </w:tabs>
        <w:rPr>
          <w:rFonts w:ascii="Calibri" w:hAnsi="Calibri"/>
          <w:noProof/>
          <w:sz w:val="22"/>
          <w:szCs w:val="22"/>
        </w:rPr>
      </w:pPr>
      <w:r>
        <w:rPr>
          <w:noProof/>
        </w:rPr>
        <w:t>9.</w:t>
      </w:r>
      <w:r w:rsidRPr="0078365E">
        <w:rPr>
          <w:rFonts w:ascii="Calibri" w:hAnsi="Calibri"/>
          <w:noProof/>
          <w:sz w:val="22"/>
          <w:szCs w:val="22"/>
        </w:rPr>
        <w:tab/>
      </w:r>
      <w:r>
        <w:rPr>
          <w:noProof/>
        </w:rPr>
        <w:t>Đánh giá độ tin cậy, Hiệu năng, và Hỗ trợ</w:t>
      </w:r>
      <w:r>
        <w:rPr>
          <w:noProof/>
        </w:rPr>
        <w:tab/>
      </w:r>
      <w:r>
        <w:rPr>
          <w:noProof/>
        </w:rPr>
        <w:fldChar w:fldCharType="begin"/>
      </w:r>
      <w:r>
        <w:rPr>
          <w:noProof/>
        </w:rPr>
        <w:instrText xml:space="preserve"> PAGEREF _Toc9209951 \h </w:instrText>
      </w:r>
      <w:r>
        <w:rPr>
          <w:noProof/>
        </w:rPr>
      </w:r>
      <w:r>
        <w:rPr>
          <w:noProof/>
        </w:rPr>
        <w:fldChar w:fldCharType="separate"/>
      </w:r>
      <w:r>
        <w:rPr>
          <w:noProof/>
        </w:rPr>
        <w:t>11</w:t>
      </w:r>
      <w:r>
        <w:rPr>
          <w:noProof/>
        </w:rPr>
        <w:fldChar w:fldCharType="end"/>
      </w:r>
    </w:p>
    <w:p w14:paraId="26487A2B" w14:textId="52E80136" w:rsidR="005657A0" w:rsidRPr="0078365E" w:rsidRDefault="005657A0">
      <w:pPr>
        <w:pStyle w:val="TOC2"/>
        <w:tabs>
          <w:tab w:val="left" w:pos="1000"/>
        </w:tabs>
        <w:rPr>
          <w:rFonts w:ascii="Calibri" w:hAnsi="Calibri"/>
          <w:noProof/>
          <w:sz w:val="22"/>
          <w:szCs w:val="22"/>
        </w:rPr>
      </w:pPr>
      <w:r>
        <w:rPr>
          <w:noProof/>
        </w:rPr>
        <w:t>9.1</w:t>
      </w:r>
      <w:r w:rsidRPr="0078365E">
        <w:rPr>
          <w:rFonts w:ascii="Calibri" w:hAnsi="Calibri"/>
          <w:noProof/>
          <w:sz w:val="22"/>
          <w:szCs w:val="22"/>
        </w:rPr>
        <w:tab/>
      </w:r>
      <w:r>
        <w:rPr>
          <w:noProof/>
        </w:rPr>
        <w:t>Các yêu cầu khác</w:t>
      </w:r>
      <w:r>
        <w:rPr>
          <w:noProof/>
        </w:rPr>
        <w:tab/>
      </w:r>
      <w:r>
        <w:rPr>
          <w:noProof/>
        </w:rPr>
        <w:fldChar w:fldCharType="begin"/>
      </w:r>
      <w:r>
        <w:rPr>
          <w:noProof/>
        </w:rPr>
        <w:instrText xml:space="preserve"> PAGEREF _Toc9209952 \h </w:instrText>
      </w:r>
      <w:r>
        <w:rPr>
          <w:noProof/>
        </w:rPr>
      </w:r>
      <w:r>
        <w:rPr>
          <w:noProof/>
        </w:rPr>
        <w:fldChar w:fldCharType="separate"/>
      </w:r>
      <w:r>
        <w:rPr>
          <w:noProof/>
        </w:rPr>
        <w:t>11</w:t>
      </w:r>
      <w:r>
        <w:rPr>
          <w:noProof/>
        </w:rPr>
        <w:fldChar w:fldCharType="end"/>
      </w:r>
    </w:p>
    <w:p w14:paraId="45837FA3" w14:textId="2F3DA3AD" w:rsidR="005657A0" w:rsidRPr="0078365E" w:rsidRDefault="005657A0">
      <w:pPr>
        <w:pStyle w:val="TOC1"/>
        <w:tabs>
          <w:tab w:val="left" w:pos="864"/>
        </w:tabs>
        <w:rPr>
          <w:rFonts w:ascii="Calibri" w:hAnsi="Calibri"/>
          <w:noProof/>
          <w:sz w:val="22"/>
          <w:szCs w:val="22"/>
        </w:rPr>
      </w:pPr>
      <w:r>
        <w:rPr>
          <w:noProof/>
        </w:rPr>
        <w:t>10.</w:t>
      </w:r>
      <w:r w:rsidRPr="0078365E">
        <w:rPr>
          <w:rFonts w:ascii="Calibri" w:hAnsi="Calibri"/>
          <w:noProof/>
          <w:sz w:val="22"/>
          <w:szCs w:val="22"/>
        </w:rPr>
        <w:tab/>
      </w:r>
      <w:r>
        <w:rPr>
          <w:noProof/>
        </w:rPr>
        <w:t>Tổng kết</w:t>
      </w:r>
      <w:r>
        <w:rPr>
          <w:noProof/>
        </w:rPr>
        <w:tab/>
      </w:r>
      <w:r>
        <w:rPr>
          <w:noProof/>
        </w:rPr>
        <w:fldChar w:fldCharType="begin"/>
      </w:r>
      <w:r>
        <w:rPr>
          <w:noProof/>
        </w:rPr>
        <w:instrText xml:space="preserve"> PAGEREF _Toc9209953 \h </w:instrText>
      </w:r>
      <w:r>
        <w:rPr>
          <w:noProof/>
        </w:rPr>
      </w:r>
      <w:r>
        <w:rPr>
          <w:noProof/>
        </w:rPr>
        <w:fldChar w:fldCharType="separate"/>
      </w:r>
      <w:r>
        <w:rPr>
          <w:noProof/>
        </w:rPr>
        <w:t>11</w:t>
      </w:r>
      <w:r>
        <w:rPr>
          <w:noProof/>
        </w:rPr>
        <w:fldChar w:fldCharType="end"/>
      </w:r>
    </w:p>
    <w:p w14:paraId="60C47D02" w14:textId="13AE1AB1" w:rsidR="005657A0" w:rsidRPr="0078365E" w:rsidRDefault="005657A0">
      <w:pPr>
        <w:pStyle w:val="TOC1"/>
        <w:tabs>
          <w:tab w:val="left" w:pos="864"/>
        </w:tabs>
        <w:rPr>
          <w:rFonts w:ascii="Calibri" w:hAnsi="Calibri"/>
          <w:noProof/>
          <w:sz w:val="22"/>
          <w:szCs w:val="22"/>
        </w:rPr>
      </w:pPr>
      <w:r>
        <w:rPr>
          <w:noProof/>
        </w:rPr>
        <w:t>11.</w:t>
      </w:r>
      <w:r w:rsidRPr="0078365E">
        <w:rPr>
          <w:rFonts w:ascii="Calibri" w:hAnsi="Calibri"/>
          <w:noProof/>
          <w:sz w:val="22"/>
          <w:szCs w:val="22"/>
        </w:rPr>
        <w:tab/>
      </w:r>
      <w:r>
        <w:rPr>
          <w:noProof/>
        </w:rPr>
        <w:t>Tóm tắt của phân tích viên</w:t>
      </w:r>
      <w:r>
        <w:rPr>
          <w:noProof/>
        </w:rPr>
        <w:tab/>
      </w:r>
      <w:r>
        <w:rPr>
          <w:noProof/>
        </w:rPr>
        <w:fldChar w:fldCharType="begin"/>
      </w:r>
      <w:r>
        <w:rPr>
          <w:noProof/>
        </w:rPr>
        <w:instrText xml:space="preserve"> PAGEREF _Toc9209954 \h </w:instrText>
      </w:r>
      <w:r>
        <w:rPr>
          <w:noProof/>
        </w:rPr>
      </w:r>
      <w:r>
        <w:rPr>
          <w:noProof/>
        </w:rPr>
        <w:fldChar w:fldCharType="separate"/>
      </w:r>
      <w:r>
        <w:rPr>
          <w:noProof/>
        </w:rPr>
        <w:t>11</w:t>
      </w:r>
      <w:r>
        <w:rPr>
          <w:noProof/>
        </w:rPr>
        <w:fldChar w:fldCharType="end"/>
      </w:r>
    </w:p>
    <w:p w14:paraId="37B1D2F5" w14:textId="332F3409" w:rsidR="00F66985" w:rsidRDefault="00C61487">
      <w:pPr>
        <w:pStyle w:val="Title"/>
      </w:pPr>
      <w:r>
        <w:rPr>
          <w:rFonts w:ascii="Times New Roman" w:hAnsi="Times New Roman"/>
          <w:b w:val="0"/>
          <w:sz w:val="20"/>
        </w:rPr>
        <w:fldChar w:fldCharType="end"/>
      </w:r>
      <w:r>
        <w:br w:type="page"/>
      </w:r>
      <w:fldSimple w:instr="title  \* Mergeformat ">
        <w:r w:rsidR="00FC7A14">
          <w:t>Stakeholder Requests</w:t>
        </w:r>
      </w:fldSimple>
    </w:p>
    <w:p w14:paraId="3BF6D659" w14:textId="6A227EF8" w:rsidR="00F66985" w:rsidRDefault="000B05ED">
      <w:pPr>
        <w:pStyle w:val="Heading1"/>
      </w:pPr>
      <w:bookmarkStart w:id="1" w:name="_Toc431207015"/>
      <w:bookmarkStart w:id="2" w:name="_Toc9209938"/>
      <w:r>
        <w:t>Giới thiệu</w:t>
      </w:r>
      <w:bookmarkEnd w:id="2"/>
    </w:p>
    <w:p w14:paraId="12C18421" w14:textId="10AA69E7" w:rsidR="000378B1" w:rsidRDefault="00AF1443" w:rsidP="000378B1">
      <w:pPr>
        <w:pStyle w:val="Heading2"/>
      </w:pPr>
      <w:bookmarkStart w:id="3" w:name="_Toc9209939"/>
      <w:r>
        <w:t>Mục đích</w:t>
      </w:r>
      <w:bookmarkEnd w:id="3"/>
    </w:p>
    <w:p w14:paraId="48A1410E" w14:textId="0E58038D" w:rsidR="00EE094E" w:rsidRDefault="00EE094E" w:rsidP="000378B1">
      <w:r>
        <w:t>- Nâng cao kiến thức lịch sử của học sinh Việt Nam.</w:t>
      </w:r>
    </w:p>
    <w:p w14:paraId="618CDE6F" w14:textId="62CE5154" w:rsidR="00EE094E" w:rsidRDefault="00EE094E" w:rsidP="000378B1">
      <w:r>
        <w:t>- Cải thiện điểm thi ở bộ môn lịch sử.</w:t>
      </w:r>
    </w:p>
    <w:p w14:paraId="2012FD80" w14:textId="62592D3B" w:rsidR="00EE094E" w:rsidRDefault="00EE094E" w:rsidP="000378B1">
      <w:r>
        <w:t>- Đem lại hứng thú cho người học thay vì cách giảng dạy truyền thống.</w:t>
      </w:r>
    </w:p>
    <w:p w14:paraId="33187B86" w14:textId="2AEDB2AB" w:rsidR="00EE094E" w:rsidRDefault="00EE094E" w:rsidP="00EE094E">
      <w:r w:rsidRPr="00EE094E">
        <w:t>- Dễ dàng tiếp tục học các môn khác ở bậc Đại học (như Đường lối Cách mạng Đảng Cộng Sản Việt Nam).</w:t>
      </w:r>
    </w:p>
    <w:p w14:paraId="7BEC0B15" w14:textId="56361F68" w:rsidR="00EE094E" w:rsidRDefault="00EE094E" w:rsidP="00EE094E">
      <w:r>
        <w:t>- Thay thế sách giáo khoa bằng thiết bị nhỏ gọn, dễ dàng và thuận tiên tra cứu.</w:t>
      </w:r>
    </w:p>
    <w:p w14:paraId="06043C90" w14:textId="742905DC" w:rsidR="00F66985" w:rsidRDefault="00717A24">
      <w:pPr>
        <w:pStyle w:val="Heading2"/>
      </w:pPr>
      <w:bookmarkStart w:id="4" w:name="_Toc9209940"/>
      <w:r>
        <w:t>Phạm vi</w:t>
      </w:r>
      <w:bookmarkEnd w:id="4"/>
    </w:p>
    <w:p w14:paraId="64D2CA9F" w14:textId="08722312" w:rsidR="00EE094E" w:rsidRPr="00EE094E" w:rsidRDefault="00EE094E" w:rsidP="00EE094E">
      <w:r>
        <w:t>Trường học : cấp 1,2,3, chủ yếu là học sinh cấp 3.</w:t>
      </w:r>
    </w:p>
    <w:p w14:paraId="28583A1F" w14:textId="1DB81680" w:rsidR="00F66985" w:rsidRDefault="00717A24">
      <w:pPr>
        <w:pStyle w:val="Heading2"/>
      </w:pPr>
      <w:bookmarkStart w:id="5" w:name="_Toc9209941"/>
      <w:r>
        <w:t>Định nghĩa, từ viết tắt, viết tắt</w:t>
      </w:r>
      <w:bookmarkEnd w:id="5"/>
    </w:p>
    <w:p w14:paraId="3A43DF61" w14:textId="65AC8338" w:rsidR="00EE094E" w:rsidRDefault="00EE094E" w:rsidP="00EE094E">
      <w:r>
        <w:t>Stakeholder</w:t>
      </w:r>
      <w:r>
        <w:tab/>
        <w:t>: những bên liên quan</w:t>
      </w:r>
    </w:p>
    <w:p w14:paraId="2632E4EB" w14:textId="2BDB286A" w:rsidR="00EE094E" w:rsidRDefault="00EE094E" w:rsidP="00EE094E">
      <w:r>
        <w:t>User</w:t>
      </w:r>
      <w:r>
        <w:tab/>
      </w:r>
      <w:r>
        <w:tab/>
        <w:t>: người dùng (học sinh)</w:t>
      </w:r>
    </w:p>
    <w:p w14:paraId="4007651C" w14:textId="76BEBCB5" w:rsidR="00EE094E" w:rsidRPr="00EE094E" w:rsidRDefault="00EE094E" w:rsidP="00EE094E">
      <w:r>
        <w:t>Customer</w:t>
      </w:r>
      <w:r>
        <w:tab/>
        <w:t>: khách hàng</w:t>
      </w:r>
    </w:p>
    <w:p w14:paraId="1B58526B" w14:textId="0E5A6E48" w:rsidR="00F66985" w:rsidRDefault="00717A24">
      <w:pPr>
        <w:pStyle w:val="Heading2"/>
      </w:pPr>
      <w:bookmarkStart w:id="6" w:name="_Toc9209942"/>
      <w:r>
        <w:t>Tham khảo</w:t>
      </w:r>
      <w:bookmarkEnd w:id="6"/>
    </w:p>
    <w:p w14:paraId="3E4583D1" w14:textId="695DD3B0" w:rsidR="00EE094E" w:rsidRDefault="00EE094E" w:rsidP="00EE094E">
      <w:pPr>
        <w:numPr>
          <w:ilvl w:val="0"/>
          <w:numId w:val="36"/>
        </w:numPr>
      </w:pPr>
      <w:r>
        <w:t xml:space="preserve">Template </w:t>
      </w:r>
      <w:r w:rsidRPr="00EE094E">
        <w:t>rup_stkreq</w:t>
      </w:r>
      <w:r>
        <w:t>.dot</w:t>
      </w:r>
    </w:p>
    <w:p w14:paraId="15E43885" w14:textId="37F2FCB9" w:rsidR="00F66985" w:rsidRDefault="000B05ED">
      <w:pPr>
        <w:pStyle w:val="Heading2"/>
      </w:pPr>
      <w:bookmarkStart w:id="7" w:name="_Toc456598591"/>
      <w:bookmarkStart w:id="8" w:name="_Toc456600922"/>
      <w:bookmarkStart w:id="9" w:name="_Toc9209943"/>
      <w:r w:rsidRPr="000B05ED">
        <w:t>Tổng quan</w:t>
      </w:r>
      <w:bookmarkEnd w:id="7"/>
      <w:bookmarkEnd w:id="8"/>
      <w:bookmarkEnd w:id="9"/>
    </w:p>
    <w:p w14:paraId="7FD61DFE" w14:textId="78866DF5" w:rsidR="00EE094E" w:rsidRPr="00EE094E" w:rsidRDefault="00EE094E" w:rsidP="00EE094E">
      <w:r>
        <w:t xml:space="preserve">Tài liệu này mô tả những gì thu thập được từ </w:t>
      </w:r>
      <w:r w:rsidR="005C3437">
        <w:t>các</w:t>
      </w:r>
      <w:r>
        <w:t xml:space="preserve"> buổi đi phỏng vấn thực tế </w:t>
      </w:r>
      <w:r w:rsidR="005C3437">
        <w:t>(05/04/2019 – đối tượng sinh viên và 12/04/2019 và 12/05/2019 – đối tượng học sinh). Tài liệu mô tả chúng bao gồm những ai, hỏi được về những gì, những yêu cầu mà các bên liên quan đã đưa ra trong quá trình phỏng vấn, các vấn đề thắc mắc cần giải quyết, thông tin liên lạc đối với họ. Do đối tượng là học sinh nên thông tin còn khá ít, cần thêm các kênh thông tin liên lạc để thu thập thêm yêu cầu, và đặc biệt là thu thập luồng sự kiện nếu được (thông qua gợi ý).</w:t>
      </w:r>
    </w:p>
    <w:p w14:paraId="464DD192" w14:textId="0FEC4B7F" w:rsidR="00F66985" w:rsidRDefault="000B05ED">
      <w:pPr>
        <w:pStyle w:val="Heading1"/>
      </w:pPr>
      <w:bookmarkStart w:id="10" w:name="_Toc9209944"/>
      <w:bookmarkEnd w:id="1"/>
      <w:r>
        <w:t>Thiết lập hồ sơ của Stakeholer và User</w:t>
      </w:r>
      <w:bookmarkEnd w:id="10"/>
    </w:p>
    <w:p w14:paraId="326D9C7D" w14:textId="6061ED37" w:rsidR="00F66985" w:rsidRDefault="000B05ED">
      <w:pPr>
        <w:pStyle w:val="Paragraph2"/>
        <w:numPr>
          <w:ilvl w:val="0"/>
          <w:numId w:val="27"/>
        </w:numPr>
      </w:pPr>
      <w:r>
        <w:t>Tên</w:t>
      </w:r>
      <w:r w:rsidR="00C61487">
        <w:t>:</w:t>
      </w:r>
      <w:r w:rsidR="005C3437">
        <w:t xml:space="preserve"> </w:t>
      </w:r>
      <w:r w:rsidR="005C3437" w:rsidRPr="005C3437">
        <w:t>Quỳnh Hương</w:t>
      </w:r>
      <w:r w:rsidR="00C61487">
        <w:tab/>
      </w:r>
      <w:r w:rsidR="00C61487">
        <w:tab/>
      </w:r>
      <w:r w:rsidR="00C61487">
        <w:tab/>
      </w:r>
      <w:r>
        <w:t>Công ty/xí nghiệp/chỗ ở</w:t>
      </w:r>
      <w:r w:rsidR="00C61487">
        <w:t>:</w:t>
      </w:r>
      <w:r w:rsidR="005C3437">
        <w:t xml:space="preserve"> THPT thực hành sư phạm</w:t>
      </w:r>
    </w:p>
    <w:p w14:paraId="32194812" w14:textId="3D6350B4" w:rsidR="00F66985" w:rsidRDefault="000B05ED">
      <w:pPr>
        <w:pStyle w:val="Paragraph2"/>
        <w:numPr>
          <w:ilvl w:val="0"/>
          <w:numId w:val="27"/>
        </w:numPr>
      </w:pPr>
      <w:r>
        <w:t>Nghề nghiệp</w:t>
      </w:r>
      <w:r w:rsidR="00C61487">
        <w:t>:</w:t>
      </w:r>
      <w:r w:rsidR="005C3437">
        <w:t xml:space="preserve"> học sinh</w:t>
      </w:r>
      <w:r w:rsidR="003E7141">
        <w:t xml:space="preserve"> THPT</w:t>
      </w:r>
    </w:p>
    <w:p w14:paraId="0EEE9A28" w14:textId="593CB479" w:rsidR="00F66985" w:rsidRDefault="000B05ED">
      <w:pPr>
        <w:pStyle w:val="Paragraph2"/>
        <w:numPr>
          <w:ilvl w:val="0"/>
          <w:numId w:val="27"/>
        </w:numPr>
      </w:pPr>
      <w:r>
        <w:t>Bạn đóng vai trò gì trong nghề đó?</w:t>
      </w:r>
      <w:r w:rsidR="005C3437">
        <w:t xml:space="preserve"> : học sinh</w:t>
      </w:r>
    </w:p>
    <w:p w14:paraId="729CAC2C" w14:textId="6CE35CD6" w:rsidR="00F66985" w:rsidRDefault="000B05ED">
      <w:pPr>
        <w:pStyle w:val="Paragraph2"/>
        <w:numPr>
          <w:ilvl w:val="0"/>
          <w:numId w:val="27"/>
        </w:numPr>
      </w:pPr>
      <w:r>
        <w:t>Những sản phẩm mà bạn sản xuất?</w:t>
      </w:r>
      <w:r w:rsidR="00C61487">
        <w:t xml:space="preserve"> </w:t>
      </w:r>
      <w:r w:rsidR="00C61487">
        <w:tab/>
      </w:r>
      <w:r w:rsidR="00C61487">
        <w:tab/>
      </w:r>
      <w:r>
        <w:t>Cho ai?</w:t>
      </w:r>
    </w:p>
    <w:p w14:paraId="7F86044C" w14:textId="57DE015B" w:rsidR="00F66985" w:rsidRDefault="000B05ED">
      <w:pPr>
        <w:pStyle w:val="Paragraph2"/>
        <w:numPr>
          <w:ilvl w:val="0"/>
          <w:numId w:val="27"/>
        </w:numPr>
      </w:pPr>
      <w:r>
        <w:t>Thành công được hiểu như thế nào?</w:t>
      </w:r>
      <w:r w:rsidR="005C3437">
        <w:t xml:space="preserve"> : thu thập được yêu cầu cần thiết</w:t>
      </w:r>
    </w:p>
    <w:p w14:paraId="535FE29A" w14:textId="577965F7" w:rsidR="00F66985" w:rsidRDefault="000B05ED">
      <w:pPr>
        <w:pStyle w:val="Paragraph2"/>
        <w:numPr>
          <w:ilvl w:val="0"/>
          <w:numId w:val="27"/>
        </w:numPr>
      </w:pPr>
      <w:r>
        <w:t>Vấn đề gì cản trở sự thành công của bạn?</w:t>
      </w:r>
      <w:r w:rsidR="005C3437">
        <w:t xml:space="preserve"> : đối tượng khá nhát, bị động; đối tượng là con gái???</w:t>
      </w:r>
    </w:p>
    <w:p w14:paraId="208505B0" w14:textId="090F0E8B" w:rsidR="00F66985" w:rsidRDefault="000B05ED">
      <w:pPr>
        <w:pStyle w:val="Paragraph2"/>
        <w:numPr>
          <w:ilvl w:val="0"/>
          <w:numId w:val="27"/>
        </w:numPr>
      </w:pPr>
      <w:r>
        <w:t>Điều gì (nếu có) những xu hướng (trend) làm cho công việc của bạn dễ dàng hoặc khó hơn?</w:t>
      </w:r>
      <w:r w:rsidR="005C3437">
        <w:t xml:space="preserve"> : đặt mình vào học sinh, dù gì cũng đã từng ngồi trên ghế nhà trường.</w:t>
      </w:r>
    </w:p>
    <w:p w14:paraId="21AD9668" w14:textId="29339E0A" w:rsidR="0073233D" w:rsidRDefault="0073233D">
      <w:pPr>
        <w:pStyle w:val="Paragraph2"/>
        <w:numPr>
          <w:ilvl w:val="0"/>
          <w:numId w:val="27"/>
        </w:numPr>
      </w:pPr>
      <w:r>
        <w:t xml:space="preserve">Thông tin liên lạc : </w:t>
      </w:r>
    </w:p>
    <w:p w14:paraId="03963B0E" w14:textId="3564472D" w:rsidR="005C3437" w:rsidRDefault="005C3437" w:rsidP="005C3437">
      <w:pPr>
        <w:pStyle w:val="Paragraph2"/>
      </w:pPr>
    </w:p>
    <w:p w14:paraId="48824574" w14:textId="11382E62" w:rsidR="005C3437" w:rsidRDefault="005C3437" w:rsidP="005C3437">
      <w:pPr>
        <w:pStyle w:val="Paragraph2"/>
        <w:numPr>
          <w:ilvl w:val="0"/>
          <w:numId w:val="27"/>
        </w:numPr>
      </w:pPr>
      <w:r>
        <w:t>Tên: Tuấn</w:t>
      </w:r>
      <w:r>
        <w:tab/>
      </w:r>
      <w:r>
        <w:tab/>
      </w:r>
      <w:r>
        <w:tab/>
      </w:r>
      <w:r>
        <w:tab/>
      </w:r>
      <w:r>
        <w:tab/>
        <w:t>Công ty/xí nghiệp/chỗ ở: THPT Lê Hồng Phong</w:t>
      </w:r>
    </w:p>
    <w:p w14:paraId="48AF5BD1" w14:textId="0EB4DE0E" w:rsidR="005C3437" w:rsidRDefault="005C3437" w:rsidP="005C3437">
      <w:pPr>
        <w:pStyle w:val="Paragraph2"/>
        <w:numPr>
          <w:ilvl w:val="0"/>
          <w:numId w:val="27"/>
        </w:numPr>
      </w:pPr>
      <w:r>
        <w:t>Nghề nghiệp: học sinh</w:t>
      </w:r>
      <w:r w:rsidR="003E7141">
        <w:t xml:space="preserve"> THPT</w:t>
      </w:r>
    </w:p>
    <w:p w14:paraId="0A623141" w14:textId="5174B5A3" w:rsidR="005C3437" w:rsidRDefault="005C3437" w:rsidP="005C3437">
      <w:pPr>
        <w:pStyle w:val="Paragraph2"/>
        <w:numPr>
          <w:ilvl w:val="0"/>
          <w:numId w:val="27"/>
        </w:numPr>
      </w:pPr>
      <w:r>
        <w:t>Bạn đóng vai trò gì trong nghề đó? : học sinh</w:t>
      </w:r>
    </w:p>
    <w:p w14:paraId="7408334C" w14:textId="77777777" w:rsidR="005C3437" w:rsidRDefault="005C3437" w:rsidP="005C3437">
      <w:pPr>
        <w:pStyle w:val="Paragraph2"/>
        <w:numPr>
          <w:ilvl w:val="0"/>
          <w:numId w:val="27"/>
        </w:numPr>
      </w:pPr>
      <w:r>
        <w:t xml:space="preserve">Những sản phẩm mà bạn sản xuất? </w:t>
      </w:r>
      <w:r>
        <w:tab/>
      </w:r>
      <w:r>
        <w:tab/>
        <w:t>Cho ai?</w:t>
      </w:r>
    </w:p>
    <w:p w14:paraId="79A4DCA6" w14:textId="1F181DB7" w:rsidR="005C3437" w:rsidRDefault="005C3437" w:rsidP="005C3437">
      <w:pPr>
        <w:pStyle w:val="Paragraph2"/>
        <w:numPr>
          <w:ilvl w:val="0"/>
          <w:numId w:val="27"/>
        </w:numPr>
      </w:pPr>
      <w:r>
        <w:t>Thành công được hiểu như thế nào? : thu thập được yêu cầu cần thiết</w:t>
      </w:r>
    </w:p>
    <w:p w14:paraId="44B1B7D4" w14:textId="764B6B1C" w:rsidR="005C3437" w:rsidRDefault="005C3437" w:rsidP="005C3437">
      <w:pPr>
        <w:pStyle w:val="Paragraph2"/>
        <w:numPr>
          <w:ilvl w:val="0"/>
          <w:numId w:val="27"/>
        </w:numPr>
      </w:pPr>
      <w:r>
        <w:t>Vấn đề gì cản trở sự thành công của bạn? : đối tượng học bên tự nhiên</w:t>
      </w:r>
    </w:p>
    <w:p w14:paraId="70E60CAA" w14:textId="0F0D871D" w:rsidR="005C3437" w:rsidRDefault="005C3437" w:rsidP="005C3437">
      <w:pPr>
        <w:pStyle w:val="Paragraph2"/>
        <w:numPr>
          <w:ilvl w:val="0"/>
          <w:numId w:val="27"/>
        </w:numPr>
      </w:pPr>
      <w:r>
        <w:t>Điều gì (nếu có) những xu hướng (trend) làm cho công việc của bạn dễ dàng hoặc khó hơn? :  không</w:t>
      </w:r>
    </w:p>
    <w:p w14:paraId="1505295F" w14:textId="5AC013F3" w:rsidR="0073233D" w:rsidRDefault="0073233D" w:rsidP="0073233D">
      <w:pPr>
        <w:pStyle w:val="Paragraph2"/>
        <w:numPr>
          <w:ilvl w:val="0"/>
          <w:numId w:val="27"/>
        </w:numPr>
      </w:pPr>
      <w:r>
        <w:lastRenderedPageBreak/>
        <w:t xml:space="preserve">Thông tin liên lạc : </w:t>
      </w:r>
    </w:p>
    <w:p w14:paraId="55922562" w14:textId="62B10288" w:rsidR="005C3437" w:rsidRDefault="005C3437" w:rsidP="005C3437">
      <w:pPr>
        <w:pStyle w:val="Paragraph2"/>
        <w:ind w:left="1080"/>
      </w:pPr>
    </w:p>
    <w:p w14:paraId="10B248CB" w14:textId="36676477" w:rsidR="005C3437" w:rsidRDefault="005C3437" w:rsidP="005C3437">
      <w:pPr>
        <w:pStyle w:val="Paragraph2"/>
        <w:numPr>
          <w:ilvl w:val="0"/>
          <w:numId w:val="27"/>
        </w:numPr>
      </w:pPr>
      <w:r>
        <w:t>Tên:</w:t>
      </w:r>
      <w:r w:rsidRPr="005C3437">
        <w:t xml:space="preserve"> Phương Thúy</w:t>
      </w:r>
      <w:r>
        <w:tab/>
      </w:r>
      <w:r>
        <w:tab/>
      </w:r>
      <w:r>
        <w:tab/>
      </w:r>
      <w:r>
        <w:tab/>
      </w:r>
      <w:r>
        <w:tab/>
        <w:t>Công ty/xí nghiệp/chỗ ở: THPT Lê Hồng Phong</w:t>
      </w:r>
    </w:p>
    <w:p w14:paraId="229F3DB5" w14:textId="254E0054" w:rsidR="005C3437" w:rsidRDefault="005C3437" w:rsidP="005C3437">
      <w:pPr>
        <w:pStyle w:val="Paragraph2"/>
        <w:numPr>
          <w:ilvl w:val="0"/>
          <w:numId w:val="27"/>
        </w:numPr>
      </w:pPr>
      <w:r>
        <w:t>Nghề nghiệp: học sinh</w:t>
      </w:r>
      <w:r w:rsidR="003E7141">
        <w:t xml:space="preserve"> THPT</w:t>
      </w:r>
    </w:p>
    <w:p w14:paraId="520F17CD" w14:textId="153FC824" w:rsidR="005C3437" w:rsidRDefault="005C3437" w:rsidP="005C3437">
      <w:pPr>
        <w:pStyle w:val="Paragraph2"/>
        <w:numPr>
          <w:ilvl w:val="0"/>
          <w:numId w:val="27"/>
        </w:numPr>
      </w:pPr>
      <w:r>
        <w:t>Bạn đóng vai trò gì trong nghề đó? : học sinh</w:t>
      </w:r>
    </w:p>
    <w:p w14:paraId="28110584" w14:textId="77777777" w:rsidR="005C3437" w:rsidRDefault="005C3437" w:rsidP="005C3437">
      <w:pPr>
        <w:pStyle w:val="Paragraph2"/>
        <w:numPr>
          <w:ilvl w:val="0"/>
          <w:numId w:val="27"/>
        </w:numPr>
      </w:pPr>
      <w:r>
        <w:t xml:space="preserve">Những sản phẩm mà bạn sản xuất? </w:t>
      </w:r>
      <w:r>
        <w:tab/>
      </w:r>
      <w:r>
        <w:tab/>
        <w:t>Cho ai?</w:t>
      </w:r>
    </w:p>
    <w:p w14:paraId="300D5DF7" w14:textId="55600920" w:rsidR="005C3437" w:rsidRDefault="005C3437" w:rsidP="005C3437">
      <w:pPr>
        <w:pStyle w:val="Paragraph2"/>
        <w:numPr>
          <w:ilvl w:val="0"/>
          <w:numId w:val="27"/>
        </w:numPr>
      </w:pPr>
      <w:r>
        <w:t>Thành công được hiểu như thế nào? : thu thập được yêu cầu cần thiết</w:t>
      </w:r>
    </w:p>
    <w:p w14:paraId="0BDA8B60" w14:textId="1B4D1F66" w:rsidR="005C3437" w:rsidRDefault="005C3437" w:rsidP="005C3437">
      <w:pPr>
        <w:pStyle w:val="Paragraph2"/>
        <w:numPr>
          <w:ilvl w:val="0"/>
          <w:numId w:val="27"/>
        </w:numPr>
      </w:pPr>
      <w:r>
        <w:t>Vấn đề gì cản trở sự thành công của bạn? : không</w:t>
      </w:r>
    </w:p>
    <w:p w14:paraId="5A218FA8" w14:textId="15CA4844" w:rsidR="005C3437" w:rsidRDefault="005C3437" w:rsidP="005C3437">
      <w:pPr>
        <w:pStyle w:val="Paragraph2"/>
        <w:numPr>
          <w:ilvl w:val="0"/>
          <w:numId w:val="27"/>
        </w:numPr>
      </w:pPr>
      <w:r>
        <w:t>Điều gì (nếu có) những xu hướng (trend) làm cho công việc của bạn dễ dàng hoặc khó hơn? : không</w:t>
      </w:r>
    </w:p>
    <w:p w14:paraId="0C431D44" w14:textId="5B2E2163" w:rsidR="0073233D" w:rsidRDefault="0073233D" w:rsidP="0073233D">
      <w:pPr>
        <w:pStyle w:val="Paragraph2"/>
        <w:numPr>
          <w:ilvl w:val="0"/>
          <w:numId w:val="27"/>
        </w:numPr>
      </w:pPr>
      <w:r>
        <w:t xml:space="preserve">Thông tin liên lạc : </w:t>
      </w:r>
    </w:p>
    <w:p w14:paraId="3BBB04C2" w14:textId="5490F932" w:rsidR="005C3437" w:rsidRDefault="005C3437" w:rsidP="005C3437">
      <w:pPr>
        <w:pStyle w:val="Paragraph2"/>
        <w:ind w:left="1080"/>
      </w:pPr>
    </w:p>
    <w:p w14:paraId="2C09A6F3" w14:textId="7C72F550" w:rsidR="005C3437" w:rsidRDefault="005C3437" w:rsidP="005C3437">
      <w:pPr>
        <w:pStyle w:val="Paragraph2"/>
        <w:numPr>
          <w:ilvl w:val="0"/>
          <w:numId w:val="27"/>
        </w:numPr>
      </w:pPr>
      <w:r>
        <w:t>Tên: Nghĩa</w:t>
      </w:r>
      <w:r>
        <w:tab/>
      </w:r>
      <w:r>
        <w:tab/>
      </w:r>
      <w:r>
        <w:tab/>
      </w:r>
      <w:r>
        <w:tab/>
      </w:r>
      <w:r>
        <w:tab/>
        <w:t>Công ty/xí nghiệp/chỗ ở: THPT Lê Hồng Phong</w:t>
      </w:r>
    </w:p>
    <w:p w14:paraId="09568322" w14:textId="24563017" w:rsidR="005C3437" w:rsidRDefault="005C3437" w:rsidP="005C3437">
      <w:pPr>
        <w:pStyle w:val="Paragraph2"/>
        <w:numPr>
          <w:ilvl w:val="0"/>
          <w:numId w:val="27"/>
        </w:numPr>
      </w:pPr>
      <w:r>
        <w:t xml:space="preserve">Nghề nghiệp: </w:t>
      </w:r>
      <w:r w:rsidR="004845C3">
        <w:t>học sinh</w:t>
      </w:r>
      <w:r w:rsidR="003E7141">
        <w:t xml:space="preserve"> THPT</w:t>
      </w:r>
    </w:p>
    <w:p w14:paraId="56F1746F" w14:textId="04056D7F" w:rsidR="005C3437" w:rsidRDefault="005C3437" w:rsidP="005C3437">
      <w:pPr>
        <w:pStyle w:val="Paragraph2"/>
        <w:numPr>
          <w:ilvl w:val="0"/>
          <w:numId w:val="27"/>
        </w:numPr>
      </w:pPr>
      <w:r>
        <w:t>Bạn đóng vai trò gì trong nghề đó?</w:t>
      </w:r>
      <w:r w:rsidR="004845C3">
        <w:t xml:space="preserve"> : học sinh</w:t>
      </w:r>
    </w:p>
    <w:p w14:paraId="080CB24D" w14:textId="77777777" w:rsidR="005C3437" w:rsidRDefault="005C3437" w:rsidP="005C3437">
      <w:pPr>
        <w:pStyle w:val="Paragraph2"/>
        <w:numPr>
          <w:ilvl w:val="0"/>
          <w:numId w:val="27"/>
        </w:numPr>
      </w:pPr>
      <w:r>
        <w:t xml:space="preserve">Những sản phẩm mà bạn sản xuất? </w:t>
      </w:r>
      <w:r>
        <w:tab/>
      </w:r>
      <w:r>
        <w:tab/>
        <w:t>Cho ai?</w:t>
      </w:r>
    </w:p>
    <w:p w14:paraId="6A20DDA1" w14:textId="7F1FF5BF" w:rsidR="005C3437" w:rsidRDefault="005C3437" w:rsidP="005C3437">
      <w:pPr>
        <w:pStyle w:val="Paragraph2"/>
        <w:numPr>
          <w:ilvl w:val="0"/>
          <w:numId w:val="27"/>
        </w:numPr>
      </w:pPr>
      <w:r>
        <w:t>Thành công được hiểu như thế nào?</w:t>
      </w:r>
      <w:r w:rsidR="004845C3">
        <w:t xml:space="preserve"> : thu thập được yêu cầu cần thiết</w:t>
      </w:r>
    </w:p>
    <w:p w14:paraId="09E36965" w14:textId="0985DB12" w:rsidR="005C3437" w:rsidRDefault="005C3437" w:rsidP="005C3437">
      <w:pPr>
        <w:pStyle w:val="Paragraph2"/>
        <w:numPr>
          <w:ilvl w:val="0"/>
          <w:numId w:val="27"/>
        </w:numPr>
      </w:pPr>
      <w:r>
        <w:t>Vấn đề gì cản trở sự thành công của bạn?</w:t>
      </w:r>
      <w:r w:rsidR="004845C3">
        <w:t xml:space="preserve"> : đối tượng khá nhát</w:t>
      </w:r>
    </w:p>
    <w:p w14:paraId="744EFD7D" w14:textId="13C3BB31" w:rsidR="005C3437" w:rsidRDefault="005C3437" w:rsidP="005C3437">
      <w:pPr>
        <w:pStyle w:val="Paragraph2"/>
        <w:numPr>
          <w:ilvl w:val="0"/>
          <w:numId w:val="27"/>
        </w:numPr>
      </w:pPr>
      <w:r>
        <w:t>Điều gì (nếu có) những xu hướng (trend) làm cho công việc của bạn dễ dàng hoặc khó hơn?</w:t>
      </w:r>
      <w:r w:rsidR="004845C3">
        <w:t xml:space="preserve"> : không</w:t>
      </w:r>
    </w:p>
    <w:p w14:paraId="56F113AD" w14:textId="3122CDF4" w:rsidR="0073233D" w:rsidRDefault="0073233D" w:rsidP="0073233D">
      <w:pPr>
        <w:pStyle w:val="Paragraph2"/>
        <w:numPr>
          <w:ilvl w:val="0"/>
          <w:numId w:val="27"/>
        </w:numPr>
      </w:pPr>
      <w:r>
        <w:t xml:space="preserve">Thông tin liên lạc : </w:t>
      </w:r>
      <w:r>
        <w:t>nghiapham2k1@gmail.com</w:t>
      </w:r>
    </w:p>
    <w:p w14:paraId="58B4D2D9" w14:textId="375B2393" w:rsidR="005C3437" w:rsidRDefault="005C3437" w:rsidP="005C3437">
      <w:pPr>
        <w:pStyle w:val="Paragraph2"/>
        <w:ind w:left="1080"/>
      </w:pPr>
    </w:p>
    <w:p w14:paraId="01118E40" w14:textId="59C007FB" w:rsidR="005C3437" w:rsidRDefault="005C3437" w:rsidP="005C3437">
      <w:pPr>
        <w:pStyle w:val="Paragraph2"/>
        <w:numPr>
          <w:ilvl w:val="0"/>
          <w:numId w:val="27"/>
        </w:numPr>
      </w:pPr>
      <w:r>
        <w:t>Tên:</w:t>
      </w:r>
      <w:r w:rsidR="004845C3">
        <w:t xml:space="preserve"> Bích Hợp</w:t>
      </w:r>
      <w:r>
        <w:tab/>
      </w:r>
      <w:r>
        <w:tab/>
      </w:r>
      <w:r>
        <w:tab/>
      </w:r>
      <w:r>
        <w:tab/>
        <w:t>Công ty/xí nghiệp/chỗ ở:</w:t>
      </w:r>
    </w:p>
    <w:p w14:paraId="198AE287" w14:textId="78AA7180" w:rsidR="005C3437" w:rsidRDefault="005C3437" w:rsidP="005C3437">
      <w:pPr>
        <w:pStyle w:val="Paragraph2"/>
        <w:numPr>
          <w:ilvl w:val="0"/>
          <w:numId w:val="27"/>
        </w:numPr>
      </w:pPr>
      <w:r>
        <w:t>Nghề nghiệp:</w:t>
      </w:r>
      <w:r w:rsidR="004845C3">
        <w:t xml:space="preserve"> học sinh</w:t>
      </w:r>
      <w:r w:rsidR="003E7141">
        <w:t xml:space="preserve"> THPT</w:t>
      </w:r>
    </w:p>
    <w:p w14:paraId="00210E25" w14:textId="3A9D58B1" w:rsidR="005C3437" w:rsidRDefault="005C3437" w:rsidP="005C3437">
      <w:pPr>
        <w:pStyle w:val="Paragraph2"/>
        <w:numPr>
          <w:ilvl w:val="0"/>
          <w:numId w:val="27"/>
        </w:numPr>
      </w:pPr>
      <w:r>
        <w:t>Bạn đóng vai trò gì trong nghề đó?</w:t>
      </w:r>
      <w:r w:rsidR="004845C3">
        <w:t xml:space="preserve"> : học sinh</w:t>
      </w:r>
    </w:p>
    <w:p w14:paraId="0F2849CB" w14:textId="77777777" w:rsidR="005C3437" w:rsidRDefault="005C3437" w:rsidP="005C3437">
      <w:pPr>
        <w:pStyle w:val="Paragraph2"/>
        <w:numPr>
          <w:ilvl w:val="0"/>
          <w:numId w:val="27"/>
        </w:numPr>
      </w:pPr>
      <w:r>
        <w:t xml:space="preserve">Những sản phẩm mà bạn sản xuất? </w:t>
      </w:r>
      <w:r>
        <w:tab/>
      </w:r>
      <w:r>
        <w:tab/>
        <w:t>Cho ai?</w:t>
      </w:r>
    </w:p>
    <w:p w14:paraId="17A3B041" w14:textId="20BEB2BD" w:rsidR="005C3437" w:rsidRDefault="005C3437" w:rsidP="005C3437">
      <w:pPr>
        <w:pStyle w:val="Paragraph2"/>
        <w:numPr>
          <w:ilvl w:val="0"/>
          <w:numId w:val="27"/>
        </w:numPr>
      </w:pPr>
      <w:r>
        <w:t>Thành công được hiểu như thế nào?</w:t>
      </w:r>
      <w:r w:rsidR="004845C3">
        <w:t xml:space="preserve"> : thu thập được yêu cầu cần thiết</w:t>
      </w:r>
    </w:p>
    <w:p w14:paraId="7DAD59FC" w14:textId="5233F488" w:rsidR="005C3437" w:rsidRDefault="005C3437" w:rsidP="005C3437">
      <w:pPr>
        <w:pStyle w:val="Paragraph2"/>
        <w:numPr>
          <w:ilvl w:val="0"/>
          <w:numId w:val="27"/>
        </w:numPr>
      </w:pPr>
      <w:r>
        <w:t>Vấn đề gì cản trở sự thành công của bạn?</w:t>
      </w:r>
      <w:r w:rsidR="004845C3">
        <w:t xml:space="preserve"> : không</w:t>
      </w:r>
    </w:p>
    <w:p w14:paraId="7E622547" w14:textId="61238341" w:rsidR="005C3437" w:rsidRDefault="005C3437" w:rsidP="005C3437">
      <w:pPr>
        <w:pStyle w:val="Paragraph2"/>
        <w:numPr>
          <w:ilvl w:val="0"/>
          <w:numId w:val="27"/>
        </w:numPr>
      </w:pPr>
      <w:r>
        <w:t>Điều gì (nếu có) những xu hướng (trend) làm cho công việc của bạn dễ dàng hoặc khó hơn?</w:t>
      </w:r>
      <w:r w:rsidR="004845C3">
        <w:t xml:space="preserve"> : không</w:t>
      </w:r>
    </w:p>
    <w:p w14:paraId="163D11DA" w14:textId="0FBA5B56" w:rsidR="005C3437" w:rsidRDefault="0073233D" w:rsidP="0073233D">
      <w:pPr>
        <w:pStyle w:val="Paragraph2"/>
        <w:numPr>
          <w:ilvl w:val="0"/>
          <w:numId w:val="27"/>
        </w:numPr>
      </w:pPr>
      <w:r>
        <w:t xml:space="preserve">Thông tin liên lạc : </w:t>
      </w:r>
    </w:p>
    <w:p w14:paraId="3E709BB0" w14:textId="3FE291D1" w:rsidR="005C3437" w:rsidRDefault="005C3437" w:rsidP="005C3437">
      <w:pPr>
        <w:pStyle w:val="Paragraph2"/>
        <w:ind w:left="1080"/>
      </w:pPr>
    </w:p>
    <w:p w14:paraId="23B41DF5" w14:textId="75524E72" w:rsidR="005C3437" w:rsidRDefault="005C3437" w:rsidP="005C3437">
      <w:pPr>
        <w:pStyle w:val="Paragraph2"/>
        <w:numPr>
          <w:ilvl w:val="0"/>
          <w:numId w:val="27"/>
        </w:numPr>
      </w:pPr>
      <w:r>
        <w:t>Tên:</w:t>
      </w:r>
      <w:r w:rsidR="004845C3">
        <w:t xml:space="preserve"> Nguyễn Thị Phượng</w:t>
      </w:r>
      <w:r>
        <w:tab/>
      </w:r>
      <w:r>
        <w:tab/>
      </w:r>
      <w:r>
        <w:tab/>
      </w:r>
      <w:r>
        <w:tab/>
        <w:t>Công ty/xí nghiệp/chỗ ở:</w:t>
      </w:r>
      <w:r w:rsidR="004845C3">
        <w:t xml:space="preserve"> THPT Trần Phú</w:t>
      </w:r>
    </w:p>
    <w:p w14:paraId="4FEE06A9" w14:textId="2D2BC9CC" w:rsidR="005C3437" w:rsidRDefault="005C3437" w:rsidP="005C3437">
      <w:pPr>
        <w:pStyle w:val="Paragraph2"/>
        <w:numPr>
          <w:ilvl w:val="0"/>
          <w:numId w:val="27"/>
        </w:numPr>
      </w:pPr>
      <w:r>
        <w:t>Nghề nghiệp:</w:t>
      </w:r>
      <w:r w:rsidR="004845C3">
        <w:t xml:space="preserve"> học sinh</w:t>
      </w:r>
      <w:r w:rsidR="003E7141">
        <w:t xml:space="preserve"> THPT</w:t>
      </w:r>
    </w:p>
    <w:p w14:paraId="7982663F" w14:textId="1D540C81" w:rsidR="005C3437" w:rsidRDefault="005C3437" w:rsidP="005C3437">
      <w:pPr>
        <w:pStyle w:val="Paragraph2"/>
        <w:numPr>
          <w:ilvl w:val="0"/>
          <w:numId w:val="27"/>
        </w:numPr>
      </w:pPr>
      <w:r>
        <w:t>Bạn đóng vai trò gì trong nghề đó?</w:t>
      </w:r>
      <w:r w:rsidR="004845C3">
        <w:t xml:space="preserve"> : học sinh</w:t>
      </w:r>
    </w:p>
    <w:p w14:paraId="1A996B76" w14:textId="77777777" w:rsidR="005C3437" w:rsidRDefault="005C3437" w:rsidP="005C3437">
      <w:pPr>
        <w:pStyle w:val="Paragraph2"/>
        <w:numPr>
          <w:ilvl w:val="0"/>
          <w:numId w:val="27"/>
        </w:numPr>
      </w:pPr>
      <w:r>
        <w:t xml:space="preserve">Những sản phẩm mà bạn sản xuất? </w:t>
      </w:r>
      <w:r>
        <w:tab/>
      </w:r>
      <w:r>
        <w:tab/>
        <w:t>Cho ai?</w:t>
      </w:r>
    </w:p>
    <w:p w14:paraId="0ABC48FD" w14:textId="747867D4" w:rsidR="005C3437" w:rsidRDefault="005C3437" w:rsidP="005C3437">
      <w:pPr>
        <w:pStyle w:val="Paragraph2"/>
        <w:numPr>
          <w:ilvl w:val="0"/>
          <w:numId w:val="27"/>
        </w:numPr>
      </w:pPr>
      <w:r>
        <w:t>Thành công được hiểu như thế nào?</w:t>
      </w:r>
      <w:r w:rsidR="004845C3">
        <w:t xml:space="preserve"> : thu thập được yêu cầu cần thiết</w:t>
      </w:r>
    </w:p>
    <w:p w14:paraId="7448D172" w14:textId="6007E18B" w:rsidR="005C3437" w:rsidRDefault="005C3437" w:rsidP="005C3437">
      <w:pPr>
        <w:pStyle w:val="Paragraph2"/>
        <w:numPr>
          <w:ilvl w:val="0"/>
          <w:numId w:val="27"/>
        </w:numPr>
      </w:pPr>
      <w:r>
        <w:t>Vấn đề gì cản trở sự thành công của bạn?</w:t>
      </w:r>
      <w:r w:rsidR="004845C3">
        <w:t xml:space="preserve"> : không</w:t>
      </w:r>
    </w:p>
    <w:p w14:paraId="289803D1" w14:textId="5304855C" w:rsidR="005C3437" w:rsidRDefault="005C3437" w:rsidP="005C3437">
      <w:pPr>
        <w:pStyle w:val="Paragraph2"/>
        <w:numPr>
          <w:ilvl w:val="0"/>
          <w:numId w:val="27"/>
        </w:numPr>
      </w:pPr>
      <w:r>
        <w:t>Điều gì (nếu có) những xu hướng (trend) làm cho công việc của bạn dễ dàng hoặc khó hơn?</w:t>
      </w:r>
      <w:r w:rsidR="004845C3">
        <w:t xml:space="preserve"> : không</w:t>
      </w:r>
    </w:p>
    <w:p w14:paraId="6AD73713" w14:textId="73A31DF6" w:rsidR="005C3437" w:rsidRDefault="0073233D" w:rsidP="0073233D">
      <w:pPr>
        <w:pStyle w:val="Paragraph2"/>
        <w:numPr>
          <w:ilvl w:val="0"/>
          <w:numId w:val="27"/>
        </w:numPr>
      </w:pPr>
      <w:r>
        <w:t xml:space="preserve">Thông tin liên lạc : </w:t>
      </w:r>
      <w:r>
        <w:t>phuong08022001@gmail.com</w:t>
      </w:r>
    </w:p>
    <w:p w14:paraId="7200CC8C" w14:textId="5D68BF0C" w:rsidR="005C3437" w:rsidRDefault="005C3437" w:rsidP="005C3437">
      <w:pPr>
        <w:pStyle w:val="Paragraph2"/>
        <w:ind w:left="1080"/>
      </w:pPr>
    </w:p>
    <w:p w14:paraId="4D9B898A" w14:textId="0AAB376D" w:rsidR="005C3437" w:rsidRDefault="005C3437" w:rsidP="005C3437">
      <w:pPr>
        <w:pStyle w:val="Paragraph2"/>
        <w:numPr>
          <w:ilvl w:val="0"/>
          <w:numId w:val="27"/>
        </w:numPr>
      </w:pPr>
      <w:r>
        <w:lastRenderedPageBreak/>
        <w:t>Tên:</w:t>
      </w:r>
      <w:r w:rsidR="004D430D">
        <w:t xml:space="preserve"> Chi, 15 tuổi</w:t>
      </w:r>
      <w:r>
        <w:tab/>
      </w:r>
      <w:r>
        <w:tab/>
      </w:r>
      <w:r>
        <w:tab/>
      </w:r>
      <w:r>
        <w:tab/>
      </w:r>
      <w:r>
        <w:tab/>
        <w:t>Công ty/xí nghiệp/chỗ ở:</w:t>
      </w:r>
    </w:p>
    <w:p w14:paraId="62F842EE" w14:textId="3DCEE52B" w:rsidR="005C3437" w:rsidRDefault="005C3437" w:rsidP="005C3437">
      <w:pPr>
        <w:pStyle w:val="Paragraph2"/>
        <w:numPr>
          <w:ilvl w:val="0"/>
          <w:numId w:val="27"/>
        </w:numPr>
      </w:pPr>
      <w:r>
        <w:t>Nghề nghiệp:</w:t>
      </w:r>
      <w:r w:rsidR="004D430D">
        <w:t xml:space="preserve"> học sinh THCS</w:t>
      </w:r>
    </w:p>
    <w:p w14:paraId="692C8F75" w14:textId="77777777" w:rsidR="005C3437" w:rsidRDefault="005C3437" w:rsidP="005C3437">
      <w:pPr>
        <w:pStyle w:val="Paragraph2"/>
        <w:numPr>
          <w:ilvl w:val="0"/>
          <w:numId w:val="27"/>
        </w:numPr>
      </w:pPr>
      <w:r>
        <w:t>Bạn đóng vai trò gì trong nghề đó?</w:t>
      </w:r>
    </w:p>
    <w:p w14:paraId="6D886407" w14:textId="77777777" w:rsidR="005C3437" w:rsidRDefault="005C3437" w:rsidP="005C3437">
      <w:pPr>
        <w:pStyle w:val="Paragraph2"/>
        <w:numPr>
          <w:ilvl w:val="0"/>
          <w:numId w:val="27"/>
        </w:numPr>
      </w:pPr>
      <w:r>
        <w:t xml:space="preserve">Những sản phẩm mà bạn sản xuất? </w:t>
      </w:r>
      <w:r>
        <w:tab/>
      </w:r>
      <w:r>
        <w:tab/>
        <w:t>Cho ai?</w:t>
      </w:r>
    </w:p>
    <w:p w14:paraId="2472494B" w14:textId="13E8F302" w:rsidR="005C3437" w:rsidRDefault="005C3437" w:rsidP="005C3437">
      <w:pPr>
        <w:pStyle w:val="Paragraph2"/>
        <w:numPr>
          <w:ilvl w:val="0"/>
          <w:numId w:val="27"/>
        </w:numPr>
      </w:pPr>
      <w:r>
        <w:t>Thành công được hiểu như thế nào?</w:t>
      </w:r>
      <w:r w:rsidR="004D430D">
        <w:t xml:space="preserve"> : thu thập được yêu cầu cần thiết</w:t>
      </w:r>
    </w:p>
    <w:p w14:paraId="4F7299B0" w14:textId="77777777" w:rsidR="005C3437" w:rsidRDefault="005C3437" w:rsidP="005C3437">
      <w:pPr>
        <w:pStyle w:val="Paragraph2"/>
        <w:numPr>
          <w:ilvl w:val="0"/>
          <w:numId w:val="27"/>
        </w:numPr>
      </w:pPr>
      <w:r>
        <w:t>Vấn đề gì cản trở sự thành công của bạn?</w:t>
      </w:r>
    </w:p>
    <w:p w14:paraId="7A7ECDCD" w14:textId="53C16871" w:rsidR="005C3437" w:rsidRDefault="005C3437" w:rsidP="005C3437">
      <w:pPr>
        <w:pStyle w:val="Paragraph2"/>
        <w:numPr>
          <w:ilvl w:val="0"/>
          <w:numId w:val="27"/>
        </w:numPr>
      </w:pPr>
      <w:r>
        <w:t>Điều gì (nếu có) những xu hướng (trend) làm cho công việc của bạn dễ dàng hoặc khó hơn?</w:t>
      </w:r>
    </w:p>
    <w:p w14:paraId="3DD09D7A" w14:textId="745B1A51" w:rsidR="0073233D" w:rsidRDefault="0073233D" w:rsidP="0073233D">
      <w:pPr>
        <w:pStyle w:val="Paragraph2"/>
        <w:numPr>
          <w:ilvl w:val="0"/>
          <w:numId w:val="27"/>
        </w:numPr>
      </w:pPr>
      <w:r>
        <w:t xml:space="preserve">Thông tin liên lạc : </w:t>
      </w:r>
      <w:r>
        <w:rPr>
          <w:rFonts w:ascii="Arial" w:hAnsi="Arial" w:cs="Arial"/>
        </w:rPr>
        <w:t>tranchivo1104@gmail.com</w:t>
      </w:r>
    </w:p>
    <w:p w14:paraId="6DAA1BA5" w14:textId="77777777" w:rsidR="005C3437" w:rsidRDefault="005C3437" w:rsidP="005C3437">
      <w:pPr>
        <w:pStyle w:val="Paragraph2"/>
        <w:ind w:left="1080"/>
      </w:pPr>
    </w:p>
    <w:p w14:paraId="012326F6" w14:textId="4A1C5CBA" w:rsidR="003E7141" w:rsidRDefault="003E7141" w:rsidP="003E7141">
      <w:pPr>
        <w:pStyle w:val="Paragraph2"/>
        <w:numPr>
          <w:ilvl w:val="0"/>
          <w:numId w:val="27"/>
        </w:numPr>
      </w:pPr>
      <w:r>
        <w:t>Tên:</w:t>
      </w:r>
      <w:r w:rsidR="005C196F">
        <w:t xml:space="preserve"> Nguyễn Thùy Phương Uyên</w:t>
      </w:r>
      <w:r>
        <w:tab/>
      </w:r>
      <w:r>
        <w:tab/>
      </w:r>
      <w:r w:rsidR="005C196F">
        <w:tab/>
      </w:r>
      <w:r>
        <w:t>Công ty/xí nghiệp/chỗ ở:</w:t>
      </w:r>
    </w:p>
    <w:p w14:paraId="3C9A545A" w14:textId="6ED5DC45" w:rsidR="003E7141" w:rsidRDefault="003E7141" w:rsidP="003E7141">
      <w:pPr>
        <w:pStyle w:val="Paragraph2"/>
        <w:numPr>
          <w:ilvl w:val="0"/>
          <w:numId w:val="27"/>
        </w:numPr>
      </w:pPr>
      <w:r>
        <w:t>Nghề nghiệp:</w:t>
      </w:r>
      <w:r w:rsidR="005C196F">
        <w:t xml:space="preserve"> học sinh THPT</w:t>
      </w:r>
    </w:p>
    <w:p w14:paraId="07A2E840" w14:textId="77777777" w:rsidR="003E7141" w:rsidRDefault="003E7141" w:rsidP="003E7141">
      <w:pPr>
        <w:pStyle w:val="Paragraph2"/>
        <w:numPr>
          <w:ilvl w:val="0"/>
          <w:numId w:val="27"/>
        </w:numPr>
      </w:pPr>
      <w:r>
        <w:t>Bạn đóng vai trò gì trong nghề đó?</w:t>
      </w:r>
    </w:p>
    <w:p w14:paraId="0FB49F3E" w14:textId="77777777" w:rsidR="003E7141" w:rsidRDefault="003E7141" w:rsidP="003E7141">
      <w:pPr>
        <w:pStyle w:val="Paragraph2"/>
        <w:numPr>
          <w:ilvl w:val="0"/>
          <w:numId w:val="27"/>
        </w:numPr>
      </w:pPr>
      <w:r>
        <w:t xml:space="preserve">Những sản phẩm mà bạn sản xuất? </w:t>
      </w:r>
      <w:r>
        <w:tab/>
      </w:r>
      <w:r>
        <w:tab/>
        <w:t>Cho ai?</w:t>
      </w:r>
    </w:p>
    <w:p w14:paraId="1F4DC5A6" w14:textId="77777777" w:rsidR="003E7141" w:rsidRDefault="003E7141" w:rsidP="003E7141">
      <w:pPr>
        <w:pStyle w:val="Paragraph2"/>
        <w:numPr>
          <w:ilvl w:val="0"/>
          <w:numId w:val="27"/>
        </w:numPr>
      </w:pPr>
      <w:r>
        <w:t>Thành công được hiểu như thế nào?</w:t>
      </w:r>
    </w:p>
    <w:p w14:paraId="05A426A8" w14:textId="77777777" w:rsidR="003E7141" w:rsidRDefault="003E7141" w:rsidP="003E7141">
      <w:pPr>
        <w:pStyle w:val="Paragraph2"/>
        <w:numPr>
          <w:ilvl w:val="0"/>
          <w:numId w:val="27"/>
        </w:numPr>
      </w:pPr>
      <w:r>
        <w:t>Vấn đề gì cản trở sự thành công của bạn?</w:t>
      </w:r>
    </w:p>
    <w:p w14:paraId="056BBB19" w14:textId="40B111DA" w:rsidR="003E7141" w:rsidRDefault="003E7141" w:rsidP="003E7141">
      <w:pPr>
        <w:pStyle w:val="Paragraph2"/>
        <w:numPr>
          <w:ilvl w:val="0"/>
          <w:numId w:val="27"/>
        </w:numPr>
      </w:pPr>
      <w:r>
        <w:t>Điều gì (nếu có) những xu hướng (trend) làm cho công việc của bạn dễ dàng hoặc khó hơn?</w:t>
      </w:r>
    </w:p>
    <w:p w14:paraId="6406A3DF" w14:textId="54D68F3B" w:rsidR="0073233D" w:rsidRDefault="0073233D" w:rsidP="0073233D">
      <w:pPr>
        <w:pStyle w:val="Paragraph2"/>
        <w:numPr>
          <w:ilvl w:val="0"/>
          <w:numId w:val="27"/>
        </w:numPr>
      </w:pPr>
      <w:r>
        <w:t xml:space="preserve">Thông tin liên lạc : </w:t>
      </w:r>
      <w:r>
        <w:rPr>
          <w:rFonts w:ascii="Arial" w:hAnsi="Arial" w:cs="Arial"/>
        </w:rPr>
        <w:t>Phuonguyen060602@gmail.com</w:t>
      </w:r>
    </w:p>
    <w:p w14:paraId="167625F9" w14:textId="10F56D2D" w:rsidR="005C3437" w:rsidRDefault="005C3437" w:rsidP="005C3437">
      <w:pPr>
        <w:pStyle w:val="Paragraph2"/>
        <w:ind w:left="1080"/>
      </w:pPr>
    </w:p>
    <w:p w14:paraId="2F9EC1A7" w14:textId="1A7DB355" w:rsidR="005C196F" w:rsidRDefault="005C196F" w:rsidP="005C196F">
      <w:pPr>
        <w:pStyle w:val="Paragraph2"/>
        <w:numPr>
          <w:ilvl w:val="0"/>
          <w:numId w:val="27"/>
        </w:numPr>
      </w:pPr>
      <w:r>
        <w:t>Tên: Đoàn Thị Huyền Trân, 17 tuổi</w:t>
      </w:r>
      <w:r>
        <w:tab/>
      </w:r>
      <w:r>
        <w:tab/>
      </w:r>
      <w:r>
        <w:tab/>
      </w:r>
      <w:r>
        <w:tab/>
        <w:t>Công ty/xí nghiệp/chỗ ở:</w:t>
      </w:r>
    </w:p>
    <w:p w14:paraId="7877DDBC" w14:textId="77777777" w:rsidR="005C196F" w:rsidRDefault="005C196F" w:rsidP="005C196F">
      <w:pPr>
        <w:pStyle w:val="Paragraph2"/>
        <w:numPr>
          <w:ilvl w:val="0"/>
          <w:numId w:val="27"/>
        </w:numPr>
      </w:pPr>
      <w:r>
        <w:t>Nghề nghiệp: học sinh THPT</w:t>
      </w:r>
    </w:p>
    <w:p w14:paraId="29826CBC" w14:textId="77777777" w:rsidR="005C196F" w:rsidRDefault="005C196F" w:rsidP="005C196F">
      <w:pPr>
        <w:pStyle w:val="Paragraph2"/>
        <w:numPr>
          <w:ilvl w:val="0"/>
          <w:numId w:val="27"/>
        </w:numPr>
      </w:pPr>
      <w:r>
        <w:t>Bạn đóng vai trò gì trong nghề đó?</w:t>
      </w:r>
    </w:p>
    <w:p w14:paraId="0B923075" w14:textId="77777777" w:rsidR="005C196F" w:rsidRDefault="005C196F" w:rsidP="005C196F">
      <w:pPr>
        <w:pStyle w:val="Paragraph2"/>
        <w:numPr>
          <w:ilvl w:val="0"/>
          <w:numId w:val="27"/>
        </w:numPr>
      </w:pPr>
      <w:r>
        <w:t xml:space="preserve">Những sản phẩm mà bạn sản xuất? </w:t>
      </w:r>
      <w:r>
        <w:tab/>
      </w:r>
      <w:r>
        <w:tab/>
        <w:t>Cho ai?</w:t>
      </w:r>
    </w:p>
    <w:p w14:paraId="0259A8E9" w14:textId="79DF1082" w:rsidR="005C196F" w:rsidRDefault="005C196F" w:rsidP="005C196F">
      <w:pPr>
        <w:pStyle w:val="Paragraph2"/>
        <w:numPr>
          <w:ilvl w:val="0"/>
          <w:numId w:val="27"/>
        </w:numPr>
      </w:pPr>
      <w:r>
        <w:t>Thành công được hiểu như thế nào? : thu thập được yêu cầu cần thiết</w:t>
      </w:r>
    </w:p>
    <w:p w14:paraId="44B1B328" w14:textId="77777777" w:rsidR="005C196F" w:rsidRDefault="005C196F" w:rsidP="005C196F">
      <w:pPr>
        <w:pStyle w:val="Paragraph2"/>
        <w:numPr>
          <w:ilvl w:val="0"/>
          <w:numId w:val="27"/>
        </w:numPr>
      </w:pPr>
      <w:r>
        <w:t>Vấn đề gì cản trở sự thành công của bạn?</w:t>
      </w:r>
    </w:p>
    <w:p w14:paraId="7032EE6E" w14:textId="20C84883" w:rsidR="005C196F" w:rsidRDefault="005C196F" w:rsidP="005C196F">
      <w:pPr>
        <w:pStyle w:val="Paragraph2"/>
        <w:numPr>
          <w:ilvl w:val="0"/>
          <w:numId w:val="27"/>
        </w:numPr>
      </w:pPr>
      <w:r>
        <w:t>Điều gì (nếu có) những xu hướng (trend) làm cho công việc của bạn dễ dàng hoặc khó hơn?</w:t>
      </w:r>
    </w:p>
    <w:p w14:paraId="3E929C50" w14:textId="36955BBC" w:rsidR="0073233D" w:rsidRDefault="0073233D" w:rsidP="0073233D">
      <w:pPr>
        <w:pStyle w:val="Paragraph2"/>
        <w:numPr>
          <w:ilvl w:val="0"/>
          <w:numId w:val="27"/>
        </w:numPr>
      </w:pPr>
      <w:r>
        <w:t xml:space="preserve">Thông tin liên lạc : </w:t>
      </w:r>
    </w:p>
    <w:p w14:paraId="326A0894" w14:textId="3AFFB4F4" w:rsidR="003E7141" w:rsidRDefault="003E7141" w:rsidP="005C3437">
      <w:pPr>
        <w:pStyle w:val="Paragraph2"/>
        <w:ind w:left="1080"/>
      </w:pPr>
    </w:p>
    <w:p w14:paraId="351E7CE5" w14:textId="76FB1DFD" w:rsidR="005C196F" w:rsidRDefault="005C196F" w:rsidP="005C196F">
      <w:pPr>
        <w:pStyle w:val="Paragraph2"/>
        <w:numPr>
          <w:ilvl w:val="0"/>
          <w:numId w:val="27"/>
        </w:numPr>
      </w:pPr>
      <w:r>
        <w:t>Tên: Nguyễn Bảo Nguyên, 17 tuổi</w:t>
      </w:r>
      <w:r>
        <w:tab/>
      </w:r>
      <w:r>
        <w:tab/>
      </w:r>
      <w:r>
        <w:tab/>
      </w:r>
      <w:r>
        <w:tab/>
        <w:t>Công ty/xí nghiệp/chỗ ở:</w:t>
      </w:r>
    </w:p>
    <w:p w14:paraId="6DAA3707" w14:textId="77777777" w:rsidR="005C196F" w:rsidRDefault="005C196F" w:rsidP="005C196F">
      <w:pPr>
        <w:pStyle w:val="Paragraph2"/>
        <w:numPr>
          <w:ilvl w:val="0"/>
          <w:numId w:val="27"/>
        </w:numPr>
      </w:pPr>
      <w:r>
        <w:t>Nghề nghiệp: học sinh THPT</w:t>
      </w:r>
    </w:p>
    <w:p w14:paraId="360DFF94" w14:textId="77777777" w:rsidR="005C196F" w:rsidRDefault="005C196F" w:rsidP="005C196F">
      <w:pPr>
        <w:pStyle w:val="Paragraph2"/>
        <w:numPr>
          <w:ilvl w:val="0"/>
          <w:numId w:val="27"/>
        </w:numPr>
      </w:pPr>
      <w:r>
        <w:t>Bạn đóng vai trò gì trong nghề đó?</w:t>
      </w:r>
    </w:p>
    <w:p w14:paraId="5212AA4E" w14:textId="77777777" w:rsidR="005C196F" w:rsidRDefault="005C196F" w:rsidP="005C196F">
      <w:pPr>
        <w:pStyle w:val="Paragraph2"/>
        <w:numPr>
          <w:ilvl w:val="0"/>
          <w:numId w:val="27"/>
        </w:numPr>
      </w:pPr>
      <w:r>
        <w:t xml:space="preserve">Những sản phẩm mà bạn sản xuất? </w:t>
      </w:r>
      <w:r>
        <w:tab/>
      </w:r>
      <w:r>
        <w:tab/>
        <w:t>Cho ai?</w:t>
      </w:r>
    </w:p>
    <w:p w14:paraId="311C4E80" w14:textId="77777777" w:rsidR="005C196F" w:rsidRDefault="005C196F" w:rsidP="005C196F">
      <w:pPr>
        <w:pStyle w:val="Paragraph2"/>
        <w:numPr>
          <w:ilvl w:val="0"/>
          <w:numId w:val="27"/>
        </w:numPr>
      </w:pPr>
      <w:r>
        <w:t>Thành công được hiểu như thế nào? : thu thập được yêu cầu cần thiết</w:t>
      </w:r>
    </w:p>
    <w:p w14:paraId="25FC4803" w14:textId="77777777" w:rsidR="005C196F" w:rsidRDefault="005C196F" w:rsidP="005C196F">
      <w:pPr>
        <w:pStyle w:val="Paragraph2"/>
        <w:numPr>
          <w:ilvl w:val="0"/>
          <w:numId w:val="27"/>
        </w:numPr>
      </w:pPr>
      <w:r>
        <w:t>Vấn đề gì cản trở sự thành công của bạn?</w:t>
      </w:r>
    </w:p>
    <w:p w14:paraId="5A6367D1" w14:textId="1AED15D0" w:rsidR="005C196F" w:rsidRDefault="005C196F" w:rsidP="005C196F">
      <w:pPr>
        <w:pStyle w:val="Paragraph2"/>
        <w:numPr>
          <w:ilvl w:val="0"/>
          <w:numId w:val="27"/>
        </w:numPr>
      </w:pPr>
      <w:r>
        <w:t>Điều gì (nếu có) những xu hướng (trend) làm cho công việc của bạn dễ dàng hoặc khó hơn?</w:t>
      </w:r>
    </w:p>
    <w:p w14:paraId="146A903A" w14:textId="5869AB9E" w:rsidR="0073233D" w:rsidRDefault="0073233D" w:rsidP="0073233D">
      <w:pPr>
        <w:pStyle w:val="Paragraph2"/>
        <w:numPr>
          <w:ilvl w:val="0"/>
          <w:numId w:val="27"/>
        </w:numPr>
      </w:pPr>
      <w:r>
        <w:t xml:space="preserve">Thông tin liên lạc : </w:t>
      </w:r>
    </w:p>
    <w:p w14:paraId="7ECDB826" w14:textId="6FAA92BB" w:rsidR="005C196F" w:rsidRDefault="005C196F" w:rsidP="005C3437">
      <w:pPr>
        <w:pStyle w:val="Paragraph2"/>
        <w:ind w:left="1080"/>
      </w:pPr>
    </w:p>
    <w:p w14:paraId="17C4E9C7" w14:textId="34A04921" w:rsidR="005C196F" w:rsidRDefault="005C196F" w:rsidP="005C196F">
      <w:pPr>
        <w:pStyle w:val="Paragraph2"/>
        <w:numPr>
          <w:ilvl w:val="0"/>
          <w:numId w:val="27"/>
        </w:numPr>
      </w:pPr>
      <w:r>
        <w:t>Tên: Vũ Thị Lan Hương</w:t>
      </w:r>
      <w:r>
        <w:tab/>
      </w:r>
      <w:r>
        <w:tab/>
      </w:r>
      <w:r>
        <w:tab/>
      </w:r>
      <w:r>
        <w:tab/>
      </w:r>
      <w:r>
        <w:tab/>
        <w:t>Công ty/xí nghiệp/chỗ ở:</w:t>
      </w:r>
    </w:p>
    <w:p w14:paraId="7849272B" w14:textId="77777777" w:rsidR="005C196F" w:rsidRDefault="005C196F" w:rsidP="005C196F">
      <w:pPr>
        <w:pStyle w:val="Paragraph2"/>
        <w:numPr>
          <w:ilvl w:val="0"/>
          <w:numId w:val="27"/>
        </w:numPr>
      </w:pPr>
      <w:r>
        <w:t>Nghề nghiệp: học sinh THPT</w:t>
      </w:r>
    </w:p>
    <w:p w14:paraId="29709F73" w14:textId="77777777" w:rsidR="005C196F" w:rsidRDefault="005C196F" w:rsidP="005C196F">
      <w:pPr>
        <w:pStyle w:val="Paragraph2"/>
        <w:numPr>
          <w:ilvl w:val="0"/>
          <w:numId w:val="27"/>
        </w:numPr>
      </w:pPr>
      <w:r>
        <w:t>Bạn đóng vai trò gì trong nghề đó?</w:t>
      </w:r>
    </w:p>
    <w:p w14:paraId="60A1B7F2" w14:textId="77777777" w:rsidR="005C196F" w:rsidRDefault="005C196F" w:rsidP="005C196F">
      <w:pPr>
        <w:pStyle w:val="Paragraph2"/>
        <w:numPr>
          <w:ilvl w:val="0"/>
          <w:numId w:val="27"/>
        </w:numPr>
      </w:pPr>
      <w:r>
        <w:lastRenderedPageBreak/>
        <w:t xml:space="preserve">Những sản phẩm mà bạn sản xuất? </w:t>
      </w:r>
      <w:r>
        <w:tab/>
      </w:r>
      <w:r>
        <w:tab/>
        <w:t>Cho ai?</w:t>
      </w:r>
    </w:p>
    <w:p w14:paraId="371AAF75" w14:textId="77777777" w:rsidR="005C196F" w:rsidRDefault="005C196F" w:rsidP="005C196F">
      <w:pPr>
        <w:pStyle w:val="Paragraph2"/>
        <w:numPr>
          <w:ilvl w:val="0"/>
          <w:numId w:val="27"/>
        </w:numPr>
      </w:pPr>
      <w:r>
        <w:t>Thành công được hiểu như thế nào? : thu thập được yêu cầu cần thiết</w:t>
      </w:r>
    </w:p>
    <w:p w14:paraId="15C9EE9A" w14:textId="77777777" w:rsidR="005C196F" w:rsidRDefault="005C196F" w:rsidP="005C196F">
      <w:pPr>
        <w:pStyle w:val="Paragraph2"/>
        <w:numPr>
          <w:ilvl w:val="0"/>
          <w:numId w:val="27"/>
        </w:numPr>
      </w:pPr>
      <w:r>
        <w:t>Vấn đề gì cản trở sự thành công của bạn?</w:t>
      </w:r>
    </w:p>
    <w:p w14:paraId="7ED34E47" w14:textId="68E99F0B" w:rsidR="005C196F" w:rsidRDefault="005C196F" w:rsidP="005C196F">
      <w:pPr>
        <w:pStyle w:val="Paragraph2"/>
        <w:numPr>
          <w:ilvl w:val="0"/>
          <w:numId w:val="27"/>
        </w:numPr>
      </w:pPr>
      <w:r>
        <w:t>Điều gì (nếu có) những xu hướng (trend) làm cho công việc của bạn dễ dàng hoặc khó hơn?</w:t>
      </w:r>
    </w:p>
    <w:p w14:paraId="6587503F" w14:textId="6D2AF0FB" w:rsidR="0073233D" w:rsidRDefault="0073233D" w:rsidP="0073233D">
      <w:pPr>
        <w:pStyle w:val="Paragraph2"/>
        <w:numPr>
          <w:ilvl w:val="0"/>
          <w:numId w:val="27"/>
        </w:numPr>
      </w:pPr>
      <w:r>
        <w:t xml:space="preserve">Thông tin liên lạc : </w:t>
      </w:r>
      <w:r>
        <w:rPr>
          <w:rFonts w:ascii="Arial" w:hAnsi="Arial" w:cs="Arial"/>
        </w:rPr>
        <w:t>0399748538</w:t>
      </w:r>
    </w:p>
    <w:p w14:paraId="7DCC0ABD" w14:textId="77777777" w:rsidR="005C196F" w:rsidRDefault="005C196F" w:rsidP="005C3437">
      <w:pPr>
        <w:pStyle w:val="Paragraph2"/>
        <w:ind w:left="1080"/>
      </w:pPr>
    </w:p>
    <w:p w14:paraId="4F79EBDD" w14:textId="3E32C806" w:rsidR="005C196F" w:rsidRDefault="005C196F" w:rsidP="005C196F">
      <w:pPr>
        <w:pStyle w:val="Paragraph2"/>
        <w:numPr>
          <w:ilvl w:val="0"/>
          <w:numId w:val="27"/>
        </w:numPr>
      </w:pPr>
      <w:r>
        <w:t>Tên: Nguyễn Thị Ái Vy, 17 tuổi</w:t>
      </w:r>
      <w:r>
        <w:tab/>
      </w:r>
      <w:r>
        <w:tab/>
      </w:r>
      <w:r>
        <w:tab/>
      </w:r>
      <w:r>
        <w:tab/>
        <w:t>Công ty/xí nghiệp/chỗ ở:</w:t>
      </w:r>
    </w:p>
    <w:p w14:paraId="135A64FE" w14:textId="77777777" w:rsidR="005C196F" w:rsidRDefault="005C196F" w:rsidP="005C196F">
      <w:pPr>
        <w:pStyle w:val="Paragraph2"/>
        <w:numPr>
          <w:ilvl w:val="0"/>
          <w:numId w:val="27"/>
        </w:numPr>
      </w:pPr>
      <w:r>
        <w:t>Nghề nghiệp: học sinh THPT</w:t>
      </w:r>
    </w:p>
    <w:p w14:paraId="0DE10EC3" w14:textId="77777777" w:rsidR="005C196F" w:rsidRDefault="005C196F" w:rsidP="005C196F">
      <w:pPr>
        <w:pStyle w:val="Paragraph2"/>
        <w:numPr>
          <w:ilvl w:val="0"/>
          <w:numId w:val="27"/>
        </w:numPr>
      </w:pPr>
      <w:r>
        <w:t>Bạn đóng vai trò gì trong nghề đó?</w:t>
      </w:r>
    </w:p>
    <w:p w14:paraId="0E0001F2" w14:textId="77777777" w:rsidR="005C196F" w:rsidRDefault="005C196F" w:rsidP="005C196F">
      <w:pPr>
        <w:pStyle w:val="Paragraph2"/>
        <w:numPr>
          <w:ilvl w:val="0"/>
          <w:numId w:val="27"/>
        </w:numPr>
      </w:pPr>
      <w:r>
        <w:t xml:space="preserve">Những sản phẩm mà bạn sản xuất? </w:t>
      </w:r>
      <w:r>
        <w:tab/>
      </w:r>
      <w:r>
        <w:tab/>
        <w:t>Cho ai?</w:t>
      </w:r>
    </w:p>
    <w:p w14:paraId="31574FBF" w14:textId="77777777" w:rsidR="005C196F" w:rsidRDefault="005C196F" w:rsidP="005C196F">
      <w:pPr>
        <w:pStyle w:val="Paragraph2"/>
        <w:numPr>
          <w:ilvl w:val="0"/>
          <w:numId w:val="27"/>
        </w:numPr>
      </w:pPr>
      <w:r>
        <w:t>Thành công được hiểu như thế nào? : thu thập được yêu cầu cần thiết</w:t>
      </w:r>
    </w:p>
    <w:p w14:paraId="7D9B1A04" w14:textId="77777777" w:rsidR="005C196F" w:rsidRDefault="005C196F" w:rsidP="005C196F">
      <w:pPr>
        <w:pStyle w:val="Paragraph2"/>
        <w:numPr>
          <w:ilvl w:val="0"/>
          <w:numId w:val="27"/>
        </w:numPr>
      </w:pPr>
      <w:r>
        <w:t>Vấn đề gì cản trở sự thành công của bạn?</w:t>
      </w:r>
    </w:p>
    <w:p w14:paraId="4241FE2B" w14:textId="1E73AB3B" w:rsidR="005C196F" w:rsidRDefault="005C196F" w:rsidP="005C196F">
      <w:pPr>
        <w:pStyle w:val="Paragraph2"/>
        <w:numPr>
          <w:ilvl w:val="0"/>
          <w:numId w:val="27"/>
        </w:numPr>
      </w:pPr>
      <w:r>
        <w:t>Điều gì (nếu có) những xu hướng (trend) làm cho công việc của bạn dễ dàng hoặc khó hơn?</w:t>
      </w:r>
    </w:p>
    <w:p w14:paraId="567CAF01" w14:textId="574530F8" w:rsidR="0073233D" w:rsidRDefault="0073233D" w:rsidP="0073233D">
      <w:pPr>
        <w:pStyle w:val="Paragraph2"/>
        <w:numPr>
          <w:ilvl w:val="0"/>
          <w:numId w:val="27"/>
        </w:numPr>
      </w:pPr>
      <w:r>
        <w:t xml:space="preserve">Thông tin liên lạc : </w:t>
      </w:r>
      <w:r>
        <w:rPr>
          <w:rFonts w:ascii="Arial" w:hAnsi="Arial" w:cs="Arial"/>
        </w:rPr>
        <w:t>0964784749</w:t>
      </w:r>
    </w:p>
    <w:p w14:paraId="630B60F0" w14:textId="24EE83F9" w:rsidR="005C3437" w:rsidRDefault="005C3437" w:rsidP="005C3437">
      <w:pPr>
        <w:pStyle w:val="Paragraph2"/>
      </w:pPr>
    </w:p>
    <w:p w14:paraId="40A91C5E" w14:textId="3BFCC45D" w:rsidR="005C196F" w:rsidRDefault="005C196F" w:rsidP="005C196F">
      <w:pPr>
        <w:pStyle w:val="Paragraph2"/>
        <w:numPr>
          <w:ilvl w:val="0"/>
          <w:numId w:val="27"/>
        </w:numPr>
      </w:pPr>
      <w:r>
        <w:t>Tên: Đồng Khánh Chi, 17 tuổi</w:t>
      </w:r>
      <w:r>
        <w:tab/>
      </w:r>
      <w:r>
        <w:tab/>
      </w:r>
      <w:r>
        <w:tab/>
      </w:r>
      <w:r>
        <w:tab/>
        <w:t>Công ty/xí nghiệp/chỗ ở:</w:t>
      </w:r>
    </w:p>
    <w:p w14:paraId="32B22A13" w14:textId="77777777" w:rsidR="005C196F" w:rsidRDefault="005C196F" w:rsidP="005C196F">
      <w:pPr>
        <w:pStyle w:val="Paragraph2"/>
        <w:numPr>
          <w:ilvl w:val="0"/>
          <w:numId w:val="27"/>
        </w:numPr>
      </w:pPr>
      <w:r>
        <w:t>Nghề nghiệp: học sinh THPT</w:t>
      </w:r>
    </w:p>
    <w:p w14:paraId="7804F244" w14:textId="77777777" w:rsidR="005C196F" w:rsidRDefault="005C196F" w:rsidP="005C196F">
      <w:pPr>
        <w:pStyle w:val="Paragraph2"/>
        <w:numPr>
          <w:ilvl w:val="0"/>
          <w:numId w:val="27"/>
        </w:numPr>
      </w:pPr>
      <w:r>
        <w:t>Bạn đóng vai trò gì trong nghề đó?</w:t>
      </w:r>
    </w:p>
    <w:p w14:paraId="70CF12F6" w14:textId="77777777" w:rsidR="005C196F" w:rsidRDefault="005C196F" w:rsidP="005C196F">
      <w:pPr>
        <w:pStyle w:val="Paragraph2"/>
        <w:numPr>
          <w:ilvl w:val="0"/>
          <w:numId w:val="27"/>
        </w:numPr>
      </w:pPr>
      <w:r>
        <w:t xml:space="preserve">Những sản phẩm mà bạn sản xuất? </w:t>
      </w:r>
      <w:r>
        <w:tab/>
      </w:r>
      <w:r>
        <w:tab/>
        <w:t>Cho ai?</w:t>
      </w:r>
    </w:p>
    <w:p w14:paraId="531755BC" w14:textId="77777777" w:rsidR="005C196F" w:rsidRDefault="005C196F" w:rsidP="005C196F">
      <w:pPr>
        <w:pStyle w:val="Paragraph2"/>
        <w:numPr>
          <w:ilvl w:val="0"/>
          <w:numId w:val="27"/>
        </w:numPr>
      </w:pPr>
      <w:r>
        <w:t>Thành công được hiểu như thế nào? : thu thập được yêu cầu cần thiết</w:t>
      </w:r>
    </w:p>
    <w:p w14:paraId="4140FC91" w14:textId="77777777" w:rsidR="005C196F" w:rsidRDefault="005C196F" w:rsidP="005C196F">
      <w:pPr>
        <w:pStyle w:val="Paragraph2"/>
        <w:numPr>
          <w:ilvl w:val="0"/>
          <w:numId w:val="27"/>
        </w:numPr>
      </w:pPr>
      <w:r>
        <w:t>Vấn đề gì cản trở sự thành công của bạn?</w:t>
      </w:r>
    </w:p>
    <w:p w14:paraId="75261666" w14:textId="437C4236" w:rsidR="005C196F" w:rsidRDefault="005C196F" w:rsidP="005C196F">
      <w:pPr>
        <w:pStyle w:val="Paragraph2"/>
        <w:numPr>
          <w:ilvl w:val="0"/>
          <w:numId w:val="27"/>
        </w:numPr>
      </w:pPr>
      <w:r>
        <w:t>Điều gì (nếu có) những xu hướng (trend) làm cho công việc của bạn dễ dàng hoặc khó hơn?</w:t>
      </w:r>
    </w:p>
    <w:p w14:paraId="1104F3C7" w14:textId="0A18690A" w:rsidR="0073233D" w:rsidRDefault="0073233D" w:rsidP="0073233D">
      <w:pPr>
        <w:pStyle w:val="Paragraph2"/>
        <w:numPr>
          <w:ilvl w:val="0"/>
          <w:numId w:val="27"/>
        </w:numPr>
      </w:pPr>
      <w:r>
        <w:t xml:space="preserve">Thông tin liên lạc : </w:t>
      </w:r>
      <w:r>
        <w:rPr>
          <w:rFonts w:ascii="Arial" w:hAnsi="Arial" w:cs="Arial"/>
        </w:rPr>
        <w:t>khanhchidong30@gmail.com</w:t>
      </w:r>
    </w:p>
    <w:p w14:paraId="6D49BB73" w14:textId="51362B15" w:rsidR="005C196F" w:rsidRDefault="005C196F" w:rsidP="005C3437">
      <w:pPr>
        <w:pStyle w:val="Paragraph2"/>
      </w:pPr>
    </w:p>
    <w:p w14:paraId="44A0070B" w14:textId="158A05F6" w:rsidR="005C196F" w:rsidRDefault="005C196F" w:rsidP="005C196F">
      <w:pPr>
        <w:pStyle w:val="Paragraph2"/>
        <w:numPr>
          <w:ilvl w:val="0"/>
          <w:numId w:val="27"/>
        </w:numPr>
      </w:pPr>
      <w:r>
        <w:t xml:space="preserve">Tên: </w:t>
      </w:r>
      <w:r w:rsidRPr="005C196F">
        <w:t>Đỗ Diễm Quỳnh, 17 tuổi</w:t>
      </w:r>
      <w:r>
        <w:tab/>
      </w:r>
      <w:r>
        <w:tab/>
      </w:r>
      <w:r>
        <w:tab/>
      </w:r>
      <w:r>
        <w:tab/>
        <w:t>Công ty/xí nghiệp/chỗ ở:</w:t>
      </w:r>
    </w:p>
    <w:p w14:paraId="4A3AF7A7" w14:textId="77777777" w:rsidR="005C196F" w:rsidRDefault="005C196F" w:rsidP="005C196F">
      <w:pPr>
        <w:pStyle w:val="Paragraph2"/>
        <w:numPr>
          <w:ilvl w:val="0"/>
          <w:numId w:val="27"/>
        </w:numPr>
      </w:pPr>
      <w:r>
        <w:t>Nghề nghiệp: học sinh THPT</w:t>
      </w:r>
    </w:p>
    <w:p w14:paraId="533BA685" w14:textId="77777777" w:rsidR="005C196F" w:rsidRDefault="005C196F" w:rsidP="005C196F">
      <w:pPr>
        <w:pStyle w:val="Paragraph2"/>
        <w:numPr>
          <w:ilvl w:val="0"/>
          <w:numId w:val="27"/>
        </w:numPr>
      </w:pPr>
      <w:r>
        <w:t>Bạn đóng vai trò gì trong nghề đó?</w:t>
      </w:r>
    </w:p>
    <w:p w14:paraId="327028E3" w14:textId="77777777" w:rsidR="005C196F" w:rsidRDefault="005C196F" w:rsidP="005C196F">
      <w:pPr>
        <w:pStyle w:val="Paragraph2"/>
        <w:numPr>
          <w:ilvl w:val="0"/>
          <w:numId w:val="27"/>
        </w:numPr>
      </w:pPr>
      <w:r>
        <w:t xml:space="preserve">Những sản phẩm mà bạn sản xuất? </w:t>
      </w:r>
      <w:r>
        <w:tab/>
      </w:r>
      <w:r>
        <w:tab/>
        <w:t>Cho ai?</w:t>
      </w:r>
    </w:p>
    <w:p w14:paraId="13DD6DE0" w14:textId="77777777" w:rsidR="005C196F" w:rsidRDefault="005C196F" w:rsidP="005C196F">
      <w:pPr>
        <w:pStyle w:val="Paragraph2"/>
        <w:numPr>
          <w:ilvl w:val="0"/>
          <w:numId w:val="27"/>
        </w:numPr>
      </w:pPr>
      <w:r>
        <w:t>Thành công được hiểu như thế nào? : thu thập được yêu cầu cần thiết</w:t>
      </w:r>
    </w:p>
    <w:p w14:paraId="30CCE2F2" w14:textId="77777777" w:rsidR="005C196F" w:rsidRDefault="005C196F" w:rsidP="005C196F">
      <w:pPr>
        <w:pStyle w:val="Paragraph2"/>
        <w:numPr>
          <w:ilvl w:val="0"/>
          <w:numId w:val="27"/>
        </w:numPr>
      </w:pPr>
      <w:r>
        <w:t>Vấn đề gì cản trở sự thành công của bạn?</w:t>
      </w:r>
    </w:p>
    <w:p w14:paraId="3F2B3D13" w14:textId="6812A12F" w:rsidR="005C196F" w:rsidRDefault="005C196F" w:rsidP="005C196F">
      <w:pPr>
        <w:pStyle w:val="Paragraph2"/>
        <w:numPr>
          <w:ilvl w:val="0"/>
          <w:numId w:val="27"/>
        </w:numPr>
      </w:pPr>
      <w:r>
        <w:t>Điều gì (nếu có) những xu hướng (trend) làm cho công việc của bạn dễ dàng hoặc khó hơn?</w:t>
      </w:r>
    </w:p>
    <w:p w14:paraId="2DBE6596" w14:textId="16BEE9CE" w:rsidR="0073233D" w:rsidRDefault="0073233D" w:rsidP="0073233D">
      <w:pPr>
        <w:pStyle w:val="Paragraph2"/>
        <w:numPr>
          <w:ilvl w:val="0"/>
          <w:numId w:val="27"/>
        </w:numPr>
      </w:pPr>
      <w:r>
        <w:t xml:space="preserve">Thông tin liên lạc : </w:t>
      </w:r>
      <w:r>
        <w:rPr>
          <w:rFonts w:ascii="Arial" w:hAnsi="Arial" w:cs="Arial"/>
        </w:rPr>
        <w:t>ddq1712@gmail.com</w:t>
      </w:r>
    </w:p>
    <w:p w14:paraId="261FB15A" w14:textId="78D2CF9A" w:rsidR="005C196F" w:rsidRDefault="005C196F" w:rsidP="005C3437">
      <w:pPr>
        <w:pStyle w:val="Paragraph2"/>
      </w:pPr>
    </w:p>
    <w:p w14:paraId="0FDADD0A" w14:textId="05714AF7" w:rsidR="005C196F" w:rsidRDefault="005C196F" w:rsidP="005C196F">
      <w:pPr>
        <w:pStyle w:val="Paragraph2"/>
        <w:numPr>
          <w:ilvl w:val="0"/>
          <w:numId w:val="27"/>
        </w:numPr>
      </w:pPr>
      <w:r>
        <w:t>Tên:</w:t>
      </w:r>
      <w:r w:rsidR="000A7AB0">
        <w:t xml:space="preserve"> Hiếu, 17 tuổi</w:t>
      </w:r>
      <w:r>
        <w:tab/>
      </w:r>
      <w:r>
        <w:tab/>
      </w:r>
      <w:r>
        <w:tab/>
      </w:r>
      <w:r>
        <w:tab/>
      </w:r>
      <w:r>
        <w:tab/>
      </w:r>
      <w:r>
        <w:tab/>
        <w:t>Công ty/xí nghiệp/chỗ ở:</w:t>
      </w:r>
    </w:p>
    <w:p w14:paraId="5A5E950F" w14:textId="77777777" w:rsidR="005C196F" w:rsidRDefault="005C196F" w:rsidP="005C196F">
      <w:pPr>
        <w:pStyle w:val="Paragraph2"/>
        <w:numPr>
          <w:ilvl w:val="0"/>
          <w:numId w:val="27"/>
        </w:numPr>
      </w:pPr>
      <w:r>
        <w:t>Nghề nghiệp: học sinh THPT</w:t>
      </w:r>
    </w:p>
    <w:p w14:paraId="798944C6" w14:textId="77777777" w:rsidR="005C196F" w:rsidRDefault="005C196F" w:rsidP="005C196F">
      <w:pPr>
        <w:pStyle w:val="Paragraph2"/>
        <w:numPr>
          <w:ilvl w:val="0"/>
          <w:numId w:val="27"/>
        </w:numPr>
      </w:pPr>
      <w:r>
        <w:t>Bạn đóng vai trò gì trong nghề đó?</w:t>
      </w:r>
    </w:p>
    <w:p w14:paraId="22206874" w14:textId="77777777" w:rsidR="005C196F" w:rsidRDefault="005C196F" w:rsidP="005C196F">
      <w:pPr>
        <w:pStyle w:val="Paragraph2"/>
        <w:numPr>
          <w:ilvl w:val="0"/>
          <w:numId w:val="27"/>
        </w:numPr>
      </w:pPr>
      <w:r>
        <w:t xml:space="preserve">Những sản phẩm mà bạn sản xuất? </w:t>
      </w:r>
      <w:r>
        <w:tab/>
      </w:r>
      <w:r>
        <w:tab/>
        <w:t>Cho ai?</w:t>
      </w:r>
    </w:p>
    <w:p w14:paraId="5053DBD1" w14:textId="77777777" w:rsidR="005C196F" w:rsidRDefault="005C196F" w:rsidP="005C196F">
      <w:pPr>
        <w:pStyle w:val="Paragraph2"/>
        <w:numPr>
          <w:ilvl w:val="0"/>
          <w:numId w:val="27"/>
        </w:numPr>
      </w:pPr>
      <w:r>
        <w:t>Thành công được hiểu như thế nào? : thu thập được yêu cầu cần thiết</w:t>
      </w:r>
    </w:p>
    <w:p w14:paraId="3C24CB2D" w14:textId="77777777" w:rsidR="005C196F" w:rsidRDefault="005C196F" w:rsidP="005C196F">
      <w:pPr>
        <w:pStyle w:val="Paragraph2"/>
        <w:numPr>
          <w:ilvl w:val="0"/>
          <w:numId w:val="27"/>
        </w:numPr>
      </w:pPr>
      <w:r>
        <w:t>Vấn đề gì cản trở sự thành công của bạn?</w:t>
      </w:r>
    </w:p>
    <w:p w14:paraId="6A93468D" w14:textId="5E98B462" w:rsidR="005C196F" w:rsidRDefault="005C196F" w:rsidP="005C196F">
      <w:pPr>
        <w:pStyle w:val="Paragraph2"/>
        <w:numPr>
          <w:ilvl w:val="0"/>
          <w:numId w:val="27"/>
        </w:numPr>
      </w:pPr>
      <w:r>
        <w:lastRenderedPageBreak/>
        <w:t>Điều gì (nếu có) những xu hướng (trend) làm cho công việc của bạn dễ dàng hoặc khó hơn?</w:t>
      </w:r>
    </w:p>
    <w:p w14:paraId="234D07BE" w14:textId="707C0E59" w:rsidR="0073233D" w:rsidRDefault="0073233D" w:rsidP="0073233D">
      <w:pPr>
        <w:pStyle w:val="Paragraph2"/>
        <w:numPr>
          <w:ilvl w:val="0"/>
          <w:numId w:val="27"/>
        </w:numPr>
      </w:pPr>
      <w:r>
        <w:t xml:space="preserve">Thông tin liên lạc : </w:t>
      </w:r>
      <w:r>
        <w:rPr>
          <w:rFonts w:ascii="Arial" w:hAnsi="Arial" w:cs="Arial"/>
        </w:rPr>
        <w:t>trungghieuu4713@gmail.com</w:t>
      </w:r>
    </w:p>
    <w:p w14:paraId="4A732EA5" w14:textId="2F067AD2" w:rsidR="005C196F" w:rsidRDefault="005C196F" w:rsidP="005C3437">
      <w:pPr>
        <w:pStyle w:val="Paragraph2"/>
      </w:pPr>
    </w:p>
    <w:p w14:paraId="65BCE736" w14:textId="6FC3FA10" w:rsidR="005C196F" w:rsidRDefault="005C196F" w:rsidP="005C196F">
      <w:pPr>
        <w:pStyle w:val="Paragraph2"/>
        <w:numPr>
          <w:ilvl w:val="0"/>
          <w:numId w:val="27"/>
        </w:numPr>
      </w:pPr>
      <w:r>
        <w:t>Tên:</w:t>
      </w:r>
      <w:r w:rsidR="000A7AB0">
        <w:t xml:space="preserve"> Lê Thanh Hà</w:t>
      </w:r>
      <w:r w:rsidR="000A7AB0">
        <w:tab/>
      </w:r>
      <w:r>
        <w:tab/>
      </w:r>
      <w:r>
        <w:tab/>
      </w:r>
      <w:r>
        <w:tab/>
      </w:r>
      <w:r>
        <w:tab/>
      </w:r>
      <w:r>
        <w:tab/>
        <w:t>Công ty/xí nghiệp/chỗ ở:</w:t>
      </w:r>
    </w:p>
    <w:p w14:paraId="1AFEE9A5" w14:textId="77777777" w:rsidR="005C196F" w:rsidRDefault="005C196F" w:rsidP="005C196F">
      <w:pPr>
        <w:pStyle w:val="Paragraph2"/>
        <w:numPr>
          <w:ilvl w:val="0"/>
          <w:numId w:val="27"/>
        </w:numPr>
      </w:pPr>
      <w:r>
        <w:t>Nghề nghiệp: học sinh THPT</w:t>
      </w:r>
    </w:p>
    <w:p w14:paraId="40562F6A" w14:textId="77777777" w:rsidR="005C196F" w:rsidRDefault="005C196F" w:rsidP="005C196F">
      <w:pPr>
        <w:pStyle w:val="Paragraph2"/>
        <w:numPr>
          <w:ilvl w:val="0"/>
          <w:numId w:val="27"/>
        </w:numPr>
      </w:pPr>
      <w:r>
        <w:t>Bạn đóng vai trò gì trong nghề đó?</w:t>
      </w:r>
    </w:p>
    <w:p w14:paraId="4565D27E" w14:textId="77777777" w:rsidR="005C196F" w:rsidRDefault="005C196F" w:rsidP="005C196F">
      <w:pPr>
        <w:pStyle w:val="Paragraph2"/>
        <w:numPr>
          <w:ilvl w:val="0"/>
          <w:numId w:val="27"/>
        </w:numPr>
      </w:pPr>
      <w:r>
        <w:t xml:space="preserve">Những sản phẩm mà bạn sản xuất? </w:t>
      </w:r>
      <w:r>
        <w:tab/>
      </w:r>
      <w:r>
        <w:tab/>
        <w:t>Cho ai?</w:t>
      </w:r>
    </w:p>
    <w:p w14:paraId="6E491592" w14:textId="77777777" w:rsidR="005C196F" w:rsidRDefault="005C196F" w:rsidP="005C196F">
      <w:pPr>
        <w:pStyle w:val="Paragraph2"/>
        <w:numPr>
          <w:ilvl w:val="0"/>
          <w:numId w:val="27"/>
        </w:numPr>
      </w:pPr>
      <w:r>
        <w:t>Thành công được hiểu như thế nào? : thu thập được yêu cầu cần thiết</w:t>
      </w:r>
    </w:p>
    <w:p w14:paraId="04CD6E2A" w14:textId="77777777" w:rsidR="005C196F" w:rsidRDefault="005C196F" w:rsidP="005C196F">
      <w:pPr>
        <w:pStyle w:val="Paragraph2"/>
        <w:numPr>
          <w:ilvl w:val="0"/>
          <w:numId w:val="27"/>
        </w:numPr>
      </w:pPr>
      <w:r>
        <w:t>Vấn đề gì cản trở sự thành công của bạn?</w:t>
      </w:r>
    </w:p>
    <w:p w14:paraId="5807F8EE" w14:textId="1AB1ED6C" w:rsidR="005C196F" w:rsidRDefault="005C196F" w:rsidP="005C196F">
      <w:pPr>
        <w:pStyle w:val="Paragraph2"/>
        <w:numPr>
          <w:ilvl w:val="0"/>
          <w:numId w:val="27"/>
        </w:numPr>
      </w:pPr>
      <w:r>
        <w:t>Điều gì (nếu có) những xu hướng (trend) làm cho công việc của bạn dễ dàng hoặc khó hơn?</w:t>
      </w:r>
    </w:p>
    <w:p w14:paraId="36EE07ED" w14:textId="74AAEB94" w:rsidR="0073233D" w:rsidRDefault="0073233D" w:rsidP="0073233D">
      <w:pPr>
        <w:pStyle w:val="Paragraph2"/>
        <w:numPr>
          <w:ilvl w:val="0"/>
          <w:numId w:val="27"/>
        </w:numPr>
      </w:pPr>
      <w:r>
        <w:t xml:space="preserve">Thông tin liên lạc : </w:t>
      </w:r>
    </w:p>
    <w:p w14:paraId="26A29DD6" w14:textId="44E59ABA" w:rsidR="005C196F" w:rsidRDefault="005C196F" w:rsidP="005C3437">
      <w:pPr>
        <w:pStyle w:val="Paragraph2"/>
      </w:pPr>
    </w:p>
    <w:p w14:paraId="1E9A39D1" w14:textId="38B2E7D0" w:rsidR="005C196F" w:rsidRDefault="005C196F" w:rsidP="005C196F">
      <w:pPr>
        <w:pStyle w:val="Paragraph2"/>
        <w:numPr>
          <w:ilvl w:val="0"/>
          <w:numId w:val="27"/>
        </w:numPr>
      </w:pPr>
      <w:r>
        <w:t>Tên:</w:t>
      </w:r>
      <w:r w:rsidR="000A7AB0">
        <w:t xml:space="preserve"> Đỗ Phương Uyên</w:t>
      </w:r>
      <w:r>
        <w:tab/>
      </w:r>
      <w:r>
        <w:tab/>
      </w:r>
      <w:r>
        <w:tab/>
      </w:r>
      <w:r>
        <w:tab/>
      </w:r>
      <w:r>
        <w:tab/>
        <w:t>Công ty/xí nghiệp/chỗ ở:</w:t>
      </w:r>
    </w:p>
    <w:p w14:paraId="1DA8B742" w14:textId="77777777" w:rsidR="005C196F" w:rsidRDefault="005C196F" w:rsidP="005C196F">
      <w:pPr>
        <w:pStyle w:val="Paragraph2"/>
        <w:numPr>
          <w:ilvl w:val="0"/>
          <w:numId w:val="27"/>
        </w:numPr>
      </w:pPr>
      <w:r>
        <w:t>Nghề nghiệp: học sinh THPT</w:t>
      </w:r>
    </w:p>
    <w:p w14:paraId="6C8B1885" w14:textId="77777777" w:rsidR="005C196F" w:rsidRDefault="005C196F" w:rsidP="005C196F">
      <w:pPr>
        <w:pStyle w:val="Paragraph2"/>
        <w:numPr>
          <w:ilvl w:val="0"/>
          <w:numId w:val="27"/>
        </w:numPr>
      </w:pPr>
      <w:r>
        <w:t>Bạn đóng vai trò gì trong nghề đó?</w:t>
      </w:r>
    </w:p>
    <w:p w14:paraId="2F389357" w14:textId="77777777" w:rsidR="005C196F" w:rsidRDefault="005C196F" w:rsidP="005C196F">
      <w:pPr>
        <w:pStyle w:val="Paragraph2"/>
        <w:numPr>
          <w:ilvl w:val="0"/>
          <w:numId w:val="27"/>
        </w:numPr>
      </w:pPr>
      <w:r>
        <w:t xml:space="preserve">Những sản phẩm mà bạn sản xuất? </w:t>
      </w:r>
      <w:r>
        <w:tab/>
      </w:r>
      <w:r>
        <w:tab/>
        <w:t>Cho ai?</w:t>
      </w:r>
    </w:p>
    <w:p w14:paraId="28792F2C" w14:textId="77777777" w:rsidR="005C196F" w:rsidRDefault="005C196F" w:rsidP="005C196F">
      <w:pPr>
        <w:pStyle w:val="Paragraph2"/>
        <w:numPr>
          <w:ilvl w:val="0"/>
          <w:numId w:val="27"/>
        </w:numPr>
      </w:pPr>
      <w:r>
        <w:t>Thành công được hiểu như thế nào? : thu thập được yêu cầu cần thiết</w:t>
      </w:r>
    </w:p>
    <w:p w14:paraId="4C137829" w14:textId="77777777" w:rsidR="005C196F" w:rsidRDefault="005C196F" w:rsidP="005C196F">
      <w:pPr>
        <w:pStyle w:val="Paragraph2"/>
        <w:numPr>
          <w:ilvl w:val="0"/>
          <w:numId w:val="27"/>
        </w:numPr>
      </w:pPr>
      <w:r>
        <w:t>Vấn đề gì cản trở sự thành công của bạn?</w:t>
      </w:r>
    </w:p>
    <w:p w14:paraId="21F59A2F" w14:textId="5C1C9356" w:rsidR="005C196F" w:rsidRDefault="005C196F" w:rsidP="005C196F">
      <w:pPr>
        <w:pStyle w:val="Paragraph2"/>
        <w:numPr>
          <w:ilvl w:val="0"/>
          <w:numId w:val="27"/>
        </w:numPr>
      </w:pPr>
      <w:r>
        <w:t>Điều gì (nếu có) những xu hướng (trend) làm cho công việc của bạn dễ dàng hoặc khó hơn?</w:t>
      </w:r>
    </w:p>
    <w:p w14:paraId="4F4D2CC6" w14:textId="1406B8F4" w:rsidR="0073233D" w:rsidRDefault="0073233D" w:rsidP="0073233D">
      <w:pPr>
        <w:pStyle w:val="Paragraph2"/>
        <w:numPr>
          <w:ilvl w:val="0"/>
          <w:numId w:val="27"/>
        </w:numPr>
      </w:pPr>
      <w:r>
        <w:t xml:space="preserve">Thông tin liên lạc : </w:t>
      </w:r>
    </w:p>
    <w:p w14:paraId="376DAA5C" w14:textId="6628B605" w:rsidR="005C196F" w:rsidRDefault="005C196F" w:rsidP="005C3437">
      <w:pPr>
        <w:pStyle w:val="Paragraph2"/>
      </w:pPr>
    </w:p>
    <w:p w14:paraId="5A9296C0" w14:textId="5C0CFE5B" w:rsidR="005C196F" w:rsidRDefault="005C196F" w:rsidP="005C196F">
      <w:pPr>
        <w:pStyle w:val="Paragraph2"/>
        <w:numPr>
          <w:ilvl w:val="0"/>
          <w:numId w:val="27"/>
        </w:numPr>
      </w:pPr>
      <w:r>
        <w:t>Tên:</w:t>
      </w:r>
      <w:r w:rsidR="000A7AB0">
        <w:t xml:space="preserve"> Minh Nguyên, 17 tuổi</w:t>
      </w:r>
      <w:r>
        <w:tab/>
      </w:r>
      <w:r>
        <w:tab/>
      </w:r>
      <w:r>
        <w:tab/>
      </w:r>
      <w:r>
        <w:tab/>
      </w:r>
      <w:r>
        <w:tab/>
      </w:r>
      <w:r>
        <w:tab/>
        <w:t>Công ty/xí nghiệp/chỗ ở:</w:t>
      </w:r>
    </w:p>
    <w:p w14:paraId="44AE1EB7" w14:textId="77777777" w:rsidR="005C196F" w:rsidRDefault="005C196F" w:rsidP="005C196F">
      <w:pPr>
        <w:pStyle w:val="Paragraph2"/>
        <w:numPr>
          <w:ilvl w:val="0"/>
          <w:numId w:val="27"/>
        </w:numPr>
      </w:pPr>
      <w:r>
        <w:t>Nghề nghiệp: học sinh THPT</w:t>
      </w:r>
    </w:p>
    <w:p w14:paraId="66DD1996" w14:textId="77777777" w:rsidR="005C196F" w:rsidRDefault="005C196F" w:rsidP="005C196F">
      <w:pPr>
        <w:pStyle w:val="Paragraph2"/>
        <w:numPr>
          <w:ilvl w:val="0"/>
          <w:numId w:val="27"/>
        </w:numPr>
      </w:pPr>
      <w:r>
        <w:t>Bạn đóng vai trò gì trong nghề đó?</w:t>
      </w:r>
    </w:p>
    <w:p w14:paraId="4B2B77CB" w14:textId="77777777" w:rsidR="005C196F" w:rsidRDefault="005C196F" w:rsidP="005C196F">
      <w:pPr>
        <w:pStyle w:val="Paragraph2"/>
        <w:numPr>
          <w:ilvl w:val="0"/>
          <w:numId w:val="27"/>
        </w:numPr>
      </w:pPr>
      <w:r>
        <w:t xml:space="preserve">Những sản phẩm mà bạn sản xuất? </w:t>
      </w:r>
      <w:r>
        <w:tab/>
      </w:r>
      <w:r>
        <w:tab/>
        <w:t>Cho ai?</w:t>
      </w:r>
    </w:p>
    <w:p w14:paraId="5D9F7A97" w14:textId="77777777" w:rsidR="005C196F" w:rsidRDefault="005C196F" w:rsidP="005C196F">
      <w:pPr>
        <w:pStyle w:val="Paragraph2"/>
        <w:numPr>
          <w:ilvl w:val="0"/>
          <w:numId w:val="27"/>
        </w:numPr>
      </w:pPr>
      <w:r>
        <w:t>Thành công được hiểu như thế nào? : thu thập được yêu cầu cần thiết</w:t>
      </w:r>
    </w:p>
    <w:p w14:paraId="4A2ED683" w14:textId="77777777" w:rsidR="005C196F" w:rsidRDefault="005C196F" w:rsidP="005C196F">
      <w:pPr>
        <w:pStyle w:val="Paragraph2"/>
        <w:numPr>
          <w:ilvl w:val="0"/>
          <w:numId w:val="27"/>
        </w:numPr>
      </w:pPr>
      <w:r>
        <w:t>Vấn đề gì cản trở sự thành công của bạn?</w:t>
      </w:r>
    </w:p>
    <w:p w14:paraId="01E82966" w14:textId="60F221F6" w:rsidR="005C196F" w:rsidRDefault="005C196F" w:rsidP="005C196F">
      <w:pPr>
        <w:pStyle w:val="Paragraph2"/>
        <w:numPr>
          <w:ilvl w:val="0"/>
          <w:numId w:val="27"/>
        </w:numPr>
      </w:pPr>
      <w:r>
        <w:t>Điều gì (nếu có) những xu hướng (trend) làm cho công việc của bạn dễ dàng hoặc khó hơn?</w:t>
      </w:r>
    </w:p>
    <w:p w14:paraId="440DB27C" w14:textId="061017BB" w:rsidR="0073233D" w:rsidRDefault="0073233D" w:rsidP="0073233D">
      <w:pPr>
        <w:pStyle w:val="Paragraph2"/>
        <w:numPr>
          <w:ilvl w:val="0"/>
          <w:numId w:val="27"/>
        </w:numPr>
      </w:pPr>
      <w:r>
        <w:t xml:space="preserve">Thông tin liên lạc : </w:t>
      </w:r>
    </w:p>
    <w:p w14:paraId="42DBB974" w14:textId="77777777" w:rsidR="005C196F" w:rsidRDefault="005C196F" w:rsidP="005C3437">
      <w:pPr>
        <w:pStyle w:val="Paragraph2"/>
      </w:pPr>
    </w:p>
    <w:p w14:paraId="2A37FF50" w14:textId="64F2C8A9" w:rsidR="00F66985" w:rsidRDefault="00B07B99">
      <w:pPr>
        <w:pStyle w:val="Heading1"/>
      </w:pPr>
      <w:bookmarkStart w:id="11" w:name="_Toc9209945"/>
      <w:r>
        <w:t>Đánh giá vấn đề</w:t>
      </w:r>
      <w:bookmarkEnd w:id="11"/>
    </w:p>
    <w:p w14:paraId="5108EFC2" w14:textId="0BC24F11" w:rsidR="00C14DA4" w:rsidRDefault="006E2BED" w:rsidP="00C14DA4">
      <w:r>
        <w:t>- Học lịch sử chán =&gt; cần có ứng dụng sinh động hơn</w:t>
      </w:r>
    </w:p>
    <w:p w14:paraId="385FF127" w14:textId="20C66B0F" w:rsidR="006E2BED" w:rsidRPr="006E2BED" w:rsidRDefault="006E2BED" w:rsidP="00C14DA4">
      <w:r w:rsidRPr="006E2BED">
        <w:t>- M</w:t>
      </w:r>
      <w:r w:rsidRPr="006E2BED">
        <w:t>au quên bài</w:t>
      </w:r>
      <w:r w:rsidRPr="006E2BED">
        <w:t xml:space="preserve"> =&gt; cần có “sổ tay điện tử” note lại</w:t>
      </w:r>
    </w:p>
    <w:p w14:paraId="7705D080" w14:textId="0CA7FA57" w:rsidR="006E2BED" w:rsidRDefault="006E2BED" w:rsidP="00C14DA4">
      <w:r>
        <w:t>- Bùn ngủ</w:t>
      </w:r>
    </w:p>
    <w:p w14:paraId="233B8F02" w14:textId="13DF8598" w:rsidR="006E2BED" w:rsidRDefault="006E2BED" w:rsidP="00C14DA4">
      <w:r>
        <w:t xml:space="preserve">- </w:t>
      </w:r>
      <w:r w:rsidRPr="006E2BED">
        <w:t>Mình cảm thấy việc học lịch sử ở trường chưa thực sự thu hút mình. Các tiết học hiện nay đã thay đổi rất nhiều vì có sử dụng đến powerpoint nhưng nó chưa thực sự làm mình thỏa mãn và thấu hiểu rõ về lịch sử</w:t>
      </w:r>
      <w:r w:rsidRPr="006E2BED">
        <w:t xml:space="preserve"> =&gt; cần có gì đó thú vị hơn cả trình chiếu??</w:t>
      </w:r>
    </w:p>
    <w:p w14:paraId="0114E22D" w14:textId="02CE28B8" w:rsidR="006E2BED" w:rsidRDefault="006E2BED" w:rsidP="00C14DA4">
      <w:r>
        <w:t xml:space="preserve">- </w:t>
      </w:r>
      <w:r w:rsidRPr="006E2BED">
        <w:t>Không hứng thú</w:t>
      </w:r>
      <w:r w:rsidRPr="006E2BED">
        <w:t xml:space="preserve"> =&gt; tạo sự hứng thú</w:t>
      </w:r>
    </w:p>
    <w:p w14:paraId="39FCDC8E" w14:textId="65BA435F" w:rsidR="006E2BED" w:rsidRDefault="006E2BED" w:rsidP="00C14DA4">
      <w:r>
        <w:t xml:space="preserve">- </w:t>
      </w:r>
      <w:r w:rsidRPr="006E2BED">
        <w:t>Nhàm chán, nặng nề, mặc dù cố gắng thì nó cũng không khó.</w:t>
      </w:r>
      <w:r w:rsidRPr="006E2BED">
        <w:t xml:space="preserve"> =&gt; ít đặt nặng vấn đề, giảm tải lượng kiến thức trên 1 đơn vị thời gian mà nên phân kiến thức ra nhiều mục (mưa dầm thấm dai)</w:t>
      </w:r>
    </w:p>
    <w:p w14:paraId="35B78A20" w14:textId="7D6EDD76" w:rsidR="006E2BED" w:rsidRDefault="006E2BED" w:rsidP="00C14DA4">
      <w:r>
        <w:t xml:space="preserve">- </w:t>
      </w:r>
      <w:r w:rsidRPr="006E2BED">
        <w:t>Khó ghi nhớ</w:t>
      </w:r>
    </w:p>
    <w:p w14:paraId="2132ED5B" w14:textId="4C1E8BEA" w:rsidR="006E2BED" w:rsidRDefault="006E2BED" w:rsidP="00C14DA4">
      <w:r>
        <w:lastRenderedPageBreak/>
        <w:t xml:space="preserve">- </w:t>
      </w:r>
      <w:r w:rsidRPr="006E2BED">
        <w:t>Áp lực, vì học khối tự nhiên nên không có thời gian cho mấy môn khác</w:t>
      </w:r>
    </w:p>
    <w:p w14:paraId="4AEA7CE1" w14:textId="7B0B55AA" w:rsidR="006E2BED" w:rsidRDefault="006E2BED" w:rsidP="00C14DA4">
      <w:r>
        <w:t xml:space="preserve">- </w:t>
      </w:r>
      <w:r w:rsidRPr="006E2BED">
        <w:t>GV vô tâm</w:t>
      </w:r>
    </w:p>
    <w:p w14:paraId="7CE265AC" w14:textId="61A2F4DF" w:rsidR="006E2BED" w:rsidRPr="00C14DA4" w:rsidRDefault="006E2BED" w:rsidP="00C14DA4">
      <w:r>
        <w:t>- Bình thường, không có cảm giác gì</w:t>
      </w:r>
    </w:p>
    <w:p w14:paraId="01FE1F80" w14:textId="3D28D411" w:rsidR="00F66985" w:rsidRDefault="007C42B5">
      <w:pPr>
        <w:pStyle w:val="Heading1"/>
      </w:pPr>
      <w:bookmarkStart w:id="12" w:name="_Toc9209946"/>
      <w:r>
        <w:t>Hiểu được môi trường người dùng</w:t>
      </w:r>
      <w:bookmarkEnd w:id="12"/>
    </w:p>
    <w:p w14:paraId="0D0B1C96" w14:textId="4E1E99D2" w:rsidR="00F66985" w:rsidRDefault="007C42B5">
      <w:pPr>
        <w:pStyle w:val="Paragraph2"/>
        <w:numPr>
          <w:ilvl w:val="0"/>
          <w:numId w:val="29"/>
        </w:numPr>
      </w:pPr>
      <w:bookmarkStart w:id="13" w:name="_Toc431207020"/>
      <w:r>
        <w:t>Ai là người dùng?</w:t>
      </w:r>
      <w:r w:rsidR="006E2BED">
        <w:t xml:space="preserve"> : học sinh</w:t>
      </w:r>
    </w:p>
    <w:p w14:paraId="7E546AFA" w14:textId="272C38CF" w:rsidR="00F66985" w:rsidRDefault="007C42B5">
      <w:pPr>
        <w:pStyle w:val="Paragraph2"/>
        <w:numPr>
          <w:ilvl w:val="0"/>
          <w:numId w:val="29"/>
        </w:numPr>
      </w:pPr>
      <w:r>
        <w:t>Nền tảng giáo dục của họ là gì? (Họ hiểu biết đên đâu)</w:t>
      </w:r>
      <w:r w:rsidR="006E2BED">
        <w:t xml:space="preserve"> : kiến thức lịch sử</w:t>
      </w:r>
      <w:r w:rsidR="00163302">
        <w:t xml:space="preserve"> (đủ)</w:t>
      </w:r>
    </w:p>
    <w:p w14:paraId="0798EA68" w14:textId="270DB1B8" w:rsidR="00F66985" w:rsidRDefault="007C42B5">
      <w:pPr>
        <w:pStyle w:val="Paragraph2"/>
        <w:numPr>
          <w:ilvl w:val="0"/>
          <w:numId w:val="29"/>
        </w:numPr>
      </w:pPr>
      <w:r>
        <w:t>Họ hiểu biết máy tính đến đâu?</w:t>
      </w:r>
      <w:r w:rsidR="00163302">
        <w:t xml:space="preserve"> : tin học văn phòng, tin học cơ bản (số ít)</w:t>
      </w:r>
    </w:p>
    <w:p w14:paraId="10654A36" w14:textId="6BBDF13F" w:rsidR="00F66985" w:rsidRDefault="007C42B5">
      <w:pPr>
        <w:pStyle w:val="Paragraph2"/>
        <w:numPr>
          <w:ilvl w:val="0"/>
          <w:numId w:val="29"/>
        </w:numPr>
      </w:pPr>
      <w:r>
        <w:t>Người dùng có kinh nghiệm với loại ứng dụng này không?</w:t>
      </w:r>
      <w:r w:rsidR="00163302">
        <w:t xml:space="preserve"> : có thể có</w:t>
      </w:r>
    </w:p>
    <w:p w14:paraId="18DCB676" w14:textId="326AEF08" w:rsidR="00F66985" w:rsidRDefault="007C42B5">
      <w:pPr>
        <w:pStyle w:val="Paragraph2"/>
        <w:numPr>
          <w:ilvl w:val="0"/>
          <w:numId w:val="29"/>
        </w:numPr>
      </w:pPr>
      <w:r>
        <w:t>Những nền tảng nào đang được sử dụng? Kế hoạch của bạn cho các nền tảng tương lai?</w:t>
      </w:r>
      <w:r w:rsidR="00163302">
        <w:t xml:space="preserve"> : di động, web, tương lai: IoT</w:t>
      </w:r>
    </w:p>
    <w:p w14:paraId="66509339" w14:textId="59F4CA9D" w:rsidR="00F66985" w:rsidRDefault="007C42B5">
      <w:pPr>
        <w:pStyle w:val="Paragraph2"/>
        <w:numPr>
          <w:ilvl w:val="0"/>
          <w:numId w:val="29"/>
        </w:numPr>
      </w:pPr>
      <w:r>
        <w:t>Những ứng dụng nào bạn sử dụng mà chúng ta cần giao diện?</w:t>
      </w:r>
      <w:r w:rsidR="00163302">
        <w:t xml:space="preserve"> : web, mobile</w:t>
      </w:r>
    </w:p>
    <w:p w14:paraId="3C2CE10D" w14:textId="242C91B7" w:rsidR="00F66985" w:rsidRDefault="006E76FD">
      <w:pPr>
        <w:pStyle w:val="Paragraph2"/>
        <w:numPr>
          <w:ilvl w:val="0"/>
          <w:numId w:val="29"/>
        </w:numPr>
      </w:pPr>
      <w:r>
        <w:t>Kì vọng của bạn về khả năng sử dụng sản phẩm?</w:t>
      </w:r>
      <w:r w:rsidR="00163302">
        <w:t xml:space="preserve"> : rate đạt trên 70%</w:t>
      </w:r>
    </w:p>
    <w:p w14:paraId="20C2866B" w14:textId="3422887F" w:rsidR="00F66985" w:rsidRDefault="006E76FD">
      <w:pPr>
        <w:pStyle w:val="Paragraph2"/>
        <w:numPr>
          <w:ilvl w:val="0"/>
          <w:numId w:val="29"/>
        </w:numPr>
      </w:pPr>
      <w:r>
        <w:t>Kì vọng của bạn về thời gian đào tạo/hướng dẫn (train) ?</w:t>
      </w:r>
      <w:r w:rsidR="00163302">
        <w:t xml:space="preserve"> : dễ sử dụng</w:t>
      </w:r>
    </w:p>
    <w:p w14:paraId="61AB706A" w14:textId="336174B1" w:rsidR="00F66985" w:rsidRDefault="006E76FD">
      <w:pPr>
        <w:pStyle w:val="Paragraph2"/>
        <w:numPr>
          <w:ilvl w:val="0"/>
          <w:numId w:val="29"/>
        </w:numPr>
      </w:pPr>
      <w:r>
        <w:t>Những loại bản sao cứng và tài liệu trực tuyến nào mà bạn cần?</w:t>
      </w:r>
      <w:r w:rsidR="00163302">
        <w:t xml:space="preserve"> : Firebase</w:t>
      </w:r>
    </w:p>
    <w:p w14:paraId="09047F88" w14:textId="7E7525ED" w:rsidR="00F66985" w:rsidRDefault="00440F21">
      <w:pPr>
        <w:pStyle w:val="Heading1"/>
      </w:pPr>
      <w:bookmarkStart w:id="14" w:name="_Toc9209947"/>
      <w:bookmarkEnd w:id="13"/>
      <w:r>
        <w:t>Tóm tắt lại cho dễ hiểu</w:t>
      </w:r>
      <w:bookmarkEnd w:id="14"/>
    </w:p>
    <w:p w14:paraId="0C9D42E6" w14:textId="2435E85E" w:rsidR="00F66985" w:rsidRDefault="00440F21">
      <w:pPr>
        <w:pStyle w:val="Paragraph2"/>
        <w:numPr>
          <w:ilvl w:val="0"/>
          <w:numId w:val="30"/>
        </w:numPr>
      </w:pPr>
      <w:bookmarkStart w:id="15" w:name="_Toc431207022"/>
      <w:r>
        <w:t>Bạn nói với tôi rằng</w:t>
      </w:r>
      <w:r w:rsidR="00C61487">
        <w:t xml:space="preserve"> </w:t>
      </w:r>
      <w:r w:rsidR="00163302">
        <w:rPr>
          <w:i/>
          <w:color w:val="0000FF"/>
          <w:lang w:val="en-US"/>
        </w:rPr>
        <w:t>:</w:t>
      </w:r>
    </w:p>
    <w:p w14:paraId="081C37C4" w14:textId="1D25C491" w:rsidR="00F66985" w:rsidRDefault="00163302">
      <w:pPr>
        <w:pStyle w:val="Paragraph2"/>
        <w:numPr>
          <w:ilvl w:val="1"/>
          <w:numId w:val="30"/>
        </w:numPr>
      </w:pPr>
      <w:r>
        <w:t>Hiển thị mốc thời gian</w:t>
      </w:r>
    </w:p>
    <w:p w14:paraId="4CF2BF4C" w14:textId="1A2E02A4" w:rsidR="00163302" w:rsidRDefault="00163302">
      <w:pPr>
        <w:pStyle w:val="Paragraph2"/>
        <w:numPr>
          <w:ilvl w:val="1"/>
          <w:numId w:val="30"/>
        </w:numPr>
      </w:pPr>
      <w:r>
        <w:t>Tra cứu nhanh (1-2 giây)</w:t>
      </w:r>
    </w:p>
    <w:p w14:paraId="3D94153F" w14:textId="51187BE3" w:rsidR="00F66985" w:rsidRDefault="00163302">
      <w:pPr>
        <w:pStyle w:val="Paragraph2"/>
        <w:numPr>
          <w:ilvl w:val="1"/>
          <w:numId w:val="30"/>
        </w:numPr>
      </w:pPr>
      <w:r>
        <w:t>Nội dung chính xác</w:t>
      </w:r>
    </w:p>
    <w:p w14:paraId="74FFF0D1" w14:textId="095E8BB8" w:rsidR="00F66985" w:rsidRDefault="00163302">
      <w:pPr>
        <w:pStyle w:val="Paragraph2"/>
        <w:numPr>
          <w:ilvl w:val="1"/>
          <w:numId w:val="30"/>
        </w:numPr>
      </w:pPr>
      <w:r>
        <w:t>Video có phụ đề</w:t>
      </w:r>
    </w:p>
    <w:p w14:paraId="0B22C267" w14:textId="79033AAE" w:rsidR="00163302" w:rsidRDefault="00163302">
      <w:pPr>
        <w:pStyle w:val="Paragraph2"/>
        <w:numPr>
          <w:ilvl w:val="1"/>
          <w:numId w:val="30"/>
        </w:numPr>
      </w:pPr>
      <w:r>
        <w:t>Video/hình ảnh phải chú thích rõ năm nào, sự kiện gì, nguồn tư liệu</w:t>
      </w:r>
    </w:p>
    <w:p w14:paraId="0BEF1B3A" w14:textId="3695C3F1" w:rsidR="00163302" w:rsidRDefault="00163302">
      <w:pPr>
        <w:pStyle w:val="Paragraph2"/>
        <w:numPr>
          <w:ilvl w:val="1"/>
          <w:numId w:val="30"/>
        </w:numPr>
      </w:pPr>
      <w:r>
        <w:t>Có hình ảnh minh họa</w:t>
      </w:r>
    </w:p>
    <w:p w14:paraId="2A8AB72A" w14:textId="2AD46E39" w:rsidR="00163302" w:rsidRDefault="00163302">
      <w:pPr>
        <w:pStyle w:val="Paragraph2"/>
        <w:numPr>
          <w:ilvl w:val="1"/>
          <w:numId w:val="30"/>
        </w:numPr>
      </w:pPr>
      <w:r>
        <w:t>Tùy chọn tra cứu</w:t>
      </w:r>
    </w:p>
    <w:p w14:paraId="32955CB8" w14:textId="5782990C" w:rsidR="00163302" w:rsidRDefault="00163302">
      <w:pPr>
        <w:pStyle w:val="Paragraph2"/>
        <w:numPr>
          <w:ilvl w:val="1"/>
          <w:numId w:val="30"/>
        </w:numPr>
      </w:pPr>
      <w:r>
        <w:t>Mini game luyện tập khả năng ghi nhớ</w:t>
      </w:r>
    </w:p>
    <w:p w14:paraId="48363DE5" w14:textId="2B52F502" w:rsidR="00163302" w:rsidRDefault="00163302">
      <w:pPr>
        <w:pStyle w:val="Paragraph2"/>
        <w:numPr>
          <w:ilvl w:val="1"/>
          <w:numId w:val="30"/>
        </w:numPr>
      </w:pPr>
      <w:r>
        <w:t>Xem mốc lịch sử dạng timeline</w:t>
      </w:r>
    </w:p>
    <w:p w14:paraId="288E1BE1" w14:textId="7104FF13" w:rsidR="00163302" w:rsidRDefault="00163302">
      <w:pPr>
        <w:pStyle w:val="Paragraph2"/>
        <w:numPr>
          <w:ilvl w:val="1"/>
          <w:numId w:val="30"/>
        </w:numPr>
      </w:pPr>
      <w:r>
        <w:t>Mỗi ngày một sự kiện (có notification về một sự kiện)</w:t>
      </w:r>
    </w:p>
    <w:p w14:paraId="67BA610E" w14:textId="1E3129AF" w:rsidR="00163302" w:rsidRDefault="00163302">
      <w:pPr>
        <w:pStyle w:val="Paragraph2"/>
        <w:numPr>
          <w:ilvl w:val="1"/>
          <w:numId w:val="30"/>
        </w:numPr>
      </w:pPr>
      <w:r w:rsidRPr="00163302">
        <w:t>Nếu thật sự có ứng dụng về lịch sử. Bản thân mình mong muốn rằng nó sẽ phải thật cô đọng súc tích và dễ chọn lọc nhưng thông tin thú vị.</w:t>
      </w:r>
    </w:p>
    <w:p w14:paraId="5F18D74B" w14:textId="39586C0C" w:rsidR="00163302" w:rsidRDefault="00163302">
      <w:pPr>
        <w:pStyle w:val="Paragraph2"/>
        <w:numPr>
          <w:ilvl w:val="1"/>
          <w:numId w:val="30"/>
        </w:numPr>
      </w:pPr>
      <w:r w:rsidRPr="00163302">
        <w:t>Về mỗi nhân vật hay sự kiện nên có một clip tóm tắt nội dung hay các dấu mốc quan trọng... Có thể là clip hoạt hình 2D với phụ đề. Hay giảng giải một mindmap đơn giản, dễ nhớ</w:t>
      </w:r>
    </w:p>
    <w:p w14:paraId="19C68773" w14:textId="27CCAF5D" w:rsidR="00F66985" w:rsidRDefault="00A75F63">
      <w:pPr>
        <w:pStyle w:val="Paragraph2"/>
        <w:numPr>
          <w:ilvl w:val="0"/>
          <w:numId w:val="22"/>
        </w:numPr>
        <w:ind w:left="1080"/>
      </w:pPr>
      <w:r>
        <w:t>Điều này có phải là vấn đề chính trong các vấn đề bạn đang gặp phải với giải pháp của bạn?</w:t>
      </w:r>
      <w:r w:rsidR="00163302">
        <w:t xml:space="preserve"> : có</w:t>
      </w:r>
    </w:p>
    <w:p w14:paraId="704714A0" w14:textId="1035EA4B" w:rsidR="00F66985" w:rsidRDefault="00A75F63">
      <w:pPr>
        <w:pStyle w:val="Paragraph2"/>
        <w:numPr>
          <w:ilvl w:val="0"/>
          <w:numId w:val="22"/>
        </w:numPr>
        <w:ind w:left="1080"/>
      </w:pPr>
      <w:r>
        <w:t>Những vấn đề nào (nếu có) mà bạn đang gặp phải?</w:t>
      </w:r>
      <w:r w:rsidR="00163302">
        <w:t xml:space="preserve"> </w:t>
      </w:r>
    </w:p>
    <w:p w14:paraId="7F6A023A" w14:textId="4986005B" w:rsidR="00163302" w:rsidRDefault="00163302" w:rsidP="00163302">
      <w:pPr>
        <w:pStyle w:val="Paragraph2"/>
        <w:ind w:left="1080"/>
      </w:pPr>
      <w:r>
        <w:t>- Video</w:t>
      </w:r>
      <w:r>
        <w:tab/>
      </w:r>
      <w:r>
        <w:tab/>
        <w:t>: khá nặng, khó tìm nguồn</w:t>
      </w:r>
    </w:p>
    <w:p w14:paraId="630DE911" w14:textId="37B55D02" w:rsidR="00163302" w:rsidRDefault="00163302" w:rsidP="00163302">
      <w:pPr>
        <w:pStyle w:val="Paragraph2"/>
        <w:ind w:left="1080"/>
      </w:pPr>
      <w:r>
        <w:t>- Clip hoạt hình</w:t>
      </w:r>
      <w:r>
        <w:tab/>
        <w:t>: càng khó, nguồn tư liệu hiếm</w:t>
      </w:r>
    </w:p>
    <w:p w14:paraId="43BDE201" w14:textId="78370A9C" w:rsidR="00163302" w:rsidRDefault="00163302" w:rsidP="00163302">
      <w:pPr>
        <w:pStyle w:val="Paragraph2"/>
        <w:ind w:left="1080"/>
      </w:pPr>
      <w:r>
        <w:t>- Phụ đề</w:t>
      </w:r>
      <w:r>
        <w:tab/>
      </w:r>
      <w:r>
        <w:tab/>
        <w:t>: tốn thời gian</w:t>
      </w:r>
    </w:p>
    <w:p w14:paraId="729F08DE" w14:textId="68D4DF43" w:rsidR="00163302" w:rsidRDefault="00163302" w:rsidP="00163302">
      <w:pPr>
        <w:pStyle w:val="Paragraph2"/>
        <w:ind w:left="1080"/>
      </w:pPr>
      <w:r>
        <w:t>- Minmap</w:t>
      </w:r>
      <w:r>
        <w:tab/>
      </w:r>
      <w:r>
        <w:tab/>
        <w:t>: yêu cầu GPU khá cao</w:t>
      </w:r>
    </w:p>
    <w:p w14:paraId="71EF33C2" w14:textId="01B8DBA2" w:rsidR="00F66985" w:rsidRDefault="00440F21">
      <w:pPr>
        <w:pStyle w:val="Heading1"/>
      </w:pPr>
      <w:bookmarkStart w:id="16" w:name="_Toc9209948"/>
      <w:bookmarkEnd w:id="15"/>
      <w:r>
        <w:t>Phân tích những vấn đề đầu vào của Stakeholder (giả định rằng hợp lệ hoặc không hợp lệ)</w:t>
      </w:r>
      <w:bookmarkEnd w:id="16"/>
    </w:p>
    <w:p w14:paraId="00A1A094" w14:textId="09610142" w:rsidR="00F66985" w:rsidRDefault="00440F21">
      <w:pPr>
        <w:pStyle w:val="Paragraph2"/>
        <w:numPr>
          <w:ilvl w:val="0"/>
          <w:numId w:val="30"/>
        </w:numPr>
      </w:pPr>
      <w:bookmarkStart w:id="17" w:name="_Toc431207024"/>
      <w:bookmarkStart w:id="18" w:name="_Toc438353131"/>
      <w:r>
        <w:t xml:space="preserve">Những vấn dề (hoặc bất cứ vấn đề) nào liên </w:t>
      </w:r>
      <w:r w:rsidRPr="00440F21">
        <w:t>quan đến:</w:t>
      </w:r>
    </w:p>
    <w:p w14:paraId="5399EE0F" w14:textId="6979F3A0" w:rsidR="00F66985" w:rsidRDefault="00F66985">
      <w:pPr>
        <w:pStyle w:val="InfoBlue"/>
      </w:pPr>
    </w:p>
    <w:p w14:paraId="15A4E475" w14:textId="562D952C" w:rsidR="00163302" w:rsidRDefault="00163302" w:rsidP="00163302">
      <w:pPr>
        <w:pStyle w:val="Paragraph2"/>
        <w:numPr>
          <w:ilvl w:val="1"/>
          <w:numId w:val="31"/>
        </w:numPr>
      </w:pPr>
      <w:r>
        <w:t>Hiển thị mốc thời gian</w:t>
      </w:r>
      <w:r>
        <w:t xml:space="preserve"> : không phải vấn đề</w:t>
      </w:r>
    </w:p>
    <w:p w14:paraId="71DD2050" w14:textId="544F2D57" w:rsidR="00163302" w:rsidRDefault="00163302" w:rsidP="00163302">
      <w:pPr>
        <w:pStyle w:val="Paragraph2"/>
        <w:numPr>
          <w:ilvl w:val="1"/>
          <w:numId w:val="31"/>
        </w:numPr>
      </w:pPr>
      <w:r>
        <w:t>Tra cứu nhanh (1-2 giây)</w:t>
      </w:r>
      <w:r>
        <w:t xml:space="preserve"> : vấn đề, nguyên nhân: tùy thuộc vào máy và server,</w:t>
      </w:r>
      <w:r w:rsidR="000A67F0">
        <w:t xml:space="preserve"> không thể và không thích giải </w:t>
      </w:r>
      <w:r w:rsidR="000A67F0" w:rsidRPr="00440F21">
        <w:t>q</w:t>
      </w:r>
      <w:r w:rsidR="000A67F0">
        <w:t>uyết</w:t>
      </w:r>
      <w:r w:rsidR="000A67F0">
        <w:t>, cần nâng cấp máy client và server</w:t>
      </w:r>
    </w:p>
    <w:p w14:paraId="4B2D85A9" w14:textId="2649FDE1" w:rsidR="00163302" w:rsidRDefault="00163302" w:rsidP="00163302">
      <w:pPr>
        <w:pStyle w:val="Paragraph2"/>
        <w:numPr>
          <w:ilvl w:val="1"/>
          <w:numId w:val="31"/>
        </w:numPr>
      </w:pPr>
      <w:r>
        <w:t>Nội dung chính xác</w:t>
      </w:r>
      <w:r w:rsidR="000A67F0">
        <w:t xml:space="preserve"> : vấn đề, nguyên nhân: nguồn khá nhiều, khó xác thực, có thể giải </w:t>
      </w:r>
      <w:r w:rsidR="000A67F0" w:rsidRPr="00440F21">
        <w:t>q</w:t>
      </w:r>
      <w:r w:rsidR="000A67F0">
        <w:t>uyết</w:t>
      </w:r>
      <w:r w:rsidR="000A67F0">
        <w:t xml:space="preserve"> bằng cách hỏi các nguồn tin cậy, thích giải </w:t>
      </w:r>
      <w:r w:rsidR="000A67F0" w:rsidRPr="00440F21">
        <w:t>q</w:t>
      </w:r>
      <w:r w:rsidR="000A67F0">
        <w:t>uyết</w:t>
      </w:r>
      <w:r w:rsidR="000A67F0">
        <w:t xml:space="preserve">, cần liên lạc với các ban ngành liên </w:t>
      </w:r>
      <w:r w:rsidR="000A67F0" w:rsidRPr="00440F21">
        <w:t>q</w:t>
      </w:r>
      <w:r w:rsidR="000A67F0">
        <w:t>u</w:t>
      </w:r>
      <w:r w:rsidR="000A67F0">
        <w:t xml:space="preserve">an để giải </w:t>
      </w:r>
      <w:r w:rsidR="000A67F0" w:rsidRPr="00440F21">
        <w:t>q</w:t>
      </w:r>
      <w:r w:rsidR="000A67F0">
        <w:t>uyết</w:t>
      </w:r>
      <w:r w:rsidR="000A67F0">
        <w:t>.</w:t>
      </w:r>
    </w:p>
    <w:p w14:paraId="2C6D941D" w14:textId="7A1107D6" w:rsidR="00163302" w:rsidRDefault="00163302" w:rsidP="00163302">
      <w:pPr>
        <w:pStyle w:val="Paragraph2"/>
        <w:numPr>
          <w:ilvl w:val="1"/>
          <w:numId w:val="31"/>
        </w:numPr>
      </w:pPr>
      <w:r>
        <w:t>Video có phụ đề</w:t>
      </w:r>
      <w:r w:rsidR="000A67F0">
        <w:t xml:space="preserve"> : không phải vấn đề</w:t>
      </w:r>
    </w:p>
    <w:p w14:paraId="02D7EFB6" w14:textId="5338AC43" w:rsidR="00163302" w:rsidRDefault="00163302" w:rsidP="000A67F0">
      <w:pPr>
        <w:pStyle w:val="Paragraph2"/>
        <w:numPr>
          <w:ilvl w:val="1"/>
          <w:numId w:val="31"/>
        </w:numPr>
      </w:pPr>
      <w:r>
        <w:t>Video/hình ảnh phải chú thích rõ năm nào, sự kiện gì, nguồn tư liệu</w:t>
      </w:r>
      <w:r w:rsidR="000A67F0">
        <w:t xml:space="preserve"> : vấn đề, </w:t>
      </w:r>
      <w:r w:rsidR="000A67F0">
        <w:t xml:space="preserve">nguyên nhân: nguồn khá nhiều, khó xác thực, có thể giải </w:t>
      </w:r>
      <w:r w:rsidR="000A67F0" w:rsidRPr="00440F21">
        <w:t>q</w:t>
      </w:r>
      <w:r w:rsidR="000A67F0">
        <w:t xml:space="preserve">uyết bằng cách hỏi các nguồn tin cậy, thích giải </w:t>
      </w:r>
      <w:r w:rsidR="000A67F0" w:rsidRPr="00440F21">
        <w:t>q</w:t>
      </w:r>
      <w:r w:rsidR="000A67F0">
        <w:t xml:space="preserve">uyết, cần liên lạc với các ban ngành liên </w:t>
      </w:r>
      <w:r w:rsidR="000A67F0" w:rsidRPr="00440F21">
        <w:t>q</w:t>
      </w:r>
      <w:r w:rsidR="000A67F0">
        <w:t xml:space="preserve">uan để giải </w:t>
      </w:r>
      <w:r w:rsidR="000A67F0" w:rsidRPr="00440F21">
        <w:t>q</w:t>
      </w:r>
      <w:r w:rsidR="000A67F0">
        <w:t>uyết.</w:t>
      </w:r>
    </w:p>
    <w:p w14:paraId="3113BE0F" w14:textId="33794A02" w:rsidR="00163302" w:rsidRDefault="00163302" w:rsidP="00163302">
      <w:pPr>
        <w:pStyle w:val="Paragraph2"/>
        <w:numPr>
          <w:ilvl w:val="1"/>
          <w:numId w:val="31"/>
        </w:numPr>
      </w:pPr>
      <w:r>
        <w:t>Có hình ảnh minh họa</w:t>
      </w:r>
      <w:r w:rsidR="000A67F0">
        <w:t xml:space="preserve"> : không phải vấn đề</w:t>
      </w:r>
    </w:p>
    <w:p w14:paraId="5D6F0DFB" w14:textId="4F5784EE" w:rsidR="00163302" w:rsidRDefault="00163302" w:rsidP="00163302">
      <w:pPr>
        <w:pStyle w:val="Paragraph2"/>
        <w:numPr>
          <w:ilvl w:val="1"/>
          <w:numId w:val="31"/>
        </w:numPr>
      </w:pPr>
      <w:r>
        <w:t>Tùy chọn tra cứu</w:t>
      </w:r>
      <w:r w:rsidR="000A67F0">
        <w:t xml:space="preserve"> : không phải vấn đề</w:t>
      </w:r>
    </w:p>
    <w:p w14:paraId="08784070" w14:textId="5EB81E9F" w:rsidR="00163302" w:rsidRDefault="00163302" w:rsidP="00163302">
      <w:pPr>
        <w:pStyle w:val="Paragraph2"/>
        <w:numPr>
          <w:ilvl w:val="1"/>
          <w:numId w:val="31"/>
        </w:numPr>
      </w:pPr>
      <w:r>
        <w:t>Mini game luyện tập khả năng ghi nhớ</w:t>
      </w:r>
      <w:r w:rsidR="000A67F0">
        <w:t xml:space="preserve"> : không phải vấn đề</w:t>
      </w:r>
    </w:p>
    <w:p w14:paraId="084CAB88" w14:textId="202523DB" w:rsidR="00163302" w:rsidRDefault="00163302" w:rsidP="00163302">
      <w:pPr>
        <w:pStyle w:val="Paragraph2"/>
        <w:numPr>
          <w:ilvl w:val="1"/>
          <w:numId w:val="31"/>
        </w:numPr>
      </w:pPr>
      <w:r>
        <w:t>Xem mốc lịch sử dạng timeline</w:t>
      </w:r>
      <w:r w:rsidR="000A67F0">
        <w:t xml:space="preserve"> : không phải vấn đề</w:t>
      </w:r>
    </w:p>
    <w:p w14:paraId="005D45A5" w14:textId="4F9604CF" w:rsidR="00163302" w:rsidRDefault="00163302" w:rsidP="00163302">
      <w:pPr>
        <w:pStyle w:val="Paragraph2"/>
        <w:numPr>
          <w:ilvl w:val="1"/>
          <w:numId w:val="31"/>
        </w:numPr>
      </w:pPr>
      <w:r>
        <w:t>Mỗi ngày một sự kiện (có notification về một sự kiện)</w:t>
      </w:r>
      <w:r w:rsidR="00837837">
        <w:t xml:space="preserve"> : vấn đề, nguyên nhân : tốn tài nguyên điện thoại, web, không thể và không thích giải </w:t>
      </w:r>
      <w:r w:rsidR="00837837" w:rsidRPr="00440F21">
        <w:t>q</w:t>
      </w:r>
      <w:r w:rsidR="00837837">
        <w:t>u</w:t>
      </w:r>
      <w:r w:rsidR="00837837">
        <w:t xml:space="preserve">yết vấn đề, cách giải </w:t>
      </w:r>
      <w:r w:rsidR="00837837" w:rsidRPr="00440F21">
        <w:t>q</w:t>
      </w:r>
      <w:r w:rsidR="00837837">
        <w:t>u</w:t>
      </w:r>
      <w:r w:rsidR="00837837">
        <w:t>yết: chế độ bật/tắt chức năng.</w:t>
      </w:r>
    </w:p>
    <w:p w14:paraId="15457820" w14:textId="5A2680F0" w:rsidR="00163302" w:rsidRDefault="00163302" w:rsidP="00163302">
      <w:pPr>
        <w:pStyle w:val="Paragraph2"/>
        <w:numPr>
          <w:ilvl w:val="1"/>
          <w:numId w:val="31"/>
        </w:numPr>
      </w:pPr>
      <w:r w:rsidRPr="00163302">
        <w:t>Nếu thật sự có ứng dụng về lịch sử. Bản thân mình mong muốn rằng nó sẽ phải thật cô đọng súc tích và dễ chọn lọc nhưng thông tin thú vị.</w:t>
      </w:r>
      <w:r w:rsidR="00837837">
        <w:t xml:space="preserve"> : không vấn đề</w:t>
      </w:r>
    </w:p>
    <w:p w14:paraId="6CA94A1D" w14:textId="0EF2A002" w:rsidR="00F66985" w:rsidRDefault="00163302" w:rsidP="00163302">
      <w:pPr>
        <w:pStyle w:val="Paragraph2"/>
        <w:numPr>
          <w:ilvl w:val="1"/>
          <w:numId w:val="31"/>
        </w:numPr>
      </w:pPr>
      <w:r w:rsidRPr="00163302">
        <w:t>Về mỗi nhân vật hay sự kiện nên có một clip tóm tắt nội dung hay các dấu mốc quan trọng... Có thể là clip hoạt hình 2D với phụ đề. Hay giảng giải một mindmap đơn giản, dễ nhớ</w:t>
      </w:r>
      <w:r w:rsidR="00837837">
        <w:t xml:space="preserve">: vấn đề, nguyên nhân: tốn tài nguyên, khó tìm nguồn, không thể và không thích giải </w:t>
      </w:r>
      <w:r w:rsidR="00837837" w:rsidRPr="00440F21">
        <w:t>q</w:t>
      </w:r>
      <w:r w:rsidR="00837837">
        <w:t>u</w:t>
      </w:r>
      <w:r w:rsidR="00837837">
        <w:t xml:space="preserve">yết vấn đề ngay bây giờ, cách giải </w:t>
      </w:r>
      <w:r w:rsidR="00837837" w:rsidRPr="00440F21">
        <w:t>q</w:t>
      </w:r>
      <w:r w:rsidR="00837837">
        <w:t>u</w:t>
      </w:r>
      <w:r w:rsidR="00837837">
        <w:t>yết: tăng dung lượng data, mở rộng server.</w:t>
      </w:r>
    </w:p>
    <w:p w14:paraId="358D2F20" w14:textId="3D35855D" w:rsidR="00F66985" w:rsidRDefault="00440F21">
      <w:pPr>
        <w:pStyle w:val="Paragraph2"/>
        <w:numPr>
          <w:ilvl w:val="0"/>
          <w:numId w:val="30"/>
        </w:numPr>
        <w:rPr>
          <w:i/>
          <w:sz w:val="22"/>
        </w:rPr>
      </w:pPr>
      <w:r>
        <w:rPr>
          <w:b/>
          <w:i/>
        </w:rPr>
        <w:t>Với mỗi vấn đề, hỏi:</w:t>
      </w:r>
    </w:p>
    <w:p w14:paraId="0455AA62" w14:textId="28A3A283" w:rsidR="00F66985" w:rsidRDefault="00440F21">
      <w:pPr>
        <w:pStyle w:val="Paragraph2"/>
        <w:numPr>
          <w:ilvl w:val="0"/>
          <w:numId w:val="31"/>
        </w:numPr>
      </w:pPr>
      <w:r>
        <w:t>Đó có phải là vấn đề thực sự?</w:t>
      </w:r>
      <w:r w:rsidR="00C61487">
        <w:t xml:space="preserve"> </w:t>
      </w:r>
    </w:p>
    <w:p w14:paraId="65761737" w14:textId="6363035D" w:rsidR="00F66985" w:rsidRDefault="00440F21">
      <w:pPr>
        <w:pStyle w:val="Paragraph2"/>
        <w:numPr>
          <w:ilvl w:val="0"/>
          <w:numId w:val="31"/>
        </w:numPr>
      </w:pPr>
      <w:r>
        <w:t>Nguyên nhân của vấn đề là gì?</w:t>
      </w:r>
      <w:r w:rsidR="00C61487">
        <w:t xml:space="preserve"> </w:t>
      </w:r>
    </w:p>
    <w:p w14:paraId="7E6579DC" w14:textId="75E3C02F" w:rsidR="00F66985" w:rsidRDefault="00440F21">
      <w:pPr>
        <w:pStyle w:val="Paragraph2"/>
        <w:numPr>
          <w:ilvl w:val="0"/>
          <w:numId w:val="31"/>
        </w:numPr>
      </w:pPr>
      <w:r>
        <w:t xml:space="preserve">Bạn có thể làm gì để giải </w:t>
      </w:r>
      <w:r w:rsidRPr="00440F21">
        <w:t>q</w:t>
      </w:r>
      <w:r>
        <w:t>uyết vấn đề ngay bây giờ?</w:t>
      </w:r>
    </w:p>
    <w:p w14:paraId="1600E7CF" w14:textId="197F6E20" w:rsidR="00F66985" w:rsidRDefault="00440F21">
      <w:pPr>
        <w:pStyle w:val="Paragraph2"/>
        <w:numPr>
          <w:ilvl w:val="0"/>
          <w:numId w:val="31"/>
        </w:numPr>
      </w:pPr>
      <w:r>
        <w:t xml:space="preserve">Bạn có thích giải </w:t>
      </w:r>
      <w:r w:rsidRPr="00440F21">
        <w:t>q</w:t>
      </w:r>
      <w:r>
        <w:t>uyết vấn đề này hay không?</w:t>
      </w:r>
    </w:p>
    <w:p w14:paraId="3BC99F7B" w14:textId="31166493" w:rsidR="00F66985" w:rsidRDefault="00440F21">
      <w:pPr>
        <w:pStyle w:val="Paragraph2"/>
        <w:numPr>
          <w:ilvl w:val="0"/>
          <w:numId w:val="31"/>
        </w:numPr>
      </w:pPr>
      <w:r>
        <w:t xml:space="preserve">Làm thế nào để bạn giải </w:t>
      </w:r>
      <w:r w:rsidRPr="00440F21">
        <w:t>quyế</w:t>
      </w:r>
      <w:r>
        <w:t>t những vấn đề này so với những vấn đề khác mà bạn đã đề cập?</w:t>
      </w:r>
    </w:p>
    <w:p w14:paraId="40F7FCC3" w14:textId="23C390F3" w:rsidR="00F66985" w:rsidRDefault="00EE0021">
      <w:pPr>
        <w:pStyle w:val="Heading1"/>
      </w:pPr>
      <w:bookmarkStart w:id="19" w:name="_Toc9209949"/>
      <w:bookmarkEnd w:id="17"/>
      <w:bookmarkEnd w:id="18"/>
      <w:r>
        <w:t>Đánh giá giải pháp của bạn (nếu có)</w:t>
      </w:r>
      <w:bookmarkEnd w:id="19"/>
    </w:p>
    <w:p w14:paraId="04A89ED5" w14:textId="186D6813" w:rsidR="00F66985" w:rsidRDefault="00EE0021">
      <w:pPr>
        <w:pStyle w:val="Paragraph2"/>
        <w:numPr>
          <w:ilvl w:val="0"/>
          <w:numId w:val="30"/>
        </w:numPr>
      </w:pPr>
      <w:bookmarkStart w:id="20" w:name="_Toc431207026"/>
      <w:r>
        <w:t>Nếu như tôi có thể</w:t>
      </w:r>
      <w:r w:rsidR="00837837">
        <w:t>:</w:t>
      </w:r>
    </w:p>
    <w:p w14:paraId="53E20AA0" w14:textId="40D5FAC5" w:rsidR="00F66985" w:rsidRDefault="00C61487">
      <w:pPr>
        <w:pStyle w:val="Paragraph2"/>
        <w:ind w:left="1080"/>
      </w:pPr>
      <w:r>
        <w:sym w:font="Symbol" w:char="F0B7"/>
      </w:r>
      <w:r>
        <w:t xml:space="preserve"> </w:t>
      </w:r>
      <w:r w:rsidR="00837837">
        <w:t>liên hệ với ban ngành</w:t>
      </w:r>
    </w:p>
    <w:p w14:paraId="6C023D9E" w14:textId="4E56DA58" w:rsidR="00837837" w:rsidRDefault="00837837">
      <w:pPr>
        <w:pStyle w:val="Paragraph2"/>
        <w:ind w:left="1080"/>
      </w:pPr>
      <w:r>
        <w:sym w:font="Symbol" w:char="F0B7"/>
      </w:r>
      <w:r>
        <w:t xml:space="preserve"> tắt/bật chức năng mỗi ngày một sự kiện</w:t>
      </w:r>
    </w:p>
    <w:p w14:paraId="21BE6D46" w14:textId="7503403A" w:rsidR="00F66985" w:rsidRDefault="00C61487">
      <w:pPr>
        <w:pStyle w:val="Paragraph2"/>
        <w:ind w:left="1080"/>
      </w:pPr>
      <w:r>
        <w:sym w:font="Symbol" w:char="F0B7"/>
      </w:r>
      <w:r w:rsidR="00837837">
        <w:t xml:space="preserve"> nâng cấp máy client</w:t>
      </w:r>
    </w:p>
    <w:p w14:paraId="18C3DE3E" w14:textId="5B86D912" w:rsidR="00837837" w:rsidRDefault="00837837">
      <w:pPr>
        <w:pStyle w:val="Paragraph2"/>
        <w:ind w:left="1080"/>
      </w:pPr>
      <w:r>
        <w:sym w:font="Symbol" w:char="F0B7"/>
      </w:r>
      <w:r>
        <w:t xml:space="preserve"> nâng cấp máy server</w:t>
      </w:r>
    </w:p>
    <w:p w14:paraId="42A7F7B0" w14:textId="282D659C" w:rsidR="00837837" w:rsidRDefault="00837837">
      <w:pPr>
        <w:pStyle w:val="Paragraph2"/>
        <w:ind w:left="1080"/>
      </w:pPr>
      <w:r>
        <w:sym w:font="Symbol" w:char="F0B7"/>
      </w:r>
      <w:r>
        <w:t xml:space="preserve"> tăng dung lượng data</w:t>
      </w:r>
    </w:p>
    <w:p w14:paraId="2172E568" w14:textId="08735EB0" w:rsidR="00F66985" w:rsidRDefault="00EE0021">
      <w:pPr>
        <w:pStyle w:val="Paragraph2"/>
        <w:numPr>
          <w:ilvl w:val="0"/>
          <w:numId w:val="30"/>
        </w:numPr>
      </w:pPr>
      <w:r>
        <w:t>Làm thế nào để bạn xếp hạng tầm quan trọng của chúng</w:t>
      </w:r>
      <w:r w:rsidR="00C61487">
        <w:t xml:space="preserve">? </w:t>
      </w:r>
      <w:r w:rsidR="00837837">
        <w:t xml:space="preserve">: Dựa vào khả năng giải </w:t>
      </w:r>
      <w:r w:rsidR="00837837" w:rsidRPr="00440F21">
        <w:t>q</w:t>
      </w:r>
      <w:r w:rsidR="00837837">
        <w:t>u</w:t>
      </w:r>
      <w:r w:rsidR="00837837">
        <w:t>yết nhanh hay chậm.</w:t>
      </w:r>
    </w:p>
    <w:p w14:paraId="4FD78B7D" w14:textId="77777777" w:rsidR="00F66985" w:rsidRDefault="00F66985">
      <w:pPr>
        <w:pStyle w:val="Paragraph2"/>
      </w:pPr>
    </w:p>
    <w:p w14:paraId="1B0F29E8" w14:textId="53F56422" w:rsidR="00F66985" w:rsidRDefault="0080408B">
      <w:pPr>
        <w:pStyle w:val="Heading1"/>
      </w:pPr>
      <w:bookmarkStart w:id="21" w:name="_Toc379183605"/>
      <w:bookmarkStart w:id="22" w:name="_Toc9209950"/>
      <w:bookmarkEnd w:id="20"/>
      <w:r>
        <w:lastRenderedPageBreak/>
        <w:t>Đánh giá cơ hội</w:t>
      </w:r>
      <w:bookmarkEnd w:id="21"/>
      <w:bookmarkEnd w:id="22"/>
    </w:p>
    <w:p w14:paraId="2FC7678C" w14:textId="590ABCC0" w:rsidR="00F66985" w:rsidRDefault="0080408B">
      <w:pPr>
        <w:pStyle w:val="Paragraph2"/>
        <w:numPr>
          <w:ilvl w:val="0"/>
          <w:numId w:val="30"/>
        </w:numPr>
      </w:pPr>
      <w:bookmarkStart w:id="23" w:name="_Toc431207028"/>
      <w:r>
        <w:t>Ai dùng ứng dụng trong công ty bạn?</w:t>
      </w:r>
      <w:r w:rsidR="00837837">
        <w:t xml:space="preserve"> : học sinh</w:t>
      </w:r>
      <w:r w:rsidR="00C61487">
        <w:t xml:space="preserve"> </w:t>
      </w:r>
    </w:p>
    <w:p w14:paraId="0FDC3D87" w14:textId="2DF5B082" w:rsidR="00F66985" w:rsidRDefault="00EE0021">
      <w:pPr>
        <w:pStyle w:val="Paragraph2"/>
        <w:numPr>
          <w:ilvl w:val="0"/>
          <w:numId w:val="30"/>
        </w:numPr>
      </w:pPr>
      <w:r>
        <w:t>Có bao nhiêu loại người dùng muốn sử dụng ứng dụng?</w:t>
      </w:r>
      <w:r w:rsidR="00837837">
        <w:t xml:space="preserve"> : 85% người dùng (học sinh, sinh viên, lứa U30)</w:t>
      </w:r>
    </w:p>
    <w:p w14:paraId="0F312B74" w14:textId="4E16860C" w:rsidR="00F66985" w:rsidRDefault="00EE0021">
      <w:pPr>
        <w:pStyle w:val="Paragraph2"/>
        <w:numPr>
          <w:ilvl w:val="0"/>
          <w:numId w:val="30"/>
        </w:numPr>
      </w:pPr>
      <w:r>
        <w:t>Làm thế nào để đánh giá một giải pháp là thành công?</w:t>
      </w:r>
      <w:r w:rsidR="00C61487">
        <w:t xml:space="preserve"> </w:t>
      </w:r>
      <w:r w:rsidR="00837837">
        <w:t>: người dùng rate trên 4 sao.</w:t>
      </w:r>
    </w:p>
    <w:p w14:paraId="6C5CB896" w14:textId="0FF22C57" w:rsidR="00F66985" w:rsidRDefault="00DA5310">
      <w:pPr>
        <w:pStyle w:val="Heading1"/>
      </w:pPr>
      <w:bookmarkStart w:id="24" w:name="_Toc379183606"/>
      <w:bookmarkStart w:id="25" w:name="_Toc9209951"/>
      <w:bookmarkEnd w:id="23"/>
      <w:r>
        <w:t>Đánh giá độ tin cậy, Hiệu năng, và Hỗ trợ</w:t>
      </w:r>
      <w:bookmarkEnd w:id="24"/>
      <w:bookmarkEnd w:id="25"/>
    </w:p>
    <w:p w14:paraId="3C223C37" w14:textId="6016676A" w:rsidR="00F66985" w:rsidRDefault="00DA5310">
      <w:pPr>
        <w:pStyle w:val="Paragraph2"/>
        <w:numPr>
          <w:ilvl w:val="0"/>
          <w:numId w:val="32"/>
        </w:numPr>
      </w:pPr>
      <w:r>
        <w:t>Kì vọng của bạn về độ tin cậy?</w:t>
      </w:r>
      <w:r w:rsidR="00837837">
        <w:t xml:space="preserve"> : 100% thông tin cung cấp chính xác.</w:t>
      </w:r>
    </w:p>
    <w:p w14:paraId="086CEF36" w14:textId="0B4B93CB" w:rsidR="00F66985" w:rsidRDefault="00DA5310">
      <w:pPr>
        <w:pStyle w:val="Paragraph2"/>
        <w:numPr>
          <w:ilvl w:val="0"/>
          <w:numId w:val="32"/>
        </w:numPr>
      </w:pPr>
      <w:r>
        <w:t>Kì vọng của bạn về hiệu năng?</w:t>
      </w:r>
      <w:r w:rsidR="00C61487">
        <w:t xml:space="preserve"> </w:t>
      </w:r>
      <w:r w:rsidR="00837837">
        <w:t xml:space="preserve"> : chạy nhanh</w:t>
      </w:r>
      <w:r w:rsidR="00460633">
        <w:t>, không treo máy</w:t>
      </w:r>
    </w:p>
    <w:p w14:paraId="5621AD4D" w14:textId="3D801470" w:rsidR="00F66985" w:rsidRDefault="00DA5310">
      <w:pPr>
        <w:pStyle w:val="Paragraph2"/>
        <w:numPr>
          <w:ilvl w:val="0"/>
          <w:numId w:val="32"/>
        </w:numPr>
      </w:pPr>
      <w:r>
        <w:t>Bạn sẽ hỗ trợ cho sản phẩm?</w:t>
      </w:r>
      <w:r w:rsidR="00C61487">
        <w:t xml:space="preserve"> </w:t>
      </w:r>
      <w:r w:rsidR="00837837">
        <w:t xml:space="preserve"> : có</w:t>
      </w:r>
    </w:p>
    <w:p w14:paraId="65025623" w14:textId="365C676C" w:rsidR="00F66985" w:rsidRDefault="00DA5310">
      <w:pPr>
        <w:pStyle w:val="Paragraph2"/>
        <w:numPr>
          <w:ilvl w:val="0"/>
          <w:numId w:val="32"/>
        </w:numPr>
      </w:pPr>
      <w:r>
        <w:t>Bạn có yêu cầu đặc biệt nào cần hỗ trợ? Sự bảo trì và truy cập dịch vụ?</w:t>
      </w:r>
      <w:r w:rsidR="00C61487">
        <w:t xml:space="preserve"> </w:t>
      </w:r>
      <w:r w:rsidR="00460633">
        <w:t>: có các bản update nhẹ</w:t>
      </w:r>
    </w:p>
    <w:p w14:paraId="25AF5D86" w14:textId="32D33522" w:rsidR="00F66985" w:rsidRDefault="00DA5310">
      <w:pPr>
        <w:pStyle w:val="Paragraph2"/>
        <w:numPr>
          <w:ilvl w:val="0"/>
          <w:numId w:val="32"/>
        </w:numPr>
      </w:pPr>
      <w:r>
        <w:t>Các có yêu cầu gì về bảo mật?</w:t>
      </w:r>
      <w:r w:rsidR="00460633">
        <w:t xml:space="preserve"> : bảo đảm cơ sở dữ liệu của ứng dụng (dữ liệu ứng dụng, thông tin người dùng)</w:t>
      </w:r>
    </w:p>
    <w:p w14:paraId="53A3AB3B" w14:textId="15C96DF3" w:rsidR="00F66985" w:rsidRDefault="00DA5310">
      <w:pPr>
        <w:pStyle w:val="Paragraph2"/>
        <w:numPr>
          <w:ilvl w:val="0"/>
          <w:numId w:val="32"/>
        </w:numPr>
      </w:pPr>
      <w:r>
        <w:t>Những yêu cầu gì về cài đặt và cấu hình?</w:t>
      </w:r>
      <w:r w:rsidR="00460633">
        <w:t xml:space="preserve"> : android 4.0 trở lên, chrome 30 trở lên</w:t>
      </w:r>
    </w:p>
    <w:p w14:paraId="48ECD033" w14:textId="42C47A84" w:rsidR="00F66985" w:rsidRDefault="00DA5310">
      <w:pPr>
        <w:pStyle w:val="Paragraph2"/>
        <w:numPr>
          <w:ilvl w:val="0"/>
          <w:numId w:val="32"/>
        </w:numPr>
      </w:pPr>
      <w:r>
        <w:t>Các yêu cầu đặc biệt về bản quyền</w:t>
      </w:r>
      <w:r w:rsidR="00460633">
        <w:t xml:space="preserve"> </w:t>
      </w:r>
      <w:r>
        <w:t>?</w:t>
      </w:r>
      <w:r w:rsidR="00460633">
        <w:t xml:space="preserve"> : không</w:t>
      </w:r>
    </w:p>
    <w:p w14:paraId="3FFBFF3B" w14:textId="6DBA1676" w:rsidR="00F66985" w:rsidRDefault="00DA5310">
      <w:pPr>
        <w:pStyle w:val="Paragraph2"/>
        <w:numPr>
          <w:ilvl w:val="0"/>
          <w:numId w:val="32"/>
        </w:numPr>
      </w:pPr>
      <w:r>
        <w:t>Phần mềm sẽ được phân phối như thế nào?</w:t>
      </w:r>
      <w:r w:rsidR="00460633">
        <w:t xml:space="preserve"> : mobile &amp; web</w:t>
      </w:r>
    </w:p>
    <w:p w14:paraId="417B57F2" w14:textId="0DB92A52" w:rsidR="00F66985" w:rsidRDefault="00DA5310">
      <w:pPr>
        <w:pStyle w:val="Paragraph2"/>
        <w:numPr>
          <w:ilvl w:val="0"/>
          <w:numId w:val="32"/>
        </w:numPr>
      </w:pPr>
      <w:r>
        <w:t>Cần ghi nhãn và đóng gói ứng dụng?</w:t>
      </w:r>
      <w:r w:rsidR="00460633">
        <w:t xml:space="preserve"> : đóng gói apk</w:t>
      </w:r>
    </w:p>
    <w:p w14:paraId="33E9ACC4" w14:textId="5D44D173" w:rsidR="00F66985" w:rsidRDefault="00DA5310">
      <w:pPr>
        <w:pStyle w:val="Heading2"/>
      </w:pPr>
      <w:bookmarkStart w:id="26" w:name="_Toc9209952"/>
      <w:r>
        <w:t>Các yêu cầu khác</w:t>
      </w:r>
      <w:bookmarkEnd w:id="26"/>
    </w:p>
    <w:p w14:paraId="2695AA7B" w14:textId="6FD8D722" w:rsidR="00F66985" w:rsidRDefault="00DA5310">
      <w:pPr>
        <w:pStyle w:val="Paragraph2"/>
        <w:numPr>
          <w:ilvl w:val="0"/>
          <w:numId w:val="32"/>
        </w:numPr>
      </w:pPr>
      <w:r>
        <w:t>Những (</w:t>
      </w:r>
      <w:r w:rsidR="0096536B">
        <w:t>nếu có</w:t>
      </w:r>
      <w:r>
        <w:t>) yêu cầu nào về môi trường hay những tiêu chuẩn cần phải được hỗ trợ?</w:t>
      </w:r>
      <w:r w:rsidR="00460633">
        <w:t xml:space="preserve"> : không</w:t>
      </w:r>
    </w:p>
    <w:p w14:paraId="56B9EAE7" w14:textId="5133EB77" w:rsidR="00F66985" w:rsidRDefault="00DA5310">
      <w:pPr>
        <w:pStyle w:val="Paragraph2"/>
        <w:numPr>
          <w:ilvl w:val="0"/>
          <w:numId w:val="32"/>
        </w:numPr>
      </w:pPr>
      <w:r>
        <w:t>Bạn có nghĩ rằng còn những yêu cầu nào mà chúng tôi cần biết?</w:t>
      </w:r>
      <w:r w:rsidR="00460633">
        <w:t xml:space="preserve"> : không</w:t>
      </w:r>
    </w:p>
    <w:p w14:paraId="35757EEE" w14:textId="65BB4832" w:rsidR="00F66985" w:rsidRDefault="00DA5310">
      <w:pPr>
        <w:pStyle w:val="Heading1"/>
      </w:pPr>
      <w:bookmarkStart w:id="27" w:name="_Toc9209953"/>
      <w:r>
        <w:t>Tổng kết</w:t>
      </w:r>
      <w:bookmarkEnd w:id="27"/>
    </w:p>
    <w:p w14:paraId="77933039" w14:textId="2F79F712" w:rsidR="00F66985" w:rsidRDefault="00DA5310">
      <w:pPr>
        <w:pStyle w:val="Paragraph2"/>
        <w:numPr>
          <w:ilvl w:val="0"/>
          <w:numId w:val="33"/>
        </w:numPr>
      </w:pPr>
      <w:r>
        <w:t>Bạn còn câu hỏi nào hỏi tôi hay không?</w:t>
      </w:r>
      <w:r w:rsidR="00460633">
        <w:t xml:space="preserve"> : không</w:t>
      </w:r>
    </w:p>
    <w:p w14:paraId="64ADEAA6" w14:textId="635417DD" w:rsidR="00F66985" w:rsidRDefault="00DA5310">
      <w:pPr>
        <w:pStyle w:val="Paragraph2"/>
        <w:numPr>
          <w:ilvl w:val="0"/>
          <w:numId w:val="33"/>
        </w:numPr>
      </w:pPr>
      <w:r>
        <w:t>Nếu tôi cần hỏi thêm vài câu hỏi, liệu tôi có thể liên lạc với bạn?</w:t>
      </w:r>
      <w:r w:rsidR="00C61487">
        <w:t xml:space="preserve"> </w:t>
      </w:r>
      <w:r w:rsidR="00460633">
        <w:t xml:space="preserve"> : thông tin liên lạc đi kèm</w:t>
      </w:r>
    </w:p>
    <w:p w14:paraId="1BD99049" w14:textId="56A99DAD" w:rsidR="00F66985" w:rsidRDefault="00DA5310" w:rsidP="00DA5310">
      <w:pPr>
        <w:pStyle w:val="Paragraph2"/>
        <w:numPr>
          <w:ilvl w:val="0"/>
          <w:numId w:val="33"/>
        </w:numPr>
        <w:rPr>
          <w:sz w:val="22"/>
        </w:rPr>
      </w:pPr>
      <w:r>
        <w:t>Bạn có thể tham gia và trong hoạt động xem xét yêu cầu?</w:t>
      </w:r>
      <w:r>
        <w:rPr>
          <w:sz w:val="22"/>
        </w:rPr>
        <w:t xml:space="preserve"> </w:t>
      </w:r>
    </w:p>
    <w:p w14:paraId="04810216" w14:textId="2F7B4090" w:rsidR="00F66985" w:rsidRDefault="00DA5310">
      <w:pPr>
        <w:pStyle w:val="Heading1"/>
      </w:pPr>
      <w:bookmarkStart w:id="28" w:name="_Toc9209954"/>
      <w:r>
        <w:t>Tóm tắt của phân tích viên</w:t>
      </w:r>
      <w:bookmarkEnd w:id="28"/>
    </w:p>
    <w:p w14:paraId="3C19EEE1" w14:textId="77777777" w:rsidR="00460633" w:rsidRDefault="00460633">
      <w:pPr>
        <w:pStyle w:val="Paragraph2"/>
        <w:rPr>
          <w:sz w:val="22"/>
        </w:rPr>
      </w:pPr>
      <w:r>
        <w:t>Tóm tắt dưới đây 3 đến 4 độ ưu tiên cao nhất cho người dùng và stakeholder</w:t>
      </w:r>
      <w:r>
        <w:rPr>
          <w:sz w:val="22"/>
        </w:rPr>
        <w:t xml:space="preserve"> </w:t>
      </w:r>
    </w:p>
    <w:p w14:paraId="152E2689" w14:textId="1E4687F0" w:rsidR="00F66985" w:rsidRDefault="00C61487">
      <w:pPr>
        <w:pStyle w:val="Paragraph2"/>
        <w:rPr>
          <w:sz w:val="22"/>
        </w:rPr>
      </w:pPr>
      <w:r>
        <w:rPr>
          <w:sz w:val="22"/>
        </w:rPr>
        <w:t>1.</w:t>
      </w:r>
      <w:r w:rsidR="00460633">
        <w:rPr>
          <w:sz w:val="22"/>
        </w:rPr>
        <w:t xml:space="preserve"> Hiển thị dạng timeline</w:t>
      </w:r>
    </w:p>
    <w:p w14:paraId="26891DB4" w14:textId="5132D428" w:rsidR="00F66985" w:rsidRDefault="00C61487">
      <w:pPr>
        <w:pStyle w:val="Paragraph2"/>
        <w:rPr>
          <w:sz w:val="22"/>
        </w:rPr>
      </w:pPr>
      <w:r>
        <w:rPr>
          <w:sz w:val="22"/>
        </w:rPr>
        <w:t>2.</w:t>
      </w:r>
      <w:r w:rsidR="00460633">
        <w:rPr>
          <w:sz w:val="22"/>
        </w:rPr>
        <w:t xml:space="preserve"> Hiển thị hình ảnh &amp; video</w:t>
      </w:r>
    </w:p>
    <w:p w14:paraId="75454440" w14:textId="38B7CD56" w:rsidR="00F66985" w:rsidRDefault="00C61487">
      <w:pPr>
        <w:pStyle w:val="Paragraph2"/>
        <w:rPr>
          <w:sz w:val="22"/>
        </w:rPr>
      </w:pPr>
      <w:r>
        <w:rPr>
          <w:sz w:val="22"/>
        </w:rPr>
        <w:t>3.</w:t>
      </w:r>
      <w:r w:rsidR="00460633">
        <w:rPr>
          <w:sz w:val="22"/>
        </w:rPr>
        <w:t xml:space="preserve"> Tra cứu nhanh (&lt;1.5s)</w:t>
      </w:r>
    </w:p>
    <w:p w14:paraId="7D583E7C" w14:textId="77777777" w:rsidR="00FC7A14" w:rsidRDefault="00FC7A14"/>
    <w:sectPr w:rsidR="00FC7A14">
      <w:headerReference w:type="default"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221CE" w14:textId="77777777" w:rsidR="0078365E" w:rsidRDefault="0078365E">
      <w:pPr>
        <w:spacing w:line="240" w:lineRule="auto"/>
      </w:pPr>
      <w:r>
        <w:separator/>
      </w:r>
    </w:p>
  </w:endnote>
  <w:endnote w:type="continuationSeparator" w:id="0">
    <w:p w14:paraId="383BFA05" w14:textId="77777777" w:rsidR="0078365E" w:rsidRDefault="00783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65AF" w14:textId="77777777" w:rsidR="005C196F" w:rsidRDefault="005C196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00E7B5" w14:textId="77777777" w:rsidR="005C196F" w:rsidRDefault="005C1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196F" w14:paraId="5F5D1B20" w14:textId="77777777">
      <w:tc>
        <w:tcPr>
          <w:tcW w:w="3162" w:type="dxa"/>
          <w:tcBorders>
            <w:top w:val="nil"/>
            <w:left w:val="nil"/>
            <w:bottom w:val="nil"/>
            <w:right w:val="nil"/>
          </w:tcBorders>
        </w:tcPr>
        <w:p w14:paraId="022818F8" w14:textId="1607AA67" w:rsidR="005C196F" w:rsidRDefault="005C196F">
          <w:pPr>
            <w:ind w:right="360"/>
            <w:rPr>
              <w:sz w:val="24"/>
            </w:rPr>
          </w:pPr>
          <w:r>
            <w:t>Được bảo vệ</w:t>
          </w:r>
        </w:p>
      </w:tc>
      <w:tc>
        <w:tcPr>
          <w:tcW w:w="3162" w:type="dxa"/>
          <w:tcBorders>
            <w:top w:val="nil"/>
            <w:left w:val="nil"/>
            <w:bottom w:val="nil"/>
            <w:right w:val="nil"/>
          </w:tcBorders>
        </w:tcPr>
        <w:p w14:paraId="5752A647" w14:textId="7968ED24" w:rsidR="005C196F" w:rsidRDefault="005C196F">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&lt;Tên công ty&gt;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14:paraId="18C1D6E0" w14:textId="3F1E9F34" w:rsidR="005C196F" w:rsidRDefault="005C196F">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11E68CF8" w14:textId="77777777" w:rsidR="005C196F" w:rsidRDefault="005C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85E83" w14:textId="77777777" w:rsidR="005C196F" w:rsidRDefault="005C196F">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A0A8" w14:textId="77777777" w:rsidR="0078365E" w:rsidRDefault="0078365E">
      <w:pPr>
        <w:spacing w:line="240" w:lineRule="auto"/>
      </w:pPr>
      <w:r>
        <w:separator/>
      </w:r>
    </w:p>
  </w:footnote>
  <w:footnote w:type="continuationSeparator" w:id="0">
    <w:p w14:paraId="52ED3019" w14:textId="77777777" w:rsidR="0078365E" w:rsidRDefault="007836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7CCF" w14:textId="77777777" w:rsidR="005C196F" w:rsidRDefault="005C196F">
    <w:pPr>
      <w:rPr>
        <w:sz w:val="24"/>
      </w:rPr>
    </w:pPr>
  </w:p>
  <w:p w14:paraId="3425E126" w14:textId="77777777" w:rsidR="005C196F" w:rsidRDefault="005C196F">
    <w:pPr>
      <w:pBdr>
        <w:top w:val="single" w:sz="6" w:space="1" w:color="auto"/>
      </w:pBdr>
      <w:rPr>
        <w:sz w:val="24"/>
      </w:rPr>
    </w:pPr>
  </w:p>
  <w:p w14:paraId="2C3B4161" w14:textId="37E1033A" w:rsidR="005C196F" w:rsidRDefault="005C196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&lt;Tên Công Ty&gt;</w:t>
    </w:r>
    <w:r>
      <w:rPr>
        <w:rFonts w:ascii="Arial" w:hAnsi="Arial"/>
        <w:b/>
        <w:sz w:val="36"/>
      </w:rPr>
      <w:fldChar w:fldCharType="end"/>
    </w:r>
  </w:p>
  <w:p w14:paraId="7847E028" w14:textId="77777777" w:rsidR="005C196F" w:rsidRDefault="005C196F">
    <w:pPr>
      <w:pBdr>
        <w:bottom w:val="single" w:sz="6" w:space="1" w:color="auto"/>
      </w:pBdr>
      <w:jc w:val="right"/>
      <w:rPr>
        <w:sz w:val="24"/>
      </w:rPr>
    </w:pPr>
  </w:p>
  <w:p w14:paraId="786F4807" w14:textId="77777777" w:rsidR="005C196F" w:rsidRDefault="005C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196F" w14:paraId="0AC02E71" w14:textId="77777777">
      <w:tc>
        <w:tcPr>
          <w:tcW w:w="6379" w:type="dxa"/>
        </w:tcPr>
        <w:p w14:paraId="18199859" w14:textId="4A859A0F" w:rsidR="005C196F" w:rsidRDefault="005C196F">
          <w:fldSimple w:instr="subject  \* Mergeformat ">
            <w:r>
              <w:t>&lt;History Search&gt;</w:t>
            </w:r>
          </w:fldSimple>
        </w:p>
      </w:tc>
      <w:tc>
        <w:tcPr>
          <w:tcW w:w="3179" w:type="dxa"/>
        </w:tcPr>
        <w:p w14:paraId="28F644F5" w14:textId="77777777" w:rsidR="005C196F" w:rsidRDefault="005C196F">
          <w:pPr>
            <w:tabs>
              <w:tab w:val="left" w:pos="1135"/>
            </w:tabs>
            <w:spacing w:before="40"/>
            <w:ind w:right="68"/>
          </w:pPr>
          <w:r>
            <w:t xml:space="preserve">  Version:           &lt;1.0&gt;</w:t>
          </w:r>
        </w:p>
      </w:tc>
    </w:tr>
    <w:tr w:rsidR="005C196F" w14:paraId="459DA731" w14:textId="77777777">
      <w:tc>
        <w:tcPr>
          <w:tcW w:w="6379" w:type="dxa"/>
        </w:tcPr>
        <w:p w14:paraId="09C26AD0" w14:textId="77777777" w:rsidR="005C196F" w:rsidRDefault="005C196F">
          <w:fldSimple w:instr="title  \* Mergeformat ">
            <w:r>
              <w:t>Stakeholder Requests</w:t>
            </w:r>
          </w:fldSimple>
        </w:p>
      </w:tc>
      <w:tc>
        <w:tcPr>
          <w:tcW w:w="3179" w:type="dxa"/>
        </w:tcPr>
        <w:p w14:paraId="0288652A" w14:textId="33868701" w:rsidR="005C196F" w:rsidRDefault="005C196F">
          <w:r>
            <w:t xml:space="preserve">  Date:  &lt;19/05/2019&gt;</w:t>
          </w:r>
        </w:p>
      </w:tc>
    </w:tr>
    <w:tr w:rsidR="005C196F" w14:paraId="174A42F4" w14:textId="77777777">
      <w:tc>
        <w:tcPr>
          <w:tcW w:w="9558" w:type="dxa"/>
          <w:gridSpan w:val="2"/>
        </w:tcPr>
        <w:p w14:paraId="4C23DFB7" w14:textId="0F3C706E" w:rsidR="005C196F" w:rsidRDefault="005C196F">
          <w:r>
            <w:t>&lt;Định danh tài liệu&gt;</w:t>
          </w:r>
        </w:p>
      </w:tc>
    </w:tr>
  </w:tbl>
  <w:p w14:paraId="16F74B75" w14:textId="77777777" w:rsidR="005C196F" w:rsidRDefault="005C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C1B8F" w14:textId="77777777" w:rsidR="005C196F" w:rsidRDefault="005C196F">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E72372"/>
    <w:multiLevelType w:val="hybridMultilevel"/>
    <w:tmpl w:val="16C0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543B4"/>
    <w:multiLevelType w:val="multilevel"/>
    <w:tmpl w:val="2A08EE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4"/>
  </w:num>
  <w:num w:numId="12">
    <w:abstractNumId w:val="12"/>
  </w:num>
  <w:num w:numId="13">
    <w:abstractNumId w:val="28"/>
  </w:num>
  <w:num w:numId="14">
    <w:abstractNumId w:val="11"/>
  </w:num>
  <w:num w:numId="15">
    <w:abstractNumId w:val="7"/>
  </w:num>
  <w:num w:numId="16">
    <w:abstractNumId w:val="27"/>
  </w:num>
  <w:num w:numId="17">
    <w:abstractNumId w:val="18"/>
  </w:num>
  <w:num w:numId="18">
    <w:abstractNumId w:val="8"/>
  </w:num>
  <w:num w:numId="19">
    <w:abstractNumId w:val="15"/>
  </w:num>
  <w:num w:numId="20">
    <w:abstractNumId w:val="10"/>
  </w:num>
  <w:num w:numId="21">
    <w:abstractNumId w:val="26"/>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3"/>
  </w:num>
  <w:num w:numId="28">
    <w:abstractNumId w:val="16"/>
  </w:num>
  <w:num w:numId="29">
    <w:abstractNumId w:val="17"/>
  </w:num>
  <w:num w:numId="30">
    <w:abstractNumId w:val="5"/>
  </w:num>
  <w:num w:numId="31">
    <w:abstractNumId w:val="9"/>
  </w:num>
  <w:num w:numId="32">
    <w:abstractNumId w:val="3"/>
  </w:num>
  <w:num w:numId="33">
    <w:abstractNumId w:val="24"/>
  </w:num>
  <w:num w:numId="34">
    <w:abstractNumId w:val="25"/>
  </w:num>
  <w:num w:numId="35">
    <w:abstractNumId w:val="2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A14"/>
    <w:rsid w:val="000378B1"/>
    <w:rsid w:val="000A67F0"/>
    <w:rsid w:val="000A7AB0"/>
    <w:rsid w:val="000B05ED"/>
    <w:rsid w:val="000D6FD7"/>
    <w:rsid w:val="00132E9F"/>
    <w:rsid w:val="00163302"/>
    <w:rsid w:val="00266D47"/>
    <w:rsid w:val="002B0DFE"/>
    <w:rsid w:val="002D55EA"/>
    <w:rsid w:val="003E1881"/>
    <w:rsid w:val="003E7141"/>
    <w:rsid w:val="00440F21"/>
    <w:rsid w:val="00460633"/>
    <w:rsid w:val="004733A0"/>
    <w:rsid w:val="004845C3"/>
    <w:rsid w:val="004C5545"/>
    <w:rsid w:val="004D430D"/>
    <w:rsid w:val="00512244"/>
    <w:rsid w:val="005657A0"/>
    <w:rsid w:val="005C196F"/>
    <w:rsid w:val="005C3437"/>
    <w:rsid w:val="005C619B"/>
    <w:rsid w:val="00675A84"/>
    <w:rsid w:val="006E2BED"/>
    <w:rsid w:val="006E76FD"/>
    <w:rsid w:val="00717A24"/>
    <w:rsid w:val="0073233D"/>
    <w:rsid w:val="0078365E"/>
    <w:rsid w:val="007C21B0"/>
    <w:rsid w:val="007C42B5"/>
    <w:rsid w:val="0080408B"/>
    <w:rsid w:val="00837837"/>
    <w:rsid w:val="00874ACD"/>
    <w:rsid w:val="00886EF6"/>
    <w:rsid w:val="009016EE"/>
    <w:rsid w:val="0096536B"/>
    <w:rsid w:val="00A75F63"/>
    <w:rsid w:val="00AC091D"/>
    <w:rsid w:val="00AF1443"/>
    <w:rsid w:val="00B07B99"/>
    <w:rsid w:val="00C14DA4"/>
    <w:rsid w:val="00C61487"/>
    <w:rsid w:val="00C7466F"/>
    <w:rsid w:val="00DA5310"/>
    <w:rsid w:val="00DE6B98"/>
    <w:rsid w:val="00E43887"/>
    <w:rsid w:val="00EA1DE0"/>
    <w:rsid w:val="00EE0021"/>
    <w:rsid w:val="00EE094E"/>
    <w:rsid w:val="00F66985"/>
    <w:rsid w:val="00FB7EC2"/>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7EF96"/>
  <w15:chartTrackingRefBased/>
  <w15:docId w15:val="{C2FF17A2-09DD-44BB-A7A0-3AF73FC5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K6%20HKII%202018-2019%20&#272;H%20KHTN\Ph&#226;n%20t&#237;ch%20v&#224;%20qu&#7843;n%20l&#237;%20y&#234;u%20c&#7847;u%20ph&#7847;n%20m&#7873;m%20-%20GV%20L&#226;m%20Quang%20V&#361;\BaiTapNhom\rup_stkreq_V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3F2F8-684A-488B-92BF-3D03C24F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rup_stkreq_VN</Template>
  <TotalTime>174</TotalTime>
  <Pages>11</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Hòa Nguyễn Hữu</dc:creator>
  <cp:keywords/>
  <dc:description/>
  <cp:lastModifiedBy>Hòa Nguyễn Hữu</cp:lastModifiedBy>
  <cp:revision>39</cp:revision>
  <cp:lastPrinted>1899-12-31T17:00:00Z</cp:lastPrinted>
  <dcterms:created xsi:type="dcterms:W3CDTF">2019-05-19T14:59:00Z</dcterms:created>
  <dcterms:modified xsi:type="dcterms:W3CDTF">2019-05-19T18:58:00Z</dcterms:modified>
</cp:coreProperties>
</file>
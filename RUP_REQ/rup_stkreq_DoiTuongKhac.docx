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298F" w14:textId="19830534" w:rsidR="00F66985" w:rsidRDefault="00077F34">
      <w:pPr>
        <w:pStyle w:val="Title"/>
        <w:jc w:val="right"/>
      </w:pPr>
      <w:r>
        <w:fldChar w:fldCharType="begin"/>
      </w:r>
      <w:r>
        <w:instrText xml:space="preserve"> SUBJECT  \* MERGEFORMAT </w:instrText>
      </w:r>
      <w:r>
        <w:fldChar w:fldCharType="separate"/>
      </w:r>
      <w:r w:rsidR="00FC7A14">
        <w:t>&lt;</w:t>
      </w:r>
      <w:r w:rsidR="00512244">
        <w:t>History Search</w:t>
      </w:r>
      <w:r w:rsidR="00FC7A14">
        <w:t>&gt;</w:t>
      </w:r>
      <w:r>
        <w:fldChar w:fldCharType="end"/>
      </w:r>
    </w:p>
    <w:p w14:paraId="660E0B12" w14:textId="77777777" w:rsidR="00F66985" w:rsidRDefault="00077F34">
      <w:pPr>
        <w:pStyle w:val="Title"/>
        <w:jc w:val="right"/>
      </w:pPr>
      <w:r>
        <w:fldChar w:fldCharType="begin"/>
      </w:r>
      <w:r>
        <w:instrText xml:space="preserve">title  \* Mergeformat </w:instrText>
      </w:r>
      <w:r>
        <w:fldChar w:fldCharType="separate"/>
      </w:r>
      <w:r w:rsidR="00FC7A14">
        <w:t>Stakeholder Requests</w:t>
      </w:r>
      <w:r>
        <w:fldChar w:fldCharType="end"/>
      </w:r>
    </w:p>
    <w:p w14:paraId="43CB98C1" w14:textId="77777777" w:rsidR="00F66985" w:rsidRDefault="00F66985">
      <w:pPr>
        <w:pStyle w:val="Title"/>
        <w:jc w:val="right"/>
      </w:pPr>
    </w:p>
    <w:p w14:paraId="74AFF2C9" w14:textId="77777777" w:rsidR="00F66985" w:rsidRDefault="00C61487">
      <w:pPr>
        <w:pStyle w:val="Title"/>
        <w:jc w:val="right"/>
        <w:rPr>
          <w:sz w:val="28"/>
        </w:rPr>
      </w:pPr>
      <w:r>
        <w:rPr>
          <w:sz w:val="28"/>
        </w:rPr>
        <w:t>Version &lt;1.0&gt;</w:t>
      </w:r>
    </w:p>
    <w:p w14:paraId="1D01FE96" w14:textId="77777777" w:rsidR="00F66985" w:rsidRDefault="00F66985">
      <w:pPr>
        <w:pStyle w:val="Title"/>
        <w:rPr>
          <w:sz w:val="28"/>
        </w:rPr>
      </w:pPr>
    </w:p>
    <w:p w14:paraId="709073D1" w14:textId="77777777" w:rsidR="00F66985" w:rsidRDefault="00F66985"/>
    <w:p w14:paraId="5E58DECF" w14:textId="47B53233" w:rsidR="00F66985" w:rsidRDefault="00C61487" w:rsidP="000378B1">
      <w:pPr>
        <w:pStyle w:val="InfoBlue"/>
      </w:pPr>
      <w:r>
        <w:t xml:space="preserve"> </w:t>
      </w:r>
    </w:p>
    <w:p w14:paraId="12689F1E" w14:textId="77777777" w:rsidR="00F66985" w:rsidRDefault="00F66985">
      <w:pPr>
        <w:sectPr w:rsidR="00F66985">
          <w:headerReference w:type="default" r:id="rId8"/>
          <w:footerReference w:type="even" r:id="rId9"/>
          <w:endnotePr>
            <w:numFmt w:val="decimal"/>
          </w:endnotePr>
          <w:pgSz w:w="12240" w:h="15840"/>
          <w:pgMar w:top="1440" w:right="1440" w:bottom="1440" w:left="1440" w:header="720" w:footer="720" w:gutter="0"/>
          <w:cols w:space="720"/>
          <w:vAlign w:val="center"/>
        </w:sectPr>
      </w:pPr>
    </w:p>
    <w:p w14:paraId="52ACF54C" w14:textId="1D1AB1D7" w:rsidR="00F66985" w:rsidRDefault="004733A0">
      <w:pPr>
        <w:pStyle w:val="Title"/>
      </w:pPr>
      <w: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6985" w14:paraId="4A8A3BD8" w14:textId="77777777">
        <w:tc>
          <w:tcPr>
            <w:tcW w:w="2304" w:type="dxa"/>
          </w:tcPr>
          <w:p w14:paraId="504B55AD" w14:textId="03DED73B" w:rsidR="00F66985" w:rsidRDefault="004733A0">
            <w:pPr>
              <w:pStyle w:val="Tabletext"/>
              <w:jc w:val="center"/>
              <w:rPr>
                <w:b/>
              </w:rPr>
            </w:pPr>
            <w:r>
              <w:rPr>
                <w:b/>
              </w:rPr>
              <w:t>Ngày</w:t>
            </w:r>
          </w:p>
        </w:tc>
        <w:tc>
          <w:tcPr>
            <w:tcW w:w="1152" w:type="dxa"/>
          </w:tcPr>
          <w:p w14:paraId="7522AB5B" w14:textId="2B186EA2" w:rsidR="00F66985" w:rsidRDefault="004733A0">
            <w:pPr>
              <w:pStyle w:val="Tabletext"/>
              <w:jc w:val="center"/>
              <w:rPr>
                <w:b/>
              </w:rPr>
            </w:pPr>
            <w:r>
              <w:rPr>
                <w:b/>
              </w:rPr>
              <w:t>Phiên bản</w:t>
            </w:r>
          </w:p>
        </w:tc>
        <w:tc>
          <w:tcPr>
            <w:tcW w:w="3744" w:type="dxa"/>
          </w:tcPr>
          <w:p w14:paraId="4E14B646" w14:textId="490401FB" w:rsidR="00F66985" w:rsidRDefault="004733A0">
            <w:pPr>
              <w:pStyle w:val="Tabletext"/>
              <w:jc w:val="center"/>
              <w:rPr>
                <w:b/>
              </w:rPr>
            </w:pPr>
            <w:r>
              <w:rPr>
                <w:b/>
              </w:rPr>
              <w:t>Mô tả</w:t>
            </w:r>
          </w:p>
        </w:tc>
        <w:tc>
          <w:tcPr>
            <w:tcW w:w="2304" w:type="dxa"/>
          </w:tcPr>
          <w:p w14:paraId="0BA16AC8" w14:textId="45A62A1C" w:rsidR="00F66985" w:rsidRDefault="004733A0">
            <w:pPr>
              <w:pStyle w:val="Tabletext"/>
              <w:jc w:val="center"/>
              <w:rPr>
                <w:b/>
              </w:rPr>
            </w:pPr>
            <w:r>
              <w:rPr>
                <w:b/>
              </w:rPr>
              <w:t>Tác giả</w:t>
            </w:r>
          </w:p>
        </w:tc>
      </w:tr>
      <w:tr w:rsidR="00F66985" w14:paraId="175F765D" w14:textId="77777777">
        <w:tc>
          <w:tcPr>
            <w:tcW w:w="2304" w:type="dxa"/>
          </w:tcPr>
          <w:p w14:paraId="3426A85C" w14:textId="3D048B2D" w:rsidR="00F66985" w:rsidRDefault="000378B1">
            <w:pPr>
              <w:pStyle w:val="Tabletext"/>
            </w:pPr>
            <w:r>
              <w:t>&lt;19/05/2019&gt;</w:t>
            </w:r>
          </w:p>
        </w:tc>
        <w:tc>
          <w:tcPr>
            <w:tcW w:w="1152" w:type="dxa"/>
          </w:tcPr>
          <w:p w14:paraId="4A15918F" w14:textId="0AF04A8F" w:rsidR="00F66985" w:rsidRDefault="00C61487">
            <w:pPr>
              <w:pStyle w:val="Tabletext"/>
            </w:pPr>
            <w:r>
              <w:t>&lt;</w:t>
            </w:r>
            <w:r w:rsidR="000378B1">
              <w:t>1.0</w:t>
            </w:r>
            <w:r>
              <w:t>&gt;</w:t>
            </w:r>
          </w:p>
        </w:tc>
        <w:tc>
          <w:tcPr>
            <w:tcW w:w="3744" w:type="dxa"/>
          </w:tcPr>
          <w:p w14:paraId="387E075F" w14:textId="5DFFE5F3" w:rsidR="00F66985" w:rsidRDefault="000378B1">
            <w:pPr>
              <w:pStyle w:val="Tabletext"/>
            </w:pPr>
            <w:r>
              <w:t xml:space="preserve">Bản yêu cầu phần mềm của đối tượng </w:t>
            </w:r>
            <w:r w:rsidR="00F2258E">
              <w:t>khác</w:t>
            </w:r>
          </w:p>
        </w:tc>
        <w:tc>
          <w:tcPr>
            <w:tcW w:w="2304" w:type="dxa"/>
          </w:tcPr>
          <w:p w14:paraId="55ED9AFB" w14:textId="1D1A480C" w:rsidR="00F66985" w:rsidRDefault="000378B1">
            <w:pPr>
              <w:pStyle w:val="Tabletext"/>
            </w:pPr>
            <w:r>
              <w:t>Nguyễn Hữu Hòa</w:t>
            </w:r>
          </w:p>
        </w:tc>
      </w:tr>
      <w:tr w:rsidR="00F66985" w14:paraId="50FF1CFB" w14:textId="77777777">
        <w:tc>
          <w:tcPr>
            <w:tcW w:w="2304" w:type="dxa"/>
          </w:tcPr>
          <w:p w14:paraId="444C85D5" w14:textId="77777777" w:rsidR="00F66985" w:rsidRDefault="00F66985">
            <w:pPr>
              <w:pStyle w:val="Tabletext"/>
            </w:pPr>
          </w:p>
        </w:tc>
        <w:tc>
          <w:tcPr>
            <w:tcW w:w="1152" w:type="dxa"/>
          </w:tcPr>
          <w:p w14:paraId="46B7111F" w14:textId="77777777" w:rsidR="00F66985" w:rsidRDefault="00F66985">
            <w:pPr>
              <w:pStyle w:val="Tabletext"/>
            </w:pPr>
          </w:p>
        </w:tc>
        <w:tc>
          <w:tcPr>
            <w:tcW w:w="3744" w:type="dxa"/>
          </w:tcPr>
          <w:p w14:paraId="7818BCCF" w14:textId="77777777" w:rsidR="00F66985" w:rsidRDefault="00F66985">
            <w:pPr>
              <w:pStyle w:val="Tabletext"/>
            </w:pPr>
          </w:p>
        </w:tc>
        <w:tc>
          <w:tcPr>
            <w:tcW w:w="2304" w:type="dxa"/>
          </w:tcPr>
          <w:p w14:paraId="68103646" w14:textId="77777777" w:rsidR="00F66985" w:rsidRDefault="00F66985">
            <w:pPr>
              <w:pStyle w:val="Tabletext"/>
            </w:pPr>
          </w:p>
        </w:tc>
      </w:tr>
      <w:tr w:rsidR="00F66985" w14:paraId="3320364C" w14:textId="77777777">
        <w:tc>
          <w:tcPr>
            <w:tcW w:w="2304" w:type="dxa"/>
          </w:tcPr>
          <w:p w14:paraId="6607A532" w14:textId="77777777" w:rsidR="00F66985" w:rsidRDefault="00F66985">
            <w:pPr>
              <w:pStyle w:val="Tabletext"/>
            </w:pPr>
          </w:p>
        </w:tc>
        <w:tc>
          <w:tcPr>
            <w:tcW w:w="1152" w:type="dxa"/>
          </w:tcPr>
          <w:p w14:paraId="4E594B1A" w14:textId="77777777" w:rsidR="00F66985" w:rsidRDefault="00F66985">
            <w:pPr>
              <w:pStyle w:val="Tabletext"/>
            </w:pPr>
          </w:p>
        </w:tc>
        <w:tc>
          <w:tcPr>
            <w:tcW w:w="3744" w:type="dxa"/>
          </w:tcPr>
          <w:p w14:paraId="52A2F96A" w14:textId="77777777" w:rsidR="00F66985" w:rsidRDefault="00F66985">
            <w:pPr>
              <w:pStyle w:val="Tabletext"/>
            </w:pPr>
          </w:p>
        </w:tc>
        <w:tc>
          <w:tcPr>
            <w:tcW w:w="2304" w:type="dxa"/>
          </w:tcPr>
          <w:p w14:paraId="51473099" w14:textId="77777777" w:rsidR="00F66985" w:rsidRDefault="00F66985">
            <w:pPr>
              <w:pStyle w:val="Tabletext"/>
            </w:pPr>
          </w:p>
        </w:tc>
      </w:tr>
      <w:tr w:rsidR="00F66985" w14:paraId="10D97C2D" w14:textId="77777777">
        <w:tc>
          <w:tcPr>
            <w:tcW w:w="2304" w:type="dxa"/>
          </w:tcPr>
          <w:p w14:paraId="75CFDDD8" w14:textId="77777777" w:rsidR="00F66985" w:rsidRDefault="00F66985">
            <w:pPr>
              <w:pStyle w:val="Tabletext"/>
            </w:pPr>
          </w:p>
        </w:tc>
        <w:tc>
          <w:tcPr>
            <w:tcW w:w="1152" w:type="dxa"/>
          </w:tcPr>
          <w:p w14:paraId="427E9850" w14:textId="77777777" w:rsidR="00F66985" w:rsidRDefault="00F66985">
            <w:pPr>
              <w:pStyle w:val="Tabletext"/>
            </w:pPr>
          </w:p>
        </w:tc>
        <w:tc>
          <w:tcPr>
            <w:tcW w:w="3744" w:type="dxa"/>
          </w:tcPr>
          <w:p w14:paraId="0DA5FDD2" w14:textId="77777777" w:rsidR="00F66985" w:rsidRDefault="00F66985">
            <w:pPr>
              <w:pStyle w:val="Tabletext"/>
            </w:pPr>
          </w:p>
        </w:tc>
        <w:tc>
          <w:tcPr>
            <w:tcW w:w="2304" w:type="dxa"/>
          </w:tcPr>
          <w:p w14:paraId="34072314" w14:textId="77777777" w:rsidR="00F66985" w:rsidRDefault="00F66985">
            <w:pPr>
              <w:pStyle w:val="Tabletext"/>
            </w:pPr>
          </w:p>
        </w:tc>
      </w:tr>
    </w:tbl>
    <w:p w14:paraId="027D8FE3" w14:textId="77777777" w:rsidR="00F66985" w:rsidRDefault="00F66985"/>
    <w:p w14:paraId="26059A29" w14:textId="4C6E78FD" w:rsidR="00F66985" w:rsidRDefault="00C61487">
      <w:pPr>
        <w:pStyle w:val="Title"/>
      </w:pPr>
      <w:r>
        <w:br w:type="page"/>
      </w:r>
      <w:r w:rsidR="007C21B0">
        <w:lastRenderedPageBreak/>
        <w:t>Mục lục</w:t>
      </w:r>
    </w:p>
    <w:p w14:paraId="3E7A13D1" w14:textId="4A216F0E" w:rsidR="0040479F" w:rsidRPr="00077F34" w:rsidRDefault="00C61487">
      <w:pPr>
        <w:pStyle w:val="TOC1"/>
        <w:tabs>
          <w:tab w:val="left" w:pos="432"/>
        </w:tabs>
        <w:rPr>
          <w:rFonts w:ascii="Calibri" w:hAnsi="Calibri"/>
          <w:noProof/>
          <w:sz w:val="22"/>
          <w:szCs w:val="22"/>
        </w:rPr>
      </w:pPr>
      <w:r>
        <w:rPr>
          <w:b/>
        </w:rPr>
        <w:fldChar w:fldCharType="begin"/>
      </w:r>
      <w:r>
        <w:rPr>
          <w:b/>
        </w:rPr>
        <w:instrText xml:space="preserve"> TOC \o "1-3" </w:instrText>
      </w:r>
      <w:r>
        <w:rPr>
          <w:b/>
        </w:rPr>
        <w:fldChar w:fldCharType="separate"/>
      </w:r>
      <w:bookmarkStart w:id="0" w:name="_GoBack"/>
      <w:bookmarkEnd w:id="0"/>
      <w:r w:rsidR="0040479F">
        <w:rPr>
          <w:noProof/>
        </w:rPr>
        <w:t>1.</w:t>
      </w:r>
      <w:r w:rsidR="0040479F" w:rsidRPr="00077F34">
        <w:rPr>
          <w:rFonts w:ascii="Calibri" w:hAnsi="Calibri"/>
          <w:noProof/>
          <w:sz w:val="22"/>
          <w:szCs w:val="22"/>
        </w:rPr>
        <w:tab/>
      </w:r>
      <w:r w:rsidR="0040479F">
        <w:rPr>
          <w:noProof/>
        </w:rPr>
        <w:t>Giới thiệu</w:t>
      </w:r>
      <w:r w:rsidR="0040479F">
        <w:rPr>
          <w:noProof/>
        </w:rPr>
        <w:tab/>
      </w:r>
      <w:r w:rsidR="0040479F">
        <w:rPr>
          <w:noProof/>
        </w:rPr>
        <w:fldChar w:fldCharType="begin"/>
      </w:r>
      <w:r w:rsidR="0040479F">
        <w:rPr>
          <w:noProof/>
        </w:rPr>
        <w:instrText xml:space="preserve"> PAGEREF _Toc9214270 \h </w:instrText>
      </w:r>
      <w:r w:rsidR="0040479F">
        <w:rPr>
          <w:noProof/>
        </w:rPr>
      </w:r>
      <w:r w:rsidR="0040479F">
        <w:rPr>
          <w:noProof/>
        </w:rPr>
        <w:fldChar w:fldCharType="separate"/>
      </w:r>
      <w:r w:rsidR="0040479F">
        <w:rPr>
          <w:noProof/>
        </w:rPr>
        <w:t>4</w:t>
      </w:r>
      <w:r w:rsidR="0040479F">
        <w:rPr>
          <w:noProof/>
        </w:rPr>
        <w:fldChar w:fldCharType="end"/>
      </w:r>
    </w:p>
    <w:p w14:paraId="6C571CF4" w14:textId="35060B4E" w:rsidR="0040479F" w:rsidRPr="00077F34" w:rsidRDefault="0040479F">
      <w:pPr>
        <w:pStyle w:val="TOC2"/>
        <w:tabs>
          <w:tab w:val="left" w:pos="1000"/>
        </w:tabs>
        <w:rPr>
          <w:rFonts w:ascii="Calibri" w:hAnsi="Calibri"/>
          <w:noProof/>
          <w:sz w:val="22"/>
          <w:szCs w:val="22"/>
        </w:rPr>
      </w:pPr>
      <w:r>
        <w:rPr>
          <w:noProof/>
        </w:rPr>
        <w:t>1.1</w:t>
      </w:r>
      <w:r w:rsidRPr="00077F34">
        <w:rPr>
          <w:rFonts w:ascii="Calibri" w:hAnsi="Calibri"/>
          <w:noProof/>
          <w:sz w:val="22"/>
          <w:szCs w:val="22"/>
        </w:rPr>
        <w:tab/>
      </w:r>
      <w:r>
        <w:rPr>
          <w:noProof/>
        </w:rPr>
        <w:t>Mục đích</w:t>
      </w:r>
      <w:r>
        <w:rPr>
          <w:noProof/>
        </w:rPr>
        <w:tab/>
      </w:r>
      <w:r>
        <w:rPr>
          <w:noProof/>
        </w:rPr>
        <w:fldChar w:fldCharType="begin"/>
      </w:r>
      <w:r>
        <w:rPr>
          <w:noProof/>
        </w:rPr>
        <w:instrText xml:space="preserve"> PAGEREF _Toc9214271 \h </w:instrText>
      </w:r>
      <w:r>
        <w:rPr>
          <w:noProof/>
        </w:rPr>
      </w:r>
      <w:r>
        <w:rPr>
          <w:noProof/>
        </w:rPr>
        <w:fldChar w:fldCharType="separate"/>
      </w:r>
      <w:r>
        <w:rPr>
          <w:noProof/>
        </w:rPr>
        <w:t>4</w:t>
      </w:r>
      <w:r>
        <w:rPr>
          <w:noProof/>
        </w:rPr>
        <w:fldChar w:fldCharType="end"/>
      </w:r>
    </w:p>
    <w:p w14:paraId="64FEA949" w14:textId="06010BBF" w:rsidR="0040479F" w:rsidRPr="00077F34" w:rsidRDefault="0040479F">
      <w:pPr>
        <w:pStyle w:val="TOC2"/>
        <w:tabs>
          <w:tab w:val="left" w:pos="1000"/>
        </w:tabs>
        <w:rPr>
          <w:rFonts w:ascii="Calibri" w:hAnsi="Calibri"/>
          <w:noProof/>
          <w:sz w:val="22"/>
          <w:szCs w:val="22"/>
        </w:rPr>
      </w:pPr>
      <w:r>
        <w:rPr>
          <w:noProof/>
        </w:rPr>
        <w:t>1.2</w:t>
      </w:r>
      <w:r w:rsidRPr="00077F34">
        <w:rPr>
          <w:rFonts w:ascii="Calibri" w:hAnsi="Calibri"/>
          <w:noProof/>
          <w:sz w:val="22"/>
          <w:szCs w:val="22"/>
        </w:rPr>
        <w:tab/>
      </w:r>
      <w:r>
        <w:rPr>
          <w:noProof/>
        </w:rPr>
        <w:t>Phạm vi</w:t>
      </w:r>
      <w:r>
        <w:rPr>
          <w:noProof/>
        </w:rPr>
        <w:tab/>
      </w:r>
      <w:r>
        <w:rPr>
          <w:noProof/>
        </w:rPr>
        <w:fldChar w:fldCharType="begin"/>
      </w:r>
      <w:r>
        <w:rPr>
          <w:noProof/>
        </w:rPr>
        <w:instrText xml:space="preserve"> PAGEREF _Toc9214272 \h </w:instrText>
      </w:r>
      <w:r>
        <w:rPr>
          <w:noProof/>
        </w:rPr>
      </w:r>
      <w:r>
        <w:rPr>
          <w:noProof/>
        </w:rPr>
        <w:fldChar w:fldCharType="separate"/>
      </w:r>
      <w:r>
        <w:rPr>
          <w:noProof/>
        </w:rPr>
        <w:t>4</w:t>
      </w:r>
      <w:r>
        <w:rPr>
          <w:noProof/>
        </w:rPr>
        <w:fldChar w:fldCharType="end"/>
      </w:r>
    </w:p>
    <w:p w14:paraId="18B13E0C" w14:textId="33D70F39" w:rsidR="0040479F" w:rsidRPr="00077F34" w:rsidRDefault="0040479F">
      <w:pPr>
        <w:pStyle w:val="TOC2"/>
        <w:tabs>
          <w:tab w:val="left" w:pos="1000"/>
        </w:tabs>
        <w:rPr>
          <w:rFonts w:ascii="Calibri" w:hAnsi="Calibri"/>
          <w:noProof/>
          <w:sz w:val="22"/>
          <w:szCs w:val="22"/>
        </w:rPr>
      </w:pPr>
      <w:r>
        <w:rPr>
          <w:noProof/>
        </w:rPr>
        <w:t>1.3</w:t>
      </w:r>
      <w:r w:rsidRPr="00077F34">
        <w:rPr>
          <w:rFonts w:ascii="Calibri" w:hAnsi="Calibri"/>
          <w:noProof/>
          <w:sz w:val="22"/>
          <w:szCs w:val="22"/>
        </w:rPr>
        <w:tab/>
      </w:r>
      <w:r>
        <w:rPr>
          <w:noProof/>
        </w:rPr>
        <w:t>Định nghĩa, từ viết tắt, viết tắt</w:t>
      </w:r>
      <w:r>
        <w:rPr>
          <w:noProof/>
        </w:rPr>
        <w:tab/>
      </w:r>
      <w:r>
        <w:rPr>
          <w:noProof/>
        </w:rPr>
        <w:fldChar w:fldCharType="begin"/>
      </w:r>
      <w:r>
        <w:rPr>
          <w:noProof/>
        </w:rPr>
        <w:instrText xml:space="preserve"> PAGEREF _Toc9214273 \h </w:instrText>
      </w:r>
      <w:r>
        <w:rPr>
          <w:noProof/>
        </w:rPr>
      </w:r>
      <w:r>
        <w:rPr>
          <w:noProof/>
        </w:rPr>
        <w:fldChar w:fldCharType="separate"/>
      </w:r>
      <w:r>
        <w:rPr>
          <w:noProof/>
        </w:rPr>
        <w:t>4</w:t>
      </w:r>
      <w:r>
        <w:rPr>
          <w:noProof/>
        </w:rPr>
        <w:fldChar w:fldCharType="end"/>
      </w:r>
    </w:p>
    <w:p w14:paraId="62A614BE" w14:textId="75D8E5D5" w:rsidR="0040479F" w:rsidRPr="00077F34" w:rsidRDefault="0040479F">
      <w:pPr>
        <w:pStyle w:val="TOC2"/>
        <w:tabs>
          <w:tab w:val="left" w:pos="1000"/>
        </w:tabs>
        <w:rPr>
          <w:rFonts w:ascii="Calibri" w:hAnsi="Calibri"/>
          <w:noProof/>
          <w:sz w:val="22"/>
          <w:szCs w:val="22"/>
        </w:rPr>
      </w:pPr>
      <w:r>
        <w:rPr>
          <w:noProof/>
        </w:rPr>
        <w:t>1.4</w:t>
      </w:r>
      <w:r w:rsidRPr="00077F34">
        <w:rPr>
          <w:rFonts w:ascii="Calibri" w:hAnsi="Calibri"/>
          <w:noProof/>
          <w:sz w:val="22"/>
          <w:szCs w:val="22"/>
        </w:rPr>
        <w:tab/>
      </w:r>
      <w:r>
        <w:rPr>
          <w:noProof/>
        </w:rPr>
        <w:t>Tham khảo</w:t>
      </w:r>
      <w:r>
        <w:rPr>
          <w:noProof/>
        </w:rPr>
        <w:tab/>
      </w:r>
      <w:r>
        <w:rPr>
          <w:noProof/>
        </w:rPr>
        <w:fldChar w:fldCharType="begin"/>
      </w:r>
      <w:r>
        <w:rPr>
          <w:noProof/>
        </w:rPr>
        <w:instrText xml:space="preserve"> PAGEREF _Toc9214274 \h </w:instrText>
      </w:r>
      <w:r>
        <w:rPr>
          <w:noProof/>
        </w:rPr>
      </w:r>
      <w:r>
        <w:rPr>
          <w:noProof/>
        </w:rPr>
        <w:fldChar w:fldCharType="separate"/>
      </w:r>
      <w:r>
        <w:rPr>
          <w:noProof/>
        </w:rPr>
        <w:t>4</w:t>
      </w:r>
      <w:r>
        <w:rPr>
          <w:noProof/>
        </w:rPr>
        <w:fldChar w:fldCharType="end"/>
      </w:r>
    </w:p>
    <w:p w14:paraId="1876BAAE" w14:textId="767311EB" w:rsidR="0040479F" w:rsidRPr="00077F34" w:rsidRDefault="0040479F">
      <w:pPr>
        <w:pStyle w:val="TOC2"/>
        <w:tabs>
          <w:tab w:val="left" w:pos="1000"/>
        </w:tabs>
        <w:rPr>
          <w:rFonts w:ascii="Calibri" w:hAnsi="Calibri"/>
          <w:noProof/>
          <w:sz w:val="22"/>
          <w:szCs w:val="22"/>
        </w:rPr>
      </w:pPr>
      <w:r>
        <w:rPr>
          <w:noProof/>
        </w:rPr>
        <w:t>1.5</w:t>
      </w:r>
      <w:r w:rsidRPr="00077F34">
        <w:rPr>
          <w:rFonts w:ascii="Calibri" w:hAnsi="Calibri"/>
          <w:noProof/>
          <w:sz w:val="22"/>
          <w:szCs w:val="22"/>
        </w:rPr>
        <w:tab/>
      </w:r>
      <w:r>
        <w:rPr>
          <w:noProof/>
        </w:rPr>
        <w:t>Tổng quan</w:t>
      </w:r>
      <w:r>
        <w:rPr>
          <w:noProof/>
        </w:rPr>
        <w:tab/>
      </w:r>
      <w:r>
        <w:rPr>
          <w:noProof/>
        </w:rPr>
        <w:fldChar w:fldCharType="begin"/>
      </w:r>
      <w:r>
        <w:rPr>
          <w:noProof/>
        </w:rPr>
        <w:instrText xml:space="preserve"> PAGEREF _Toc9214275 \h </w:instrText>
      </w:r>
      <w:r>
        <w:rPr>
          <w:noProof/>
        </w:rPr>
      </w:r>
      <w:r>
        <w:rPr>
          <w:noProof/>
        </w:rPr>
        <w:fldChar w:fldCharType="separate"/>
      </w:r>
      <w:r>
        <w:rPr>
          <w:noProof/>
        </w:rPr>
        <w:t>4</w:t>
      </w:r>
      <w:r>
        <w:rPr>
          <w:noProof/>
        </w:rPr>
        <w:fldChar w:fldCharType="end"/>
      </w:r>
    </w:p>
    <w:p w14:paraId="1DE47024" w14:textId="24AF0E12" w:rsidR="0040479F" w:rsidRPr="00077F34" w:rsidRDefault="0040479F">
      <w:pPr>
        <w:pStyle w:val="TOC1"/>
        <w:tabs>
          <w:tab w:val="left" w:pos="432"/>
        </w:tabs>
        <w:rPr>
          <w:rFonts w:ascii="Calibri" w:hAnsi="Calibri"/>
          <w:noProof/>
          <w:sz w:val="22"/>
          <w:szCs w:val="22"/>
        </w:rPr>
      </w:pPr>
      <w:r>
        <w:rPr>
          <w:noProof/>
        </w:rPr>
        <w:t>2.</w:t>
      </w:r>
      <w:r w:rsidRPr="00077F34">
        <w:rPr>
          <w:rFonts w:ascii="Calibri" w:hAnsi="Calibri"/>
          <w:noProof/>
          <w:sz w:val="22"/>
          <w:szCs w:val="22"/>
        </w:rPr>
        <w:tab/>
      </w:r>
      <w:r>
        <w:rPr>
          <w:noProof/>
        </w:rPr>
        <w:t>Thiết lập hồ sơ của Stakeholer và User</w:t>
      </w:r>
      <w:r>
        <w:rPr>
          <w:noProof/>
        </w:rPr>
        <w:tab/>
      </w:r>
      <w:r>
        <w:rPr>
          <w:noProof/>
        </w:rPr>
        <w:fldChar w:fldCharType="begin"/>
      </w:r>
      <w:r>
        <w:rPr>
          <w:noProof/>
        </w:rPr>
        <w:instrText xml:space="preserve"> PAGEREF _Toc9214276 \h </w:instrText>
      </w:r>
      <w:r>
        <w:rPr>
          <w:noProof/>
        </w:rPr>
      </w:r>
      <w:r>
        <w:rPr>
          <w:noProof/>
        </w:rPr>
        <w:fldChar w:fldCharType="separate"/>
      </w:r>
      <w:r>
        <w:rPr>
          <w:noProof/>
        </w:rPr>
        <w:t>4</w:t>
      </w:r>
      <w:r>
        <w:rPr>
          <w:noProof/>
        </w:rPr>
        <w:fldChar w:fldCharType="end"/>
      </w:r>
    </w:p>
    <w:p w14:paraId="5FAEE121" w14:textId="49657987" w:rsidR="0040479F" w:rsidRPr="00077F34" w:rsidRDefault="0040479F">
      <w:pPr>
        <w:pStyle w:val="TOC1"/>
        <w:tabs>
          <w:tab w:val="left" w:pos="432"/>
        </w:tabs>
        <w:rPr>
          <w:rFonts w:ascii="Calibri" w:hAnsi="Calibri"/>
          <w:noProof/>
          <w:sz w:val="22"/>
          <w:szCs w:val="22"/>
        </w:rPr>
      </w:pPr>
      <w:r>
        <w:rPr>
          <w:noProof/>
        </w:rPr>
        <w:t>3.</w:t>
      </w:r>
      <w:r w:rsidRPr="00077F34">
        <w:rPr>
          <w:rFonts w:ascii="Calibri" w:hAnsi="Calibri"/>
          <w:noProof/>
          <w:sz w:val="22"/>
          <w:szCs w:val="22"/>
        </w:rPr>
        <w:tab/>
      </w:r>
      <w:r>
        <w:rPr>
          <w:noProof/>
        </w:rPr>
        <w:t>Đánh giá vấn đề</w:t>
      </w:r>
      <w:r>
        <w:rPr>
          <w:noProof/>
        </w:rPr>
        <w:tab/>
      </w:r>
      <w:r>
        <w:rPr>
          <w:noProof/>
        </w:rPr>
        <w:fldChar w:fldCharType="begin"/>
      </w:r>
      <w:r>
        <w:rPr>
          <w:noProof/>
        </w:rPr>
        <w:instrText xml:space="preserve"> PAGEREF _Toc9214277 \h </w:instrText>
      </w:r>
      <w:r>
        <w:rPr>
          <w:noProof/>
        </w:rPr>
      </w:r>
      <w:r>
        <w:rPr>
          <w:noProof/>
        </w:rPr>
        <w:fldChar w:fldCharType="separate"/>
      </w:r>
      <w:r>
        <w:rPr>
          <w:noProof/>
        </w:rPr>
        <w:t>4</w:t>
      </w:r>
      <w:r>
        <w:rPr>
          <w:noProof/>
        </w:rPr>
        <w:fldChar w:fldCharType="end"/>
      </w:r>
    </w:p>
    <w:p w14:paraId="52FF96D7" w14:textId="3754B3C7" w:rsidR="0040479F" w:rsidRPr="00077F34" w:rsidRDefault="0040479F">
      <w:pPr>
        <w:pStyle w:val="TOC1"/>
        <w:tabs>
          <w:tab w:val="left" w:pos="432"/>
        </w:tabs>
        <w:rPr>
          <w:rFonts w:ascii="Calibri" w:hAnsi="Calibri"/>
          <w:noProof/>
          <w:sz w:val="22"/>
          <w:szCs w:val="22"/>
        </w:rPr>
      </w:pPr>
      <w:r>
        <w:rPr>
          <w:noProof/>
        </w:rPr>
        <w:t>4.</w:t>
      </w:r>
      <w:r w:rsidRPr="00077F34">
        <w:rPr>
          <w:rFonts w:ascii="Calibri" w:hAnsi="Calibri"/>
          <w:noProof/>
          <w:sz w:val="22"/>
          <w:szCs w:val="22"/>
        </w:rPr>
        <w:tab/>
      </w:r>
      <w:r>
        <w:rPr>
          <w:noProof/>
        </w:rPr>
        <w:t>Hiểu được môi trường người dùng</w:t>
      </w:r>
      <w:r>
        <w:rPr>
          <w:noProof/>
        </w:rPr>
        <w:tab/>
      </w:r>
      <w:r>
        <w:rPr>
          <w:noProof/>
        </w:rPr>
        <w:fldChar w:fldCharType="begin"/>
      </w:r>
      <w:r>
        <w:rPr>
          <w:noProof/>
        </w:rPr>
        <w:instrText xml:space="preserve"> PAGEREF _Toc9214278 \h </w:instrText>
      </w:r>
      <w:r>
        <w:rPr>
          <w:noProof/>
        </w:rPr>
      </w:r>
      <w:r>
        <w:rPr>
          <w:noProof/>
        </w:rPr>
        <w:fldChar w:fldCharType="separate"/>
      </w:r>
      <w:r>
        <w:rPr>
          <w:noProof/>
        </w:rPr>
        <w:t>4</w:t>
      </w:r>
      <w:r>
        <w:rPr>
          <w:noProof/>
        </w:rPr>
        <w:fldChar w:fldCharType="end"/>
      </w:r>
    </w:p>
    <w:p w14:paraId="324A8681" w14:textId="57B71BC6" w:rsidR="0040479F" w:rsidRPr="00077F34" w:rsidRDefault="0040479F">
      <w:pPr>
        <w:pStyle w:val="TOC1"/>
        <w:tabs>
          <w:tab w:val="left" w:pos="432"/>
        </w:tabs>
        <w:rPr>
          <w:rFonts w:ascii="Calibri" w:hAnsi="Calibri"/>
          <w:noProof/>
          <w:sz w:val="22"/>
          <w:szCs w:val="22"/>
        </w:rPr>
      </w:pPr>
      <w:r>
        <w:rPr>
          <w:noProof/>
        </w:rPr>
        <w:t>5.</w:t>
      </w:r>
      <w:r w:rsidRPr="00077F34">
        <w:rPr>
          <w:rFonts w:ascii="Calibri" w:hAnsi="Calibri"/>
          <w:noProof/>
          <w:sz w:val="22"/>
          <w:szCs w:val="22"/>
        </w:rPr>
        <w:tab/>
      </w:r>
      <w:r>
        <w:rPr>
          <w:noProof/>
        </w:rPr>
        <w:t>Tóm tắt lại cho dễ hiểu</w:t>
      </w:r>
      <w:r>
        <w:rPr>
          <w:noProof/>
        </w:rPr>
        <w:tab/>
      </w:r>
      <w:r>
        <w:rPr>
          <w:noProof/>
        </w:rPr>
        <w:fldChar w:fldCharType="begin"/>
      </w:r>
      <w:r>
        <w:rPr>
          <w:noProof/>
        </w:rPr>
        <w:instrText xml:space="preserve"> PAGEREF _Toc9214279 \h </w:instrText>
      </w:r>
      <w:r>
        <w:rPr>
          <w:noProof/>
        </w:rPr>
      </w:r>
      <w:r>
        <w:rPr>
          <w:noProof/>
        </w:rPr>
        <w:fldChar w:fldCharType="separate"/>
      </w:r>
      <w:r>
        <w:rPr>
          <w:noProof/>
        </w:rPr>
        <w:t>5</w:t>
      </w:r>
      <w:r>
        <w:rPr>
          <w:noProof/>
        </w:rPr>
        <w:fldChar w:fldCharType="end"/>
      </w:r>
    </w:p>
    <w:p w14:paraId="7016D8E1" w14:textId="22779B9C" w:rsidR="0040479F" w:rsidRPr="00077F34" w:rsidRDefault="0040479F">
      <w:pPr>
        <w:pStyle w:val="TOC1"/>
        <w:tabs>
          <w:tab w:val="left" w:pos="432"/>
        </w:tabs>
        <w:rPr>
          <w:rFonts w:ascii="Calibri" w:hAnsi="Calibri"/>
          <w:noProof/>
          <w:sz w:val="22"/>
          <w:szCs w:val="22"/>
        </w:rPr>
      </w:pPr>
      <w:r>
        <w:rPr>
          <w:noProof/>
        </w:rPr>
        <w:t>6.</w:t>
      </w:r>
      <w:r w:rsidRPr="00077F34">
        <w:rPr>
          <w:rFonts w:ascii="Calibri" w:hAnsi="Calibri"/>
          <w:noProof/>
          <w:sz w:val="22"/>
          <w:szCs w:val="22"/>
        </w:rPr>
        <w:tab/>
      </w:r>
      <w:r>
        <w:rPr>
          <w:noProof/>
        </w:rPr>
        <w:t>Phân tích những vấn đề đầu vào của Stakeholder (giả định rằng hợp lệ hoặc không hợp lệ)</w:t>
      </w:r>
      <w:r>
        <w:rPr>
          <w:noProof/>
        </w:rPr>
        <w:tab/>
      </w:r>
      <w:r>
        <w:rPr>
          <w:noProof/>
        </w:rPr>
        <w:fldChar w:fldCharType="begin"/>
      </w:r>
      <w:r>
        <w:rPr>
          <w:noProof/>
        </w:rPr>
        <w:instrText xml:space="preserve"> PAGEREF _Toc9214280 \h </w:instrText>
      </w:r>
      <w:r>
        <w:rPr>
          <w:noProof/>
        </w:rPr>
      </w:r>
      <w:r>
        <w:rPr>
          <w:noProof/>
        </w:rPr>
        <w:fldChar w:fldCharType="separate"/>
      </w:r>
      <w:r>
        <w:rPr>
          <w:noProof/>
        </w:rPr>
        <w:t>5</w:t>
      </w:r>
      <w:r>
        <w:rPr>
          <w:noProof/>
        </w:rPr>
        <w:fldChar w:fldCharType="end"/>
      </w:r>
    </w:p>
    <w:p w14:paraId="378B1DA9" w14:textId="15BA11E9" w:rsidR="0040479F" w:rsidRPr="00077F34" w:rsidRDefault="0040479F">
      <w:pPr>
        <w:pStyle w:val="TOC1"/>
        <w:tabs>
          <w:tab w:val="left" w:pos="432"/>
        </w:tabs>
        <w:rPr>
          <w:rFonts w:ascii="Calibri" w:hAnsi="Calibri"/>
          <w:noProof/>
          <w:sz w:val="22"/>
          <w:szCs w:val="22"/>
        </w:rPr>
      </w:pPr>
      <w:r>
        <w:rPr>
          <w:noProof/>
        </w:rPr>
        <w:t>7.</w:t>
      </w:r>
      <w:r w:rsidRPr="00077F34">
        <w:rPr>
          <w:rFonts w:ascii="Calibri" w:hAnsi="Calibri"/>
          <w:noProof/>
          <w:sz w:val="22"/>
          <w:szCs w:val="22"/>
        </w:rPr>
        <w:tab/>
      </w:r>
      <w:r>
        <w:rPr>
          <w:noProof/>
        </w:rPr>
        <w:t>Đánh giá giải pháp của bạn (nếu có)</w:t>
      </w:r>
      <w:r>
        <w:rPr>
          <w:noProof/>
        </w:rPr>
        <w:tab/>
      </w:r>
      <w:r>
        <w:rPr>
          <w:noProof/>
        </w:rPr>
        <w:fldChar w:fldCharType="begin"/>
      </w:r>
      <w:r>
        <w:rPr>
          <w:noProof/>
        </w:rPr>
        <w:instrText xml:space="preserve"> PAGEREF _Toc9214281 \h </w:instrText>
      </w:r>
      <w:r>
        <w:rPr>
          <w:noProof/>
        </w:rPr>
      </w:r>
      <w:r>
        <w:rPr>
          <w:noProof/>
        </w:rPr>
        <w:fldChar w:fldCharType="separate"/>
      </w:r>
      <w:r>
        <w:rPr>
          <w:noProof/>
        </w:rPr>
        <w:t>5</w:t>
      </w:r>
      <w:r>
        <w:rPr>
          <w:noProof/>
        </w:rPr>
        <w:fldChar w:fldCharType="end"/>
      </w:r>
    </w:p>
    <w:p w14:paraId="6EFDA1DA" w14:textId="2546551B" w:rsidR="0040479F" w:rsidRPr="00077F34" w:rsidRDefault="0040479F">
      <w:pPr>
        <w:pStyle w:val="TOC1"/>
        <w:tabs>
          <w:tab w:val="left" w:pos="432"/>
        </w:tabs>
        <w:rPr>
          <w:rFonts w:ascii="Calibri" w:hAnsi="Calibri"/>
          <w:noProof/>
          <w:sz w:val="22"/>
          <w:szCs w:val="22"/>
        </w:rPr>
      </w:pPr>
      <w:r>
        <w:rPr>
          <w:noProof/>
        </w:rPr>
        <w:t>8.</w:t>
      </w:r>
      <w:r w:rsidRPr="00077F34">
        <w:rPr>
          <w:rFonts w:ascii="Calibri" w:hAnsi="Calibri"/>
          <w:noProof/>
          <w:sz w:val="22"/>
          <w:szCs w:val="22"/>
        </w:rPr>
        <w:tab/>
      </w:r>
      <w:r>
        <w:rPr>
          <w:noProof/>
        </w:rPr>
        <w:t>Đánh giá cơ hội</w:t>
      </w:r>
      <w:r>
        <w:rPr>
          <w:noProof/>
        </w:rPr>
        <w:tab/>
      </w:r>
      <w:r>
        <w:rPr>
          <w:noProof/>
        </w:rPr>
        <w:fldChar w:fldCharType="begin"/>
      </w:r>
      <w:r>
        <w:rPr>
          <w:noProof/>
        </w:rPr>
        <w:instrText xml:space="preserve"> PAGEREF _Toc9214282 \h </w:instrText>
      </w:r>
      <w:r>
        <w:rPr>
          <w:noProof/>
        </w:rPr>
      </w:r>
      <w:r>
        <w:rPr>
          <w:noProof/>
        </w:rPr>
        <w:fldChar w:fldCharType="separate"/>
      </w:r>
      <w:r>
        <w:rPr>
          <w:noProof/>
        </w:rPr>
        <w:t>5</w:t>
      </w:r>
      <w:r>
        <w:rPr>
          <w:noProof/>
        </w:rPr>
        <w:fldChar w:fldCharType="end"/>
      </w:r>
    </w:p>
    <w:p w14:paraId="133710A6" w14:textId="4304079C" w:rsidR="0040479F" w:rsidRPr="00077F34" w:rsidRDefault="0040479F">
      <w:pPr>
        <w:pStyle w:val="TOC1"/>
        <w:tabs>
          <w:tab w:val="left" w:pos="432"/>
        </w:tabs>
        <w:rPr>
          <w:rFonts w:ascii="Calibri" w:hAnsi="Calibri"/>
          <w:noProof/>
          <w:sz w:val="22"/>
          <w:szCs w:val="22"/>
        </w:rPr>
      </w:pPr>
      <w:r>
        <w:rPr>
          <w:noProof/>
        </w:rPr>
        <w:t>9.</w:t>
      </w:r>
      <w:r w:rsidRPr="00077F34">
        <w:rPr>
          <w:rFonts w:ascii="Calibri" w:hAnsi="Calibri"/>
          <w:noProof/>
          <w:sz w:val="22"/>
          <w:szCs w:val="22"/>
        </w:rPr>
        <w:tab/>
      </w:r>
      <w:r>
        <w:rPr>
          <w:noProof/>
        </w:rPr>
        <w:t>Đánh giá độ tin cậy, Hiệu năng, và Hỗ trợ</w:t>
      </w:r>
      <w:r>
        <w:rPr>
          <w:noProof/>
        </w:rPr>
        <w:tab/>
      </w:r>
      <w:r>
        <w:rPr>
          <w:noProof/>
        </w:rPr>
        <w:fldChar w:fldCharType="begin"/>
      </w:r>
      <w:r>
        <w:rPr>
          <w:noProof/>
        </w:rPr>
        <w:instrText xml:space="preserve"> PAGEREF _Toc9214283 \h </w:instrText>
      </w:r>
      <w:r>
        <w:rPr>
          <w:noProof/>
        </w:rPr>
      </w:r>
      <w:r>
        <w:rPr>
          <w:noProof/>
        </w:rPr>
        <w:fldChar w:fldCharType="separate"/>
      </w:r>
      <w:r>
        <w:rPr>
          <w:noProof/>
        </w:rPr>
        <w:t>5</w:t>
      </w:r>
      <w:r>
        <w:rPr>
          <w:noProof/>
        </w:rPr>
        <w:fldChar w:fldCharType="end"/>
      </w:r>
    </w:p>
    <w:p w14:paraId="42866BDF" w14:textId="177D90B9" w:rsidR="0040479F" w:rsidRPr="00077F34" w:rsidRDefault="0040479F">
      <w:pPr>
        <w:pStyle w:val="TOC2"/>
        <w:tabs>
          <w:tab w:val="left" w:pos="1000"/>
        </w:tabs>
        <w:rPr>
          <w:rFonts w:ascii="Calibri" w:hAnsi="Calibri"/>
          <w:noProof/>
          <w:sz w:val="22"/>
          <w:szCs w:val="22"/>
        </w:rPr>
      </w:pPr>
      <w:r>
        <w:rPr>
          <w:noProof/>
        </w:rPr>
        <w:t>9.1</w:t>
      </w:r>
      <w:r w:rsidRPr="00077F34">
        <w:rPr>
          <w:rFonts w:ascii="Calibri" w:hAnsi="Calibri"/>
          <w:noProof/>
          <w:sz w:val="22"/>
          <w:szCs w:val="22"/>
        </w:rPr>
        <w:tab/>
      </w:r>
      <w:r>
        <w:rPr>
          <w:noProof/>
        </w:rPr>
        <w:t>Các yêu cầu khác</w:t>
      </w:r>
      <w:r>
        <w:rPr>
          <w:noProof/>
        </w:rPr>
        <w:tab/>
      </w:r>
      <w:r>
        <w:rPr>
          <w:noProof/>
        </w:rPr>
        <w:fldChar w:fldCharType="begin"/>
      </w:r>
      <w:r>
        <w:rPr>
          <w:noProof/>
        </w:rPr>
        <w:instrText xml:space="preserve"> PAGEREF _Toc9214284 \h </w:instrText>
      </w:r>
      <w:r>
        <w:rPr>
          <w:noProof/>
        </w:rPr>
      </w:r>
      <w:r>
        <w:rPr>
          <w:noProof/>
        </w:rPr>
        <w:fldChar w:fldCharType="separate"/>
      </w:r>
      <w:r>
        <w:rPr>
          <w:noProof/>
        </w:rPr>
        <w:t>6</w:t>
      </w:r>
      <w:r>
        <w:rPr>
          <w:noProof/>
        </w:rPr>
        <w:fldChar w:fldCharType="end"/>
      </w:r>
    </w:p>
    <w:p w14:paraId="39E5335D" w14:textId="3C861D26" w:rsidR="0040479F" w:rsidRPr="00077F34" w:rsidRDefault="0040479F">
      <w:pPr>
        <w:pStyle w:val="TOC1"/>
        <w:tabs>
          <w:tab w:val="left" w:pos="864"/>
        </w:tabs>
        <w:rPr>
          <w:rFonts w:ascii="Calibri" w:hAnsi="Calibri"/>
          <w:noProof/>
          <w:sz w:val="22"/>
          <w:szCs w:val="22"/>
        </w:rPr>
      </w:pPr>
      <w:r>
        <w:rPr>
          <w:noProof/>
        </w:rPr>
        <w:t>10.</w:t>
      </w:r>
      <w:r w:rsidRPr="00077F34">
        <w:rPr>
          <w:rFonts w:ascii="Calibri" w:hAnsi="Calibri"/>
          <w:noProof/>
          <w:sz w:val="22"/>
          <w:szCs w:val="22"/>
        </w:rPr>
        <w:tab/>
      </w:r>
      <w:r>
        <w:rPr>
          <w:noProof/>
        </w:rPr>
        <w:t>Tổng kết</w:t>
      </w:r>
      <w:r>
        <w:rPr>
          <w:noProof/>
        </w:rPr>
        <w:tab/>
      </w:r>
      <w:r>
        <w:rPr>
          <w:noProof/>
        </w:rPr>
        <w:fldChar w:fldCharType="begin"/>
      </w:r>
      <w:r>
        <w:rPr>
          <w:noProof/>
        </w:rPr>
        <w:instrText xml:space="preserve"> PAGEREF _Toc9214285 \h </w:instrText>
      </w:r>
      <w:r>
        <w:rPr>
          <w:noProof/>
        </w:rPr>
      </w:r>
      <w:r>
        <w:rPr>
          <w:noProof/>
        </w:rPr>
        <w:fldChar w:fldCharType="separate"/>
      </w:r>
      <w:r>
        <w:rPr>
          <w:noProof/>
        </w:rPr>
        <w:t>6</w:t>
      </w:r>
      <w:r>
        <w:rPr>
          <w:noProof/>
        </w:rPr>
        <w:fldChar w:fldCharType="end"/>
      </w:r>
    </w:p>
    <w:p w14:paraId="28F03919" w14:textId="430B55C1" w:rsidR="0040479F" w:rsidRPr="00077F34" w:rsidRDefault="0040479F">
      <w:pPr>
        <w:pStyle w:val="TOC1"/>
        <w:tabs>
          <w:tab w:val="left" w:pos="864"/>
        </w:tabs>
        <w:rPr>
          <w:rFonts w:ascii="Calibri" w:hAnsi="Calibri"/>
          <w:noProof/>
          <w:sz w:val="22"/>
          <w:szCs w:val="22"/>
        </w:rPr>
      </w:pPr>
      <w:r>
        <w:rPr>
          <w:noProof/>
        </w:rPr>
        <w:t>11.</w:t>
      </w:r>
      <w:r w:rsidRPr="00077F34">
        <w:rPr>
          <w:rFonts w:ascii="Calibri" w:hAnsi="Calibri"/>
          <w:noProof/>
          <w:sz w:val="22"/>
          <w:szCs w:val="22"/>
        </w:rPr>
        <w:tab/>
      </w:r>
      <w:r>
        <w:rPr>
          <w:noProof/>
        </w:rPr>
        <w:t>Tóm tắt của phân tích viên</w:t>
      </w:r>
      <w:r>
        <w:rPr>
          <w:noProof/>
        </w:rPr>
        <w:tab/>
      </w:r>
      <w:r>
        <w:rPr>
          <w:noProof/>
        </w:rPr>
        <w:fldChar w:fldCharType="begin"/>
      </w:r>
      <w:r>
        <w:rPr>
          <w:noProof/>
        </w:rPr>
        <w:instrText xml:space="preserve"> PAGEREF _Toc9214286 \h </w:instrText>
      </w:r>
      <w:r>
        <w:rPr>
          <w:noProof/>
        </w:rPr>
      </w:r>
      <w:r>
        <w:rPr>
          <w:noProof/>
        </w:rPr>
        <w:fldChar w:fldCharType="separate"/>
      </w:r>
      <w:r>
        <w:rPr>
          <w:noProof/>
        </w:rPr>
        <w:t>6</w:t>
      </w:r>
      <w:r>
        <w:rPr>
          <w:noProof/>
        </w:rPr>
        <w:fldChar w:fldCharType="end"/>
      </w:r>
    </w:p>
    <w:p w14:paraId="37B1D2F5" w14:textId="5C72E2F7" w:rsidR="00F66985" w:rsidRDefault="00C61487">
      <w:pPr>
        <w:pStyle w:val="Title"/>
      </w:pPr>
      <w:r>
        <w:rPr>
          <w:rFonts w:ascii="Times New Roman" w:hAnsi="Times New Roman"/>
          <w:b w:val="0"/>
          <w:sz w:val="20"/>
        </w:rPr>
        <w:fldChar w:fldCharType="end"/>
      </w:r>
      <w:r>
        <w:br w:type="page"/>
      </w:r>
      <w:r w:rsidR="00077F34">
        <w:lastRenderedPageBreak/>
        <w:fldChar w:fldCharType="begin"/>
      </w:r>
      <w:r w:rsidR="00077F34">
        <w:instrText xml:space="preserve">title  \* Mergeformat </w:instrText>
      </w:r>
      <w:r w:rsidR="00077F34">
        <w:fldChar w:fldCharType="separate"/>
      </w:r>
      <w:r w:rsidR="00FC7A14">
        <w:t>Stakeholder Requests</w:t>
      </w:r>
      <w:r w:rsidR="00077F34">
        <w:fldChar w:fldCharType="end"/>
      </w:r>
    </w:p>
    <w:p w14:paraId="3BF6D659" w14:textId="6A227EF8" w:rsidR="00F66985" w:rsidRDefault="000B05ED">
      <w:pPr>
        <w:pStyle w:val="Heading1"/>
      </w:pPr>
      <w:bookmarkStart w:id="1" w:name="_Toc431207015"/>
      <w:bookmarkStart w:id="2" w:name="_Toc9214270"/>
      <w:r>
        <w:t>Giới thiệu</w:t>
      </w:r>
      <w:bookmarkEnd w:id="2"/>
    </w:p>
    <w:p w14:paraId="12C18421" w14:textId="10AA69E7" w:rsidR="000378B1" w:rsidRDefault="00AF1443" w:rsidP="000378B1">
      <w:pPr>
        <w:pStyle w:val="Heading2"/>
      </w:pPr>
      <w:bookmarkStart w:id="3" w:name="_Toc9214271"/>
      <w:r>
        <w:t>Mục đích</w:t>
      </w:r>
      <w:bookmarkEnd w:id="3"/>
    </w:p>
    <w:p w14:paraId="48A1410E" w14:textId="5789C84D" w:rsidR="00EE094E" w:rsidRDefault="00EE094E" w:rsidP="000378B1">
      <w:r>
        <w:t>- Nâng cao kiến thức</w:t>
      </w:r>
      <w:r w:rsidR="00F2258E">
        <w:t xml:space="preserve"> cho người học</w:t>
      </w:r>
      <w:r>
        <w:t xml:space="preserve"> lịch sử.</w:t>
      </w:r>
    </w:p>
    <w:p w14:paraId="7BEC0B15" w14:textId="381824B3" w:rsidR="00EE094E" w:rsidRDefault="00F2258E" w:rsidP="00EE094E">
      <w:r>
        <w:t>- Dễ dàng phổ cập kiến thức lịch sử cho đại bộ người dân.</w:t>
      </w:r>
    </w:p>
    <w:p w14:paraId="06043C90" w14:textId="742905DC" w:rsidR="00F66985" w:rsidRDefault="00717A24">
      <w:pPr>
        <w:pStyle w:val="Heading2"/>
      </w:pPr>
      <w:bookmarkStart w:id="4" w:name="_Toc9214272"/>
      <w:r>
        <w:t>Phạm vi</w:t>
      </w:r>
      <w:bookmarkEnd w:id="4"/>
    </w:p>
    <w:p w14:paraId="64D2CA9F" w14:textId="479DBB10" w:rsidR="00EE094E" w:rsidRPr="00EE094E" w:rsidRDefault="00F2258E" w:rsidP="00EE094E">
      <w:r>
        <w:t>Người đã đi làm (từ 23-30 tuổi)</w:t>
      </w:r>
    </w:p>
    <w:p w14:paraId="28583A1F" w14:textId="1DB81680" w:rsidR="00F66985" w:rsidRDefault="00717A24">
      <w:pPr>
        <w:pStyle w:val="Heading2"/>
      </w:pPr>
      <w:bookmarkStart w:id="5" w:name="_Toc9214273"/>
      <w:r>
        <w:t>Định nghĩa, từ viết tắt, viết tắt</w:t>
      </w:r>
      <w:bookmarkEnd w:id="5"/>
    </w:p>
    <w:p w14:paraId="3A43DF61" w14:textId="65AC8338" w:rsidR="00EE094E" w:rsidRDefault="00EE094E" w:rsidP="00EE094E">
      <w:r>
        <w:t>Stakeholder</w:t>
      </w:r>
      <w:r>
        <w:tab/>
        <w:t>: những bên liên quan</w:t>
      </w:r>
    </w:p>
    <w:p w14:paraId="2632E4EB" w14:textId="7B87D8B6" w:rsidR="00EE094E" w:rsidRDefault="00EE094E" w:rsidP="00EE094E">
      <w:r>
        <w:t>User</w:t>
      </w:r>
      <w:r>
        <w:tab/>
      </w:r>
      <w:r>
        <w:tab/>
        <w:t>: người dùng</w:t>
      </w:r>
    </w:p>
    <w:p w14:paraId="1B58526B" w14:textId="0E5A6E48" w:rsidR="00F66985" w:rsidRDefault="00717A24">
      <w:pPr>
        <w:pStyle w:val="Heading2"/>
      </w:pPr>
      <w:bookmarkStart w:id="6" w:name="_Toc9214274"/>
      <w:r>
        <w:t>Tham khảo</w:t>
      </w:r>
      <w:bookmarkEnd w:id="6"/>
    </w:p>
    <w:p w14:paraId="3E4583D1" w14:textId="695DD3B0" w:rsidR="00EE094E" w:rsidRDefault="00EE094E" w:rsidP="00EE094E">
      <w:pPr>
        <w:numPr>
          <w:ilvl w:val="0"/>
          <w:numId w:val="36"/>
        </w:numPr>
      </w:pPr>
      <w:r>
        <w:t xml:space="preserve">Template </w:t>
      </w:r>
      <w:r w:rsidRPr="00EE094E">
        <w:t>rup_stkreq</w:t>
      </w:r>
      <w:r>
        <w:t>.dot</w:t>
      </w:r>
    </w:p>
    <w:p w14:paraId="15E43885" w14:textId="37F2FCB9" w:rsidR="00F66985" w:rsidRDefault="000B05ED">
      <w:pPr>
        <w:pStyle w:val="Heading2"/>
      </w:pPr>
      <w:bookmarkStart w:id="7" w:name="_Toc456598591"/>
      <w:bookmarkStart w:id="8" w:name="_Toc456600922"/>
      <w:bookmarkStart w:id="9" w:name="_Toc9214275"/>
      <w:r w:rsidRPr="000B05ED">
        <w:t>Tổng quan</w:t>
      </w:r>
      <w:bookmarkEnd w:id="7"/>
      <w:bookmarkEnd w:id="8"/>
      <w:bookmarkEnd w:id="9"/>
    </w:p>
    <w:p w14:paraId="7FD61DFE" w14:textId="18D5C0F1" w:rsidR="00EE094E" w:rsidRPr="00EE094E" w:rsidRDefault="00EE094E" w:rsidP="00EE094E">
      <w:r>
        <w:t xml:space="preserve">Tài liệu này mô tả những gì thu thập được từ </w:t>
      </w:r>
      <w:r w:rsidR="005C3437">
        <w:t>các</w:t>
      </w:r>
      <w:r>
        <w:t xml:space="preserve"> buổi đi phỏng vấn thực tế </w:t>
      </w:r>
      <w:r w:rsidR="005C3437">
        <w:t xml:space="preserve">(05/04/2019 – đối tượng sinh viên và 12/04/2019 và 12/05/2019 – đối tượng học sinh). Tài liệu mô tả chúng bao gồm những ai, hỏi được về những gì, những yêu cầu mà các bên liên quan đã đưa ra trong quá trình phỏng vấn, các vấn đề thắc mắc cần giải quyết, thông tin liên lạc đối với họ. </w:t>
      </w:r>
    </w:p>
    <w:p w14:paraId="464DD192" w14:textId="0FEC4B7F" w:rsidR="00F66985" w:rsidRDefault="000B05ED">
      <w:pPr>
        <w:pStyle w:val="Heading1"/>
      </w:pPr>
      <w:bookmarkStart w:id="10" w:name="_Toc9214276"/>
      <w:bookmarkEnd w:id="1"/>
      <w:r>
        <w:t>Thiết lập hồ sơ của Stakeholer và User</w:t>
      </w:r>
      <w:bookmarkEnd w:id="10"/>
    </w:p>
    <w:p w14:paraId="326D9C7D" w14:textId="722158CF" w:rsidR="00F66985" w:rsidRDefault="000B05ED">
      <w:pPr>
        <w:pStyle w:val="Paragraph2"/>
        <w:numPr>
          <w:ilvl w:val="0"/>
          <w:numId w:val="27"/>
        </w:numPr>
      </w:pPr>
      <w:r>
        <w:t>Tên</w:t>
      </w:r>
      <w:r w:rsidR="00C61487">
        <w:t>:</w:t>
      </w:r>
      <w:r w:rsidR="005C3437">
        <w:t xml:space="preserve"> </w:t>
      </w:r>
      <w:r w:rsidR="00736787">
        <w:t>Nguyễn Công Hậu</w:t>
      </w:r>
      <w:r w:rsidR="00C61487">
        <w:tab/>
      </w:r>
      <w:r w:rsidR="00C61487">
        <w:tab/>
      </w:r>
      <w:r>
        <w:t>Công ty/xí nghiệp/chỗ ở</w:t>
      </w:r>
      <w:r w:rsidR="00C61487">
        <w:t>:</w:t>
      </w:r>
      <w:r w:rsidR="005C3437">
        <w:t xml:space="preserve"> </w:t>
      </w:r>
      <w:r w:rsidR="00736787">
        <w:t>Tân Bình</w:t>
      </w:r>
    </w:p>
    <w:p w14:paraId="32194812" w14:textId="308FB006" w:rsidR="00F66985" w:rsidRDefault="000B05ED">
      <w:pPr>
        <w:pStyle w:val="Paragraph2"/>
        <w:numPr>
          <w:ilvl w:val="0"/>
          <w:numId w:val="27"/>
        </w:numPr>
      </w:pPr>
      <w:r>
        <w:t>Nghề nghiệp</w:t>
      </w:r>
      <w:r w:rsidR="00C61487">
        <w:t>:</w:t>
      </w:r>
      <w:r w:rsidR="005C3437">
        <w:t xml:space="preserve"> </w:t>
      </w:r>
      <w:r w:rsidR="00736787">
        <w:t>chạy grab</w:t>
      </w:r>
    </w:p>
    <w:p w14:paraId="0EEE9A28" w14:textId="1A695E9C" w:rsidR="00F66985" w:rsidRDefault="000B05ED">
      <w:pPr>
        <w:pStyle w:val="Paragraph2"/>
        <w:numPr>
          <w:ilvl w:val="0"/>
          <w:numId w:val="27"/>
        </w:numPr>
      </w:pPr>
      <w:r>
        <w:t>Bạn đóng vai trò gì trong nghề đó?</w:t>
      </w:r>
      <w:r w:rsidR="005C3437">
        <w:t xml:space="preserve"> : </w:t>
      </w:r>
      <w:r w:rsidR="00736787">
        <w:t>tài xế grab</w:t>
      </w:r>
    </w:p>
    <w:p w14:paraId="729CAC2C" w14:textId="6CE35CD6" w:rsidR="00F66985" w:rsidRDefault="000B05ED">
      <w:pPr>
        <w:pStyle w:val="Paragraph2"/>
        <w:numPr>
          <w:ilvl w:val="0"/>
          <w:numId w:val="27"/>
        </w:numPr>
      </w:pPr>
      <w:r>
        <w:t>Những sản phẩm mà bạn sản xuất?</w:t>
      </w:r>
      <w:r w:rsidR="00C61487">
        <w:t xml:space="preserve"> </w:t>
      </w:r>
      <w:r w:rsidR="00C61487">
        <w:tab/>
      </w:r>
      <w:r w:rsidR="00C61487">
        <w:tab/>
      </w:r>
      <w:r>
        <w:t>Cho ai?</w:t>
      </w:r>
    </w:p>
    <w:p w14:paraId="7F86044C" w14:textId="57DE015B" w:rsidR="00F66985" w:rsidRDefault="000B05ED">
      <w:pPr>
        <w:pStyle w:val="Paragraph2"/>
        <w:numPr>
          <w:ilvl w:val="0"/>
          <w:numId w:val="27"/>
        </w:numPr>
      </w:pPr>
      <w:r>
        <w:t>Thành công được hiểu như thế nào?</w:t>
      </w:r>
      <w:r w:rsidR="005C3437">
        <w:t xml:space="preserve"> : thu thập được yêu cầu cần thiết</w:t>
      </w:r>
    </w:p>
    <w:p w14:paraId="535FE29A" w14:textId="2B5C2239" w:rsidR="00F66985" w:rsidRDefault="000B05ED">
      <w:pPr>
        <w:pStyle w:val="Paragraph2"/>
        <w:numPr>
          <w:ilvl w:val="0"/>
          <w:numId w:val="27"/>
        </w:numPr>
      </w:pPr>
      <w:r>
        <w:t>Vấn đề gì cản trở sự thành công của bạn?</w:t>
      </w:r>
      <w:r w:rsidR="005C3437">
        <w:t xml:space="preserve"> : </w:t>
      </w:r>
      <w:r w:rsidR="00736787">
        <w:t>không</w:t>
      </w:r>
    </w:p>
    <w:p w14:paraId="208505B0" w14:textId="7609A84A" w:rsidR="00F66985" w:rsidRDefault="000B05ED">
      <w:pPr>
        <w:pStyle w:val="Paragraph2"/>
        <w:numPr>
          <w:ilvl w:val="0"/>
          <w:numId w:val="27"/>
        </w:numPr>
      </w:pPr>
      <w:r>
        <w:t>Điều gì (nếu có) những xu hướng (trend) làm cho công việc của bạn dễ dàng hoặc khó hơn?</w:t>
      </w:r>
      <w:r w:rsidR="005C3437">
        <w:t xml:space="preserve"> : </w:t>
      </w:r>
      <w:r w:rsidR="00736787">
        <w:t>đối tượng tầm trung niên, lớp trẻ, biết sử dụng công nghệ.</w:t>
      </w:r>
    </w:p>
    <w:p w14:paraId="21AD9668" w14:textId="13AC7F62" w:rsidR="0073233D" w:rsidRDefault="0073233D">
      <w:pPr>
        <w:pStyle w:val="Paragraph2"/>
        <w:numPr>
          <w:ilvl w:val="0"/>
          <w:numId w:val="27"/>
        </w:numPr>
      </w:pPr>
      <w:r>
        <w:t xml:space="preserve">Thông tin liên lạc : </w:t>
      </w:r>
      <w:r w:rsidR="00736787">
        <w:t>0935947556</w:t>
      </w:r>
    </w:p>
    <w:p w14:paraId="42DBB974" w14:textId="77777777" w:rsidR="005C196F" w:rsidRDefault="005C196F" w:rsidP="00F70B64">
      <w:pPr>
        <w:pStyle w:val="Paragraph2"/>
        <w:ind w:left="0"/>
      </w:pPr>
    </w:p>
    <w:p w14:paraId="2A37FF50" w14:textId="708A420F" w:rsidR="00F66985" w:rsidRDefault="00B07B99">
      <w:pPr>
        <w:pStyle w:val="Heading1"/>
      </w:pPr>
      <w:bookmarkStart w:id="11" w:name="_Toc9214277"/>
      <w:r>
        <w:t>Đánh giá vấn đề</w:t>
      </w:r>
      <w:bookmarkEnd w:id="11"/>
    </w:p>
    <w:p w14:paraId="03153F5A" w14:textId="4FD2003A" w:rsidR="00736787" w:rsidRDefault="00736787" w:rsidP="00736787">
      <w:r>
        <w:t>- Lâu lắm kiến thức không nhớ</w:t>
      </w:r>
    </w:p>
    <w:p w14:paraId="465FA163" w14:textId="3FF0E2E9" w:rsidR="00736787" w:rsidRPr="00736787" w:rsidRDefault="00736787" w:rsidP="00736787">
      <w:r>
        <w:t>- Không hứng thú tìm hiểu lịch sử</w:t>
      </w:r>
    </w:p>
    <w:p w14:paraId="01FE1F80" w14:textId="12661041" w:rsidR="00F66985" w:rsidRDefault="007C42B5">
      <w:pPr>
        <w:pStyle w:val="Heading1"/>
      </w:pPr>
      <w:bookmarkStart w:id="12" w:name="_Toc9214278"/>
      <w:r>
        <w:t>Hiểu được môi trường người dùng</w:t>
      </w:r>
      <w:bookmarkEnd w:id="12"/>
    </w:p>
    <w:p w14:paraId="0D0B1C96" w14:textId="61CE7D2E" w:rsidR="00F66985" w:rsidRDefault="007C42B5">
      <w:pPr>
        <w:pStyle w:val="Paragraph2"/>
        <w:numPr>
          <w:ilvl w:val="0"/>
          <w:numId w:val="29"/>
        </w:numPr>
      </w:pPr>
      <w:bookmarkStart w:id="13" w:name="_Toc431207020"/>
      <w:r>
        <w:t>Ai là người dùng?</w:t>
      </w:r>
      <w:r w:rsidR="006E2BED">
        <w:t xml:space="preserve"> : </w:t>
      </w:r>
      <w:r w:rsidR="00736787">
        <w:t>người lớn, có công việc ổn định</w:t>
      </w:r>
    </w:p>
    <w:p w14:paraId="7E546AFA" w14:textId="004117B8" w:rsidR="00F66985" w:rsidRDefault="007C42B5">
      <w:pPr>
        <w:pStyle w:val="Paragraph2"/>
        <w:numPr>
          <w:ilvl w:val="0"/>
          <w:numId w:val="29"/>
        </w:numPr>
      </w:pPr>
      <w:r>
        <w:t>Nền tảng giáo dục của họ là gì? (Họ hiểu biết đên đâu)</w:t>
      </w:r>
      <w:r w:rsidR="006E2BED">
        <w:t xml:space="preserve"> : </w:t>
      </w:r>
      <w:r w:rsidR="00736787">
        <w:t>kiến thức THPT</w:t>
      </w:r>
    </w:p>
    <w:p w14:paraId="0798EA68" w14:textId="178F2853" w:rsidR="00F66985" w:rsidRDefault="007C42B5">
      <w:pPr>
        <w:pStyle w:val="Paragraph2"/>
        <w:numPr>
          <w:ilvl w:val="0"/>
          <w:numId w:val="29"/>
        </w:numPr>
      </w:pPr>
      <w:r>
        <w:t>Họ hiểu biết máy tính đến đâu?</w:t>
      </w:r>
      <w:r w:rsidR="00163302">
        <w:t xml:space="preserve"> : </w:t>
      </w:r>
      <w:r w:rsidR="00736787">
        <w:t>biết dùng thiết bị công nghệ</w:t>
      </w:r>
    </w:p>
    <w:p w14:paraId="10654A36" w14:textId="6BBDF13F" w:rsidR="00F66985" w:rsidRDefault="007C42B5">
      <w:pPr>
        <w:pStyle w:val="Paragraph2"/>
        <w:numPr>
          <w:ilvl w:val="0"/>
          <w:numId w:val="29"/>
        </w:numPr>
      </w:pPr>
      <w:r>
        <w:t>Người dùng có kinh nghiệm với loại ứng dụng này không?</w:t>
      </w:r>
      <w:r w:rsidR="00163302">
        <w:t xml:space="preserve"> : có thể có</w:t>
      </w:r>
    </w:p>
    <w:p w14:paraId="18DCB676" w14:textId="326AEF08" w:rsidR="00F66985" w:rsidRDefault="007C42B5">
      <w:pPr>
        <w:pStyle w:val="Paragraph2"/>
        <w:numPr>
          <w:ilvl w:val="0"/>
          <w:numId w:val="29"/>
        </w:numPr>
      </w:pPr>
      <w:r>
        <w:t>Những nền tảng nào đang được sử dụng? Kế hoạch của bạn cho các nền tảng tương lai?</w:t>
      </w:r>
      <w:r w:rsidR="00163302">
        <w:t xml:space="preserve"> : di động, web, tương lai: IoT</w:t>
      </w:r>
    </w:p>
    <w:p w14:paraId="66509339" w14:textId="59F4CA9D" w:rsidR="00F66985" w:rsidRDefault="007C42B5">
      <w:pPr>
        <w:pStyle w:val="Paragraph2"/>
        <w:numPr>
          <w:ilvl w:val="0"/>
          <w:numId w:val="29"/>
        </w:numPr>
      </w:pPr>
      <w:r>
        <w:t>Những ứng dụng nào bạn sử dụng mà chúng ta cần giao diện?</w:t>
      </w:r>
      <w:r w:rsidR="00163302">
        <w:t xml:space="preserve"> : web, mobile</w:t>
      </w:r>
    </w:p>
    <w:p w14:paraId="3C2CE10D" w14:textId="3A952366" w:rsidR="00F66985" w:rsidRDefault="006E76FD">
      <w:pPr>
        <w:pStyle w:val="Paragraph2"/>
        <w:numPr>
          <w:ilvl w:val="0"/>
          <w:numId w:val="29"/>
        </w:numPr>
      </w:pPr>
      <w:r>
        <w:lastRenderedPageBreak/>
        <w:t>Kì vọng của bạn về khả năng sử dụng sản phẩm?</w:t>
      </w:r>
      <w:r w:rsidR="00163302">
        <w:t xml:space="preserve"> : </w:t>
      </w:r>
      <w:r w:rsidR="00736787">
        <w:t>trên 50% người đánh giá tốt</w:t>
      </w:r>
    </w:p>
    <w:p w14:paraId="20C2866B" w14:textId="3422887F" w:rsidR="00F66985" w:rsidRDefault="006E76FD">
      <w:pPr>
        <w:pStyle w:val="Paragraph2"/>
        <w:numPr>
          <w:ilvl w:val="0"/>
          <w:numId w:val="29"/>
        </w:numPr>
      </w:pPr>
      <w:r>
        <w:t>Kì vọng của bạn về thời gian đào tạo/hướng dẫn (train) ?</w:t>
      </w:r>
      <w:r w:rsidR="00163302">
        <w:t xml:space="preserve"> : dễ sử dụng</w:t>
      </w:r>
    </w:p>
    <w:p w14:paraId="61AB706A" w14:textId="336174B1" w:rsidR="00F66985" w:rsidRDefault="006E76FD">
      <w:pPr>
        <w:pStyle w:val="Paragraph2"/>
        <w:numPr>
          <w:ilvl w:val="0"/>
          <w:numId w:val="29"/>
        </w:numPr>
      </w:pPr>
      <w:r>
        <w:t>Những loại bản sao cứng và tài liệu trực tuyến nào mà bạn cần?</w:t>
      </w:r>
      <w:r w:rsidR="00163302">
        <w:t xml:space="preserve"> : Firebase</w:t>
      </w:r>
    </w:p>
    <w:p w14:paraId="09047F88" w14:textId="7E7525ED" w:rsidR="00F66985" w:rsidRDefault="00440F21">
      <w:pPr>
        <w:pStyle w:val="Heading1"/>
      </w:pPr>
      <w:bookmarkStart w:id="14" w:name="_Toc9214279"/>
      <w:bookmarkEnd w:id="13"/>
      <w:r>
        <w:t>Tóm tắt lại cho dễ hiểu</w:t>
      </w:r>
      <w:bookmarkEnd w:id="14"/>
    </w:p>
    <w:p w14:paraId="4CF2BF4C" w14:textId="027FA674" w:rsidR="00163302" w:rsidRDefault="00440F21" w:rsidP="00736787">
      <w:pPr>
        <w:pStyle w:val="Paragraph2"/>
        <w:numPr>
          <w:ilvl w:val="0"/>
          <w:numId w:val="30"/>
        </w:numPr>
      </w:pPr>
      <w:bookmarkStart w:id="15" w:name="_Toc431207022"/>
      <w:r>
        <w:t>Bạn nói với tôi rằng</w:t>
      </w:r>
      <w:r w:rsidR="00C61487">
        <w:t xml:space="preserve"> </w:t>
      </w:r>
      <w:r w:rsidR="00163302">
        <w:rPr>
          <w:i/>
          <w:color w:val="0000FF"/>
          <w:lang w:val="en-US"/>
        </w:rPr>
        <w:t>:</w:t>
      </w:r>
    </w:p>
    <w:p w14:paraId="3D94153F" w14:textId="51187BE3" w:rsidR="00F66985" w:rsidRDefault="00163302">
      <w:pPr>
        <w:pStyle w:val="Paragraph2"/>
        <w:numPr>
          <w:ilvl w:val="1"/>
          <w:numId w:val="30"/>
        </w:numPr>
      </w:pPr>
      <w:r>
        <w:t>Nội dung chính xác</w:t>
      </w:r>
    </w:p>
    <w:p w14:paraId="0BEF1B3A" w14:textId="3695C3F1" w:rsidR="00163302" w:rsidRDefault="00163302">
      <w:pPr>
        <w:pStyle w:val="Paragraph2"/>
        <w:numPr>
          <w:ilvl w:val="1"/>
          <w:numId w:val="30"/>
        </w:numPr>
      </w:pPr>
      <w:r>
        <w:t>Có hình ảnh minh họa</w:t>
      </w:r>
    </w:p>
    <w:p w14:paraId="19C68773" w14:textId="27CCAF5D" w:rsidR="00F66985" w:rsidRDefault="00A75F63">
      <w:pPr>
        <w:pStyle w:val="Paragraph2"/>
        <w:numPr>
          <w:ilvl w:val="0"/>
          <w:numId w:val="22"/>
        </w:numPr>
        <w:ind w:left="1080"/>
      </w:pPr>
      <w:r>
        <w:t>Điều này có phải là vấn đề chính trong các vấn đề bạn đang gặp phải với giải pháp của bạn?</w:t>
      </w:r>
      <w:r w:rsidR="00163302">
        <w:t xml:space="preserve"> : có</w:t>
      </w:r>
    </w:p>
    <w:p w14:paraId="704714A0" w14:textId="698C341D" w:rsidR="00F66985" w:rsidRDefault="00A75F63">
      <w:pPr>
        <w:pStyle w:val="Paragraph2"/>
        <w:numPr>
          <w:ilvl w:val="0"/>
          <w:numId w:val="22"/>
        </w:numPr>
        <w:ind w:left="1080"/>
      </w:pPr>
      <w:r>
        <w:t>Những vấn đề nào (nếu có) mà bạn đang gặp phải?</w:t>
      </w:r>
      <w:r w:rsidR="00163302">
        <w:t xml:space="preserve"> </w:t>
      </w:r>
      <w:r w:rsidR="007302FA">
        <w:t>: nội dung khó để chính xác 100%, cần nhiều nguồn tư liệu</w:t>
      </w:r>
    </w:p>
    <w:p w14:paraId="71EF33C2" w14:textId="01B8DBA2" w:rsidR="00F66985" w:rsidRDefault="00440F21">
      <w:pPr>
        <w:pStyle w:val="Heading1"/>
      </w:pPr>
      <w:bookmarkStart w:id="16" w:name="_Toc9214280"/>
      <w:bookmarkEnd w:id="15"/>
      <w:r>
        <w:t>Phân tích những vấn đề đầu vào của Stakeholder (giả định rằng hợp lệ hoặc không hợp lệ)</w:t>
      </w:r>
      <w:bookmarkEnd w:id="16"/>
    </w:p>
    <w:p w14:paraId="00A1A094" w14:textId="09610142" w:rsidR="00F66985" w:rsidRDefault="00440F21">
      <w:pPr>
        <w:pStyle w:val="Paragraph2"/>
        <w:numPr>
          <w:ilvl w:val="0"/>
          <w:numId w:val="30"/>
        </w:numPr>
      </w:pPr>
      <w:bookmarkStart w:id="17" w:name="_Toc431207024"/>
      <w:bookmarkStart w:id="18" w:name="_Toc438353131"/>
      <w:r>
        <w:t xml:space="preserve">Những vấn dề (hoặc bất cứ vấn đề) nào liên </w:t>
      </w:r>
      <w:r w:rsidRPr="00440F21">
        <w:t>quan đến:</w:t>
      </w:r>
    </w:p>
    <w:p w14:paraId="5399EE0F" w14:textId="6979F3A0" w:rsidR="00F66985" w:rsidRDefault="00F66985">
      <w:pPr>
        <w:pStyle w:val="InfoBlue"/>
      </w:pPr>
    </w:p>
    <w:p w14:paraId="24FB26FD" w14:textId="6B4E9E88" w:rsidR="007302FA" w:rsidRDefault="007302FA" w:rsidP="007302FA">
      <w:pPr>
        <w:pStyle w:val="Paragraph2"/>
        <w:numPr>
          <w:ilvl w:val="1"/>
          <w:numId w:val="31"/>
        </w:numPr>
      </w:pPr>
      <w:r>
        <w:t>Nội dung chính xác</w:t>
      </w:r>
      <w:r>
        <w:t xml:space="preserve"> : là vấn đề, nguyên nhân : khó tìm nguồn chính xác, có thể giải </w:t>
      </w:r>
      <w:r w:rsidRPr="00440F21">
        <w:t>q</w:t>
      </w:r>
      <w:r>
        <w:t>uyết</w:t>
      </w:r>
      <w:r>
        <w:t xml:space="preserve"> vấn đề  bằng cách liên hệ với cơ </w:t>
      </w:r>
      <w:r w:rsidRPr="00440F21">
        <w:t>q</w:t>
      </w:r>
      <w:r>
        <w:t>u</w:t>
      </w:r>
      <w:r>
        <w:t>an ban ngành phù hợp.</w:t>
      </w:r>
    </w:p>
    <w:p w14:paraId="6CA94A1D" w14:textId="3903EBCB" w:rsidR="00F66985" w:rsidRDefault="007302FA" w:rsidP="007302FA">
      <w:pPr>
        <w:pStyle w:val="Paragraph2"/>
        <w:numPr>
          <w:ilvl w:val="1"/>
          <w:numId w:val="31"/>
        </w:numPr>
      </w:pPr>
      <w:r>
        <w:t>Có hình ảnh minh họa</w:t>
      </w:r>
      <w:r>
        <w:t xml:space="preserve"> : không phải vấn đề</w:t>
      </w:r>
    </w:p>
    <w:p w14:paraId="358D2F20" w14:textId="3D35855D" w:rsidR="00F66985" w:rsidRDefault="00440F21">
      <w:pPr>
        <w:pStyle w:val="Paragraph2"/>
        <w:numPr>
          <w:ilvl w:val="0"/>
          <w:numId w:val="30"/>
        </w:numPr>
        <w:rPr>
          <w:i/>
          <w:sz w:val="22"/>
        </w:rPr>
      </w:pPr>
      <w:r>
        <w:rPr>
          <w:b/>
          <w:i/>
        </w:rPr>
        <w:t>Với mỗi vấn đề, hỏi:</w:t>
      </w:r>
    </w:p>
    <w:p w14:paraId="0455AA62" w14:textId="28A3A283" w:rsidR="00F66985" w:rsidRDefault="00440F21">
      <w:pPr>
        <w:pStyle w:val="Paragraph2"/>
        <w:numPr>
          <w:ilvl w:val="0"/>
          <w:numId w:val="31"/>
        </w:numPr>
      </w:pPr>
      <w:r>
        <w:t>Đó có phải là vấn đề thực sự?</w:t>
      </w:r>
      <w:r w:rsidR="00C61487">
        <w:t xml:space="preserve"> </w:t>
      </w:r>
    </w:p>
    <w:p w14:paraId="65761737" w14:textId="6363035D" w:rsidR="00F66985" w:rsidRDefault="00440F21">
      <w:pPr>
        <w:pStyle w:val="Paragraph2"/>
        <w:numPr>
          <w:ilvl w:val="0"/>
          <w:numId w:val="31"/>
        </w:numPr>
      </w:pPr>
      <w:r>
        <w:t>Nguyên nhân của vấn đề là gì?</w:t>
      </w:r>
      <w:r w:rsidR="00C61487">
        <w:t xml:space="preserve"> </w:t>
      </w:r>
    </w:p>
    <w:p w14:paraId="7E6579DC" w14:textId="75E3C02F" w:rsidR="00F66985" w:rsidRDefault="00440F21">
      <w:pPr>
        <w:pStyle w:val="Paragraph2"/>
        <w:numPr>
          <w:ilvl w:val="0"/>
          <w:numId w:val="31"/>
        </w:numPr>
      </w:pPr>
      <w:r>
        <w:t xml:space="preserve">Bạn có thể làm gì để giải </w:t>
      </w:r>
      <w:r w:rsidRPr="00440F21">
        <w:t>q</w:t>
      </w:r>
      <w:r>
        <w:t>uyết vấn đề ngay bây giờ?</w:t>
      </w:r>
    </w:p>
    <w:p w14:paraId="1600E7CF" w14:textId="197F6E20" w:rsidR="00F66985" w:rsidRDefault="00440F21">
      <w:pPr>
        <w:pStyle w:val="Paragraph2"/>
        <w:numPr>
          <w:ilvl w:val="0"/>
          <w:numId w:val="31"/>
        </w:numPr>
      </w:pPr>
      <w:r>
        <w:t xml:space="preserve">Bạn có thích giải </w:t>
      </w:r>
      <w:r w:rsidRPr="00440F21">
        <w:t>q</w:t>
      </w:r>
      <w:r>
        <w:t>uyết vấn đề này hay không?</w:t>
      </w:r>
    </w:p>
    <w:p w14:paraId="3BC99F7B" w14:textId="31166493" w:rsidR="00F66985" w:rsidRDefault="00440F21">
      <w:pPr>
        <w:pStyle w:val="Paragraph2"/>
        <w:numPr>
          <w:ilvl w:val="0"/>
          <w:numId w:val="31"/>
        </w:numPr>
      </w:pPr>
      <w:r>
        <w:t xml:space="preserve">Làm thế nào để bạn giải </w:t>
      </w:r>
      <w:r w:rsidRPr="00440F21">
        <w:t>quyế</w:t>
      </w:r>
      <w:r>
        <w:t>t những vấn đề này so với những vấn đề khác mà bạn đã đề cập?</w:t>
      </w:r>
    </w:p>
    <w:p w14:paraId="40F7FCC3" w14:textId="23C390F3" w:rsidR="00F66985" w:rsidRDefault="00EE0021">
      <w:pPr>
        <w:pStyle w:val="Heading1"/>
      </w:pPr>
      <w:bookmarkStart w:id="19" w:name="_Toc9214281"/>
      <w:bookmarkEnd w:id="17"/>
      <w:bookmarkEnd w:id="18"/>
      <w:r>
        <w:t>Đánh giá giải pháp của bạn (nếu có)</w:t>
      </w:r>
      <w:bookmarkEnd w:id="19"/>
    </w:p>
    <w:p w14:paraId="04A89ED5" w14:textId="186D6813" w:rsidR="00F66985" w:rsidRDefault="00EE0021">
      <w:pPr>
        <w:pStyle w:val="Paragraph2"/>
        <w:numPr>
          <w:ilvl w:val="0"/>
          <w:numId w:val="30"/>
        </w:numPr>
      </w:pPr>
      <w:bookmarkStart w:id="20" w:name="_Toc431207026"/>
      <w:r>
        <w:t>Nếu như tôi có thể</w:t>
      </w:r>
      <w:r w:rsidR="00837837">
        <w:t>:</w:t>
      </w:r>
    </w:p>
    <w:p w14:paraId="53E20AA0" w14:textId="4F0D71C2" w:rsidR="00F66985" w:rsidRDefault="00C61487">
      <w:pPr>
        <w:pStyle w:val="Paragraph2"/>
        <w:ind w:left="1080"/>
      </w:pPr>
      <w:r>
        <w:sym w:font="Symbol" w:char="F0B7"/>
      </w:r>
      <w:r>
        <w:t xml:space="preserve"> </w:t>
      </w:r>
      <w:r w:rsidR="007302FA">
        <w:t xml:space="preserve">liên hệ với cơ </w:t>
      </w:r>
      <w:r w:rsidR="007302FA" w:rsidRPr="00440F21">
        <w:t>q</w:t>
      </w:r>
      <w:r w:rsidR="007302FA">
        <w:t>uan ban ngành phù hợp</w:t>
      </w:r>
    </w:p>
    <w:p w14:paraId="2172E568" w14:textId="08735EB0" w:rsidR="00F66985" w:rsidRDefault="00EE0021">
      <w:pPr>
        <w:pStyle w:val="Paragraph2"/>
        <w:numPr>
          <w:ilvl w:val="0"/>
          <w:numId w:val="30"/>
        </w:numPr>
      </w:pPr>
      <w:r>
        <w:t>Làm thế nào để bạn xếp hạng tầm quan trọng của chúng</w:t>
      </w:r>
      <w:r w:rsidR="00C61487">
        <w:t xml:space="preserve">? </w:t>
      </w:r>
      <w:r w:rsidR="00837837">
        <w:t xml:space="preserve">: Dựa vào khả năng giải </w:t>
      </w:r>
      <w:r w:rsidR="00837837" w:rsidRPr="00440F21">
        <w:t>q</w:t>
      </w:r>
      <w:r w:rsidR="00837837">
        <w:t>uyết nhanh hay chậm.</w:t>
      </w:r>
    </w:p>
    <w:p w14:paraId="4FD78B7D" w14:textId="77777777" w:rsidR="00F66985" w:rsidRDefault="00F66985">
      <w:pPr>
        <w:pStyle w:val="Paragraph2"/>
      </w:pPr>
    </w:p>
    <w:p w14:paraId="1B0F29E8" w14:textId="53F56422" w:rsidR="00F66985" w:rsidRDefault="0080408B">
      <w:pPr>
        <w:pStyle w:val="Heading1"/>
      </w:pPr>
      <w:bookmarkStart w:id="21" w:name="_Toc379183605"/>
      <w:bookmarkStart w:id="22" w:name="_Toc9214282"/>
      <w:bookmarkEnd w:id="20"/>
      <w:r>
        <w:t>Đánh giá cơ hội</w:t>
      </w:r>
      <w:bookmarkEnd w:id="21"/>
      <w:bookmarkEnd w:id="22"/>
    </w:p>
    <w:p w14:paraId="2FC7678C" w14:textId="5E254449" w:rsidR="00F66985" w:rsidRDefault="0080408B">
      <w:pPr>
        <w:pStyle w:val="Paragraph2"/>
        <w:numPr>
          <w:ilvl w:val="0"/>
          <w:numId w:val="30"/>
        </w:numPr>
      </w:pPr>
      <w:bookmarkStart w:id="23" w:name="_Toc431207028"/>
      <w:r>
        <w:t>Ai dùng ứng dụng trong công ty bạn?</w:t>
      </w:r>
      <w:r w:rsidR="00837837">
        <w:t xml:space="preserve"> : </w:t>
      </w:r>
      <w:r w:rsidR="007302FA">
        <w:t>người đã đi làm</w:t>
      </w:r>
      <w:r w:rsidR="00C61487">
        <w:t xml:space="preserve"> </w:t>
      </w:r>
    </w:p>
    <w:p w14:paraId="0FDC3D87" w14:textId="2DF5B082" w:rsidR="00F66985" w:rsidRDefault="00EE0021">
      <w:pPr>
        <w:pStyle w:val="Paragraph2"/>
        <w:numPr>
          <w:ilvl w:val="0"/>
          <w:numId w:val="30"/>
        </w:numPr>
      </w:pPr>
      <w:r>
        <w:t>Có bao nhiêu loại người dùng muốn sử dụng ứng dụng?</w:t>
      </w:r>
      <w:r w:rsidR="00837837">
        <w:t xml:space="preserve"> : 85% người dùng (học sinh, sinh viên, lứa U30)</w:t>
      </w:r>
    </w:p>
    <w:p w14:paraId="0F312B74" w14:textId="4E16860C" w:rsidR="00F66985" w:rsidRDefault="00EE0021">
      <w:pPr>
        <w:pStyle w:val="Paragraph2"/>
        <w:numPr>
          <w:ilvl w:val="0"/>
          <w:numId w:val="30"/>
        </w:numPr>
      </w:pPr>
      <w:r>
        <w:t>Làm thế nào để đánh giá một giải pháp là thành công?</w:t>
      </w:r>
      <w:r w:rsidR="00C61487">
        <w:t xml:space="preserve"> </w:t>
      </w:r>
      <w:r w:rsidR="00837837">
        <w:t>: người dùng rate trên 4 sao.</w:t>
      </w:r>
    </w:p>
    <w:p w14:paraId="6C5CB896" w14:textId="0FF22C57" w:rsidR="00F66985" w:rsidRDefault="00DA5310">
      <w:pPr>
        <w:pStyle w:val="Heading1"/>
      </w:pPr>
      <w:bookmarkStart w:id="24" w:name="_Toc379183606"/>
      <w:bookmarkStart w:id="25" w:name="_Toc9214283"/>
      <w:bookmarkEnd w:id="23"/>
      <w:r>
        <w:t>Đánh giá độ tin cậy, Hiệu năng, và Hỗ trợ</w:t>
      </w:r>
      <w:bookmarkEnd w:id="24"/>
      <w:bookmarkEnd w:id="25"/>
    </w:p>
    <w:p w14:paraId="3C223C37" w14:textId="6016676A" w:rsidR="00F66985" w:rsidRDefault="00DA5310">
      <w:pPr>
        <w:pStyle w:val="Paragraph2"/>
        <w:numPr>
          <w:ilvl w:val="0"/>
          <w:numId w:val="32"/>
        </w:numPr>
      </w:pPr>
      <w:r>
        <w:t>Kì vọng của bạn về độ tin cậy?</w:t>
      </w:r>
      <w:r w:rsidR="00837837">
        <w:t xml:space="preserve"> : 100% thông tin cung cấp chính xác.</w:t>
      </w:r>
    </w:p>
    <w:p w14:paraId="086CEF36" w14:textId="0B4B93CB" w:rsidR="00F66985" w:rsidRDefault="00DA5310">
      <w:pPr>
        <w:pStyle w:val="Paragraph2"/>
        <w:numPr>
          <w:ilvl w:val="0"/>
          <w:numId w:val="32"/>
        </w:numPr>
      </w:pPr>
      <w:r>
        <w:t>Kì vọng của bạn về hiệu năng?</w:t>
      </w:r>
      <w:r w:rsidR="00C61487">
        <w:t xml:space="preserve"> </w:t>
      </w:r>
      <w:r w:rsidR="00837837">
        <w:t xml:space="preserve"> : chạy nhanh</w:t>
      </w:r>
      <w:r w:rsidR="00460633">
        <w:t>, không treo máy</w:t>
      </w:r>
    </w:p>
    <w:p w14:paraId="5621AD4D" w14:textId="3D801470" w:rsidR="00F66985" w:rsidRDefault="00DA5310">
      <w:pPr>
        <w:pStyle w:val="Paragraph2"/>
        <w:numPr>
          <w:ilvl w:val="0"/>
          <w:numId w:val="32"/>
        </w:numPr>
      </w:pPr>
      <w:r>
        <w:t>Bạn sẽ hỗ trợ cho sản phẩm?</w:t>
      </w:r>
      <w:r w:rsidR="00C61487">
        <w:t xml:space="preserve"> </w:t>
      </w:r>
      <w:r w:rsidR="00837837">
        <w:t xml:space="preserve"> : có</w:t>
      </w:r>
    </w:p>
    <w:p w14:paraId="65025623" w14:textId="365C676C" w:rsidR="00F66985" w:rsidRDefault="00DA5310">
      <w:pPr>
        <w:pStyle w:val="Paragraph2"/>
        <w:numPr>
          <w:ilvl w:val="0"/>
          <w:numId w:val="32"/>
        </w:numPr>
      </w:pPr>
      <w:r>
        <w:lastRenderedPageBreak/>
        <w:t>Bạn có yêu cầu đặc biệt nào cần hỗ trợ? Sự bảo trì và truy cập dịch vụ?</w:t>
      </w:r>
      <w:r w:rsidR="00C61487">
        <w:t xml:space="preserve"> </w:t>
      </w:r>
      <w:r w:rsidR="00460633">
        <w:t>: có các bản update nhẹ</w:t>
      </w:r>
    </w:p>
    <w:p w14:paraId="25AF5D86" w14:textId="32D33522" w:rsidR="00F66985" w:rsidRDefault="00DA5310">
      <w:pPr>
        <w:pStyle w:val="Paragraph2"/>
        <w:numPr>
          <w:ilvl w:val="0"/>
          <w:numId w:val="32"/>
        </w:numPr>
      </w:pPr>
      <w:r>
        <w:t>Các có yêu cầu gì về bảo mật?</w:t>
      </w:r>
      <w:r w:rsidR="00460633">
        <w:t xml:space="preserve"> : bảo đảm cơ sở dữ liệu của ứng dụng (dữ liệu ứng dụng, thông tin người dùng)</w:t>
      </w:r>
    </w:p>
    <w:p w14:paraId="53A3AB3B" w14:textId="15C96DF3" w:rsidR="00F66985" w:rsidRDefault="00DA5310">
      <w:pPr>
        <w:pStyle w:val="Paragraph2"/>
        <w:numPr>
          <w:ilvl w:val="0"/>
          <w:numId w:val="32"/>
        </w:numPr>
      </w:pPr>
      <w:r>
        <w:t>Những yêu cầu gì về cài đặt và cấu hình?</w:t>
      </w:r>
      <w:r w:rsidR="00460633">
        <w:t xml:space="preserve"> : android 4.0 trở lên, chrome 30 trở lên</w:t>
      </w:r>
    </w:p>
    <w:p w14:paraId="48ECD033" w14:textId="42C47A84" w:rsidR="00F66985" w:rsidRDefault="00DA5310">
      <w:pPr>
        <w:pStyle w:val="Paragraph2"/>
        <w:numPr>
          <w:ilvl w:val="0"/>
          <w:numId w:val="32"/>
        </w:numPr>
      </w:pPr>
      <w:r>
        <w:t>Các yêu cầu đặc biệt về bản quyền</w:t>
      </w:r>
      <w:r w:rsidR="00460633">
        <w:t xml:space="preserve"> </w:t>
      </w:r>
      <w:r>
        <w:t>?</w:t>
      </w:r>
      <w:r w:rsidR="00460633">
        <w:t xml:space="preserve"> : không</w:t>
      </w:r>
    </w:p>
    <w:p w14:paraId="3FFBFF3B" w14:textId="6DBA1676" w:rsidR="00F66985" w:rsidRDefault="00DA5310">
      <w:pPr>
        <w:pStyle w:val="Paragraph2"/>
        <w:numPr>
          <w:ilvl w:val="0"/>
          <w:numId w:val="32"/>
        </w:numPr>
      </w:pPr>
      <w:r>
        <w:t>Phần mềm sẽ được phân phối như thế nào?</w:t>
      </w:r>
      <w:r w:rsidR="00460633">
        <w:t xml:space="preserve"> : mobile &amp; web</w:t>
      </w:r>
    </w:p>
    <w:p w14:paraId="417B57F2" w14:textId="0DB92A52" w:rsidR="00F66985" w:rsidRDefault="00DA5310">
      <w:pPr>
        <w:pStyle w:val="Paragraph2"/>
        <w:numPr>
          <w:ilvl w:val="0"/>
          <w:numId w:val="32"/>
        </w:numPr>
      </w:pPr>
      <w:r>
        <w:t>Cần ghi nhãn và đóng gói ứng dụng?</w:t>
      </w:r>
      <w:r w:rsidR="00460633">
        <w:t xml:space="preserve"> : đóng gói apk</w:t>
      </w:r>
    </w:p>
    <w:p w14:paraId="33E9ACC4" w14:textId="5D44D173" w:rsidR="00F66985" w:rsidRDefault="00DA5310">
      <w:pPr>
        <w:pStyle w:val="Heading2"/>
      </w:pPr>
      <w:bookmarkStart w:id="26" w:name="_Toc9214284"/>
      <w:r>
        <w:t>Các yêu cầu khác</w:t>
      </w:r>
      <w:bookmarkEnd w:id="26"/>
    </w:p>
    <w:p w14:paraId="2695AA7B" w14:textId="6FD8D722" w:rsidR="00F66985" w:rsidRDefault="00DA5310">
      <w:pPr>
        <w:pStyle w:val="Paragraph2"/>
        <w:numPr>
          <w:ilvl w:val="0"/>
          <w:numId w:val="32"/>
        </w:numPr>
      </w:pPr>
      <w:r>
        <w:t>Những (</w:t>
      </w:r>
      <w:r w:rsidR="0096536B">
        <w:t>nếu có</w:t>
      </w:r>
      <w:r>
        <w:t>) yêu cầu nào về môi trường hay những tiêu chuẩn cần phải được hỗ trợ?</w:t>
      </w:r>
      <w:r w:rsidR="00460633">
        <w:t xml:space="preserve"> : không</w:t>
      </w:r>
    </w:p>
    <w:p w14:paraId="56B9EAE7" w14:textId="5133EB77" w:rsidR="00F66985" w:rsidRDefault="00DA5310">
      <w:pPr>
        <w:pStyle w:val="Paragraph2"/>
        <w:numPr>
          <w:ilvl w:val="0"/>
          <w:numId w:val="32"/>
        </w:numPr>
      </w:pPr>
      <w:r>
        <w:t>Bạn có nghĩ rằng còn những yêu cầu nào mà chúng tôi cần biết?</w:t>
      </w:r>
      <w:r w:rsidR="00460633">
        <w:t xml:space="preserve"> : không</w:t>
      </w:r>
    </w:p>
    <w:p w14:paraId="35757EEE" w14:textId="65BB4832" w:rsidR="00F66985" w:rsidRDefault="00DA5310">
      <w:pPr>
        <w:pStyle w:val="Heading1"/>
      </w:pPr>
      <w:bookmarkStart w:id="27" w:name="_Toc9214285"/>
      <w:r>
        <w:t>Tổng kết</w:t>
      </w:r>
      <w:bookmarkEnd w:id="27"/>
    </w:p>
    <w:p w14:paraId="77933039" w14:textId="2F79F712" w:rsidR="00F66985" w:rsidRDefault="00DA5310">
      <w:pPr>
        <w:pStyle w:val="Paragraph2"/>
        <w:numPr>
          <w:ilvl w:val="0"/>
          <w:numId w:val="33"/>
        </w:numPr>
      </w:pPr>
      <w:r>
        <w:t>Bạn còn câu hỏi nào hỏi tôi hay không?</w:t>
      </w:r>
      <w:r w:rsidR="00460633">
        <w:t xml:space="preserve"> : không</w:t>
      </w:r>
    </w:p>
    <w:p w14:paraId="64ADEAA6" w14:textId="635417DD" w:rsidR="00F66985" w:rsidRDefault="00DA5310">
      <w:pPr>
        <w:pStyle w:val="Paragraph2"/>
        <w:numPr>
          <w:ilvl w:val="0"/>
          <w:numId w:val="33"/>
        </w:numPr>
      </w:pPr>
      <w:r>
        <w:t>Nếu tôi cần hỏi thêm vài câu hỏi, liệu tôi có thể liên lạc với bạn?</w:t>
      </w:r>
      <w:r w:rsidR="00C61487">
        <w:t xml:space="preserve"> </w:t>
      </w:r>
      <w:r w:rsidR="00460633">
        <w:t xml:space="preserve"> : thông tin liên lạc đi kèm</w:t>
      </w:r>
    </w:p>
    <w:p w14:paraId="1BD99049" w14:textId="56A99DAD" w:rsidR="00F66985" w:rsidRDefault="00DA5310" w:rsidP="00DA5310">
      <w:pPr>
        <w:pStyle w:val="Paragraph2"/>
        <w:numPr>
          <w:ilvl w:val="0"/>
          <w:numId w:val="33"/>
        </w:numPr>
        <w:rPr>
          <w:sz w:val="22"/>
        </w:rPr>
      </w:pPr>
      <w:r>
        <w:t>Bạn có thể tham gia và trong hoạt động xem xét yêu cầu?</w:t>
      </w:r>
      <w:r>
        <w:rPr>
          <w:sz w:val="22"/>
        </w:rPr>
        <w:t xml:space="preserve"> </w:t>
      </w:r>
    </w:p>
    <w:p w14:paraId="04810216" w14:textId="2F7B4090" w:rsidR="00F66985" w:rsidRDefault="00DA5310">
      <w:pPr>
        <w:pStyle w:val="Heading1"/>
      </w:pPr>
      <w:bookmarkStart w:id="28" w:name="_Toc9214286"/>
      <w:r>
        <w:t>Tóm tắt của phân tích viên</w:t>
      </w:r>
      <w:bookmarkEnd w:id="28"/>
    </w:p>
    <w:p w14:paraId="3C19EEE1" w14:textId="77777777" w:rsidR="00460633" w:rsidRDefault="00460633">
      <w:pPr>
        <w:pStyle w:val="Paragraph2"/>
        <w:rPr>
          <w:sz w:val="22"/>
        </w:rPr>
      </w:pPr>
      <w:r>
        <w:t>Tóm tắt dưới đây 3 đến 4 độ ưu tiên cao nhất cho người dùng và stakeholder</w:t>
      </w:r>
      <w:r>
        <w:rPr>
          <w:sz w:val="22"/>
        </w:rPr>
        <w:t xml:space="preserve"> </w:t>
      </w:r>
    </w:p>
    <w:p w14:paraId="152E2689" w14:textId="0DD043AF" w:rsidR="00F66985" w:rsidRDefault="00C61487">
      <w:pPr>
        <w:pStyle w:val="Paragraph2"/>
        <w:rPr>
          <w:sz w:val="22"/>
        </w:rPr>
      </w:pPr>
      <w:r>
        <w:rPr>
          <w:sz w:val="22"/>
        </w:rPr>
        <w:t>1.</w:t>
      </w:r>
      <w:r w:rsidR="00460633">
        <w:rPr>
          <w:sz w:val="22"/>
        </w:rPr>
        <w:t xml:space="preserve"> </w:t>
      </w:r>
      <w:r w:rsidR="00383C03">
        <w:rPr>
          <w:sz w:val="22"/>
        </w:rPr>
        <w:t>Có hình ảnh minh họa</w:t>
      </w:r>
    </w:p>
    <w:p w14:paraId="26891DB4" w14:textId="403E2A99" w:rsidR="00F66985" w:rsidRDefault="00C61487">
      <w:pPr>
        <w:pStyle w:val="Paragraph2"/>
        <w:rPr>
          <w:sz w:val="22"/>
        </w:rPr>
      </w:pPr>
      <w:r>
        <w:rPr>
          <w:sz w:val="22"/>
        </w:rPr>
        <w:t>2.</w:t>
      </w:r>
      <w:r w:rsidR="00460633">
        <w:rPr>
          <w:sz w:val="22"/>
        </w:rPr>
        <w:t xml:space="preserve"> </w:t>
      </w:r>
      <w:r w:rsidR="00383C03">
        <w:rPr>
          <w:sz w:val="22"/>
        </w:rPr>
        <w:t>Tra cứu nhanh</w:t>
      </w:r>
    </w:p>
    <w:p w14:paraId="2BF5127D" w14:textId="419729DA" w:rsidR="00383C03" w:rsidRDefault="00383C03">
      <w:pPr>
        <w:pStyle w:val="Paragraph2"/>
        <w:rPr>
          <w:sz w:val="22"/>
        </w:rPr>
      </w:pPr>
      <w:r>
        <w:rPr>
          <w:sz w:val="22"/>
        </w:rPr>
        <w:t>3. Nội dung chính xác</w:t>
      </w:r>
    </w:p>
    <w:p w14:paraId="7D583E7C" w14:textId="77777777" w:rsidR="00FC7A14" w:rsidRDefault="00FC7A14"/>
    <w:sectPr w:rsidR="00FC7A14">
      <w:headerReference w:type="default"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2DD30" w14:textId="77777777" w:rsidR="00077F34" w:rsidRDefault="00077F34">
      <w:pPr>
        <w:spacing w:line="240" w:lineRule="auto"/>
      </w:pPr>
      <w:r>
        <w:separator/>
      </w:r>
    </w:p>
  </w:endnote>
  <w:endnote w:type="continuationSeparator" w:id="0">
    <w:p w14:paraId="749C7C29" w14:textId="77777777" w:rsidR="00077F34" w:rsidRDefault="00077F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365AF" w14:textId="77777777" w:rsidR="005C196F" w:rsidRDefault="005C196F">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00E7B5" w14:textId="77777777" w:rsidR="005C196F" w:rsidRDefault="005C19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C196F" w14:paraId="5F5D1B20" w14:textId="77777777">
      <w:tc>
        <w:tcPr>
          <w:tcW w:w="3162" w:type="dxa"/>
          <w:tcBorders>
            <w:top w:val="nil"/>
            <w:left w:val="nil"/>
            <w:bottom w:val="nil"/>
            <w:right w:val="nil"/>
          </w:tcBorders>
        </w:tcPr>
        <w:p w14:paraId="022818F8" w14:textId="1607AA67" w:rsidR="005C196F" w:rsidRDefault="005C196F">
          <w:pPr>
            <w:ind w:right="360"/>
            <w:rPr>
              <w:sz w:val="24"/>
            </w:rPr>
          </w:pPr>
          <w:r>
            <w:t>Được bảo vệ</w:t>
          </w:r>
        </w:p>
      </w:tc>
      <w:tc>
        <w:tcPr>
          <w:tcW w:w="3162" w:type="dxa"/>
          <w:tcBorders>
            <w:top w:val="nil"/>
            <w:left w:val="nil"/>
            <w:bottom w:val="nil"/>
            <w:right w:val="nil"/>
          </w:tcBorders>
        </w:tcPr>
        <w:p w14:paraId="5752A647" w14:textId="48C4AF0A" w:rsidR="005C196F" w:rsidRDefault="005C196F">
          <w:pPr>
            <w:jc w:val="center"/>
          </w:pPr>
          <w:r>
            <w:fldChar w:fldCharType="begin"/>
          </w:r>
          <w:r>
            <w:instrText>symbol 211 \f "Symbol" \s 10</w:instrText>
          </w:r>
          <w:r>
            <w:fldChar w:fldCharType="separate"/>
          </w:r>
          <w:r>
            <w:rPr>
              <w:rFonts w:ascii="Symbol" w:hAnsi="Symbol"/>
            </w:rPr>
            <w:t>Ó</w:t>
          </w:r>
          <w:r>
            <w:fldChar w:fldCharType="end"/>
          </w:r>
          <w:r w:rsidR="00077F34">
            <w:fldChar w:fldCharType="begin"/>
          </w:r>
          <w:r w:rsidR="00077F34">
            <w:instrText xml:space="preserve"> DOCPROPERTY "Company"  \* MERGEFORMAT </w:instrText>
          </w:r>
          <w:r w:rsidR="00077F34">
            <w:fldChar w:fldCharType="separate"/>
          </w:r>
          <w:r>
            <w:t>&lt;Tên công ty&gt;</w:t>
          </w:r>
          <w:r w:rsidR="00077F34">
            <w:fldChar w:fldCharType="end"/>
          </w:r>
          <w:r>
            <w:t xml:space="preserve">, </w:t>
          </w:r>
          <w:r>
            <w:fldChar w:fldCharType="begin"/>
          </w:r>
          <w:r>
            <w:instrText xml:space="preserve"> DATE \@ "yyyy" </w:instrText>
          </w:r>
          <w:r>
            <w:fldChar w:fldCharType="separate"/>
          </w:r>
          <w:r w:rsidR="00F2258E">
            <w:rPr>
              <w:noProof/>
            </w:rPr>
            <w:t>2019</w:t>
          </w:r>
          <w:r>
            <w:fldChar w:fldCharType="end"/>
          </w:r>
        </w:p>
      </w:tc>
      <w:tc>
        <w:tcPr>
          <w:tcW w:w="3162" w:type="dxa"/>
          <w:tcBorders>
            <w:top w:val="nil"/>
            <w:left w:val="nil"/>
            <w:bottom w:val="nil"/>
            <w:right w:val="nil"/>
          </w:tcBorders>
        </w:tcPr>
        <w:p w14:paraId="18C1D6E0" w14:textId="3F1E9F34" w:rsidR="005C196F" w:rsidRDefault="005C196F">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tc>
    </w:tr>
  </w:tbl>
  <w:p w14:paraId="11E68CF8" w14:textId="77777777" w:rsidR="005C196F" w:rsidRDefault="005C1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85E83" w14:textId="77777777" w:rsidR="005C196F" w:rsidRDefault="005C196F">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397ED" w14:textId="77777777" w:rsidR="00077F34" w:rsidRDefault="00077F34">
      <w:pPr>
        <w:spacing w:line="240" w:lineRule="auto"/>
      </w:pPr>
      <w:r>
        <w:separator/>
      </w:r>
    </w:p>
  </w:footnote>
  <w:footnote w:type="continuationSeparator" w:id="0">
    <w:p w14:paraId="22884953" w14:textId="77777777" w:rsidR="00077F34" w:rsidRDefault="00077F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97CCF" w14:textId="77777777" w:rsidR="005C196F" w:rsidRDefault="005C196F">
    <w:pPr>
      <w:rPr>
        <w:sz w:val="24"/>
      </w:rPr>
    </w:pPr>
  </w:p>
  <w:p w14:paraId="3425E126" w14:textId="77777777" w:rsidR="005C196F" w:rsidRDefault="005C196F">
    <w:pPr>
      <w:pBdr>
        <w:top w:val="single" w:sz="6" w:space="1" w:color="auto"/>
      </w:pBdr>
      <w:rPr>
        <w:sz w:val="24"/>
      </w:rPr>
    </w:pPr>
  </w:p>
  <w:p w14:paraId="2C3B4161" w14:textId="37E1033A" w:rsidR="005C196F" w:rsidRDefault="005C196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&lt;Tên Công Ty&gt;</w:t>
    </w:r>
    <w:r>
      <w:rPr>
        <w:rFonts w:ascii="Arial" w:hAnsi="Arial"/>
        <w:b/>
        <w:sz w:val="36"/>
      </w:rPr>
      <w:fldChar w:fldCharType="end"/>
    </w:r>
  </w:p>
  <w:p w14:paraId="7847E028" w14:textId="77777777" w:rsidR="005C196F" w:rsidRDefault="005C196F">
    <w:pPr>
      <w:pBdr>
        <w:bottom w:val="single" w:sz="6" w:space="1" w:color="auto"/>
      </w:pBdr>
      <w:jc w:val="right"/>
      <w:rPr>
        <w:sz w:val="24"/>
      </w:rPr>
    </w:pPr>
  </w:p>
  <w:p w14:paraId="786F4807" w14:textId="77777777" w:rsidR="005C196F" w:rsidRDefault="005C1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C196F" w14:paraId="0AC02E71" w14:textId="77777777">
      <w:tc>
        <w:tcPr>
          <w:tcW w:w="6379" w:type="dxa"/>
        </w:tcPr>
        <w:p w14:paraId="18199859" w14:textId="4A859A0F" w:rsidR="005C196F" w:rsidRDefault="00077F34">
          <w:r>
            <w:fldChar w:fldCharType="begin"/>
          </w:r>
          <w:r>
            <w:instrText xml:space="preserve">subject  \* Mergeformat </w:instrText>
          </w:r>
          <w:r>
            <w:fldChar w:fldCharType="separate"/>
          </w:r>
          <w:r w:rsidR="005C196F">
            <w:t>&lt;History Search&gt;</w:t>
          </w:r>
          <w:r>
            <w:fldChar w:fldCharType="end"/>
          </w:r>
        </w:p>
      </w:tc>
      <w:tc>
        <w:tcPr>
          <w:tcW w:w="3179" w:type="dxa"/>
        </w:tcPr>
        <w:p w14:paraId="28F644F5" w14:textId="77777777" w:rsidR="005C196F" w:rsidRDefault="005C196F">
          <w:pPr>
            <w:tabs>
              <w:tab w:val="left" w:pos="1135"/>
            </w:tabs>
            <w:spacing w:before="40"/>
            <w:ind w:right="68"/>
          </w:pPr>
          <w:r>
            <w:t xml:space="preserve">  Version:           &lt;1.0&gt;</w:t>
          </w:r>
        </w:p>
      </w:tc>
    </w:tr>
    <w:tr w:rsidR="005C196F" w14:paraId="459DA731" w14:textId="77777777">
      <w:tc>
        <w:tcPr>
          <w:tcW w:w="6379" w:type="dxa"/>
        </w:tcPr>
        <w:p w14:paraId="09C26AD0" w14:textId="77777777" w:rsidR="005C196F" w:rsidRDefault="00077F34">
          <w:r>
            <w:fldChar w:fldCharType="begin"/>
          </w:r>
          <w:r>
            <w:instrText xml:space="preserve">title  \* Mergeformat </w:instrText>
          </w:r>
          <w:r>
            <w:fldChar w:fldCharType="separate"/>
          </w:r>
          <w:r w:rsidR="005C196F">
            <w:t>Stakeholder Requests</w:t>
          </w:r>
          <w:r>
            <w:fldChar w:fldCharType="end"/>
          </w:r>
        </w:p>
      </w:tc>
      <w:tc>
        <w:tcPr>
          <w:tcW w:w="3179" w:type="dxa"/>
        </w:tcPr>
        <w:p w14:paraId="0288652A" w14:textId="33868701" w:rsidR="005C196F" w:rsidRDefault="005C196F">
          <w:r>
            <w:t xml:space="preserve">  Date:  &lt;19/05/2019&gt;</w:t>
          </w:r>
        </w:p>
      </w:tc>
    </w:tr>
    <w:tr w:rsidR="005C196F" w14:paraId="174A42F4" w14:textId="77777777">
      <w:tc>
        <w:tcPr>
          <w:tcW w:w="9558" w:type="dxa"/>
          <w:gridSpan w:val="2"/>
        </w:tcPr>
        <w:p w14:paraId="4C23DFB7" w14:textId="0F3C706E" w:rsidR="005C196F" w:rsidRDefault="005C196F">
          <w:r>
            <w:t>&lt;Định danh tài liệu&gt;</w:t>
          </w:r>
        </w:p>
      </w:tc>
    </w:tr>
  </w:tbl>
  <w:p w14:paraId="16F74B75" w14:textId="77777777" w:rsidR="005C196F" w:rsidRDefault="005C19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C1B8F" w14:textId="77777777" w:rsidR="005C196F" w:rsidRDefault="005C196F">
    <w:pPr>
      <w:pStyle w:val="Heade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E72372"/>
    <w:multiLevelType w:val="hybridMultilevel"/>
    <w:tmpl w:val="16C0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543B4"/>
    <w:multiLevelType w:val="multilevel"/>
    <w:tmpl w:val="2A08EE0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0"/>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9"/>
  </w:num>
  <w:num w:numId="10">
    <w:abstractNumId w:val="4"/>
  </w:num>
  <w:num w:numId="11">
    <w:abstractNumId w:val="14"/>
  </w:num>
  <w:num w:numId="12">
    <w:abstractNumId w:val="12"/>
  </w:num>
  <w:num w:numId="13">
    <w:abstractNumId w:val="28"/>
  </w:num>
  <w:num w:numId="14">
    <w:abstractNumId w:val="11"/>
  </w:num>
  <w:num w:numId="15">
    <w:abstractNumId w:val="7"/>
  </w:num>
  <w:num w:numId="16">
    <w:abstractNumId w:val="27"/>
  </w:num>
  <w:num w:numId="17">
    <w:abstractNumId w:val="18"/>
  </w:num>
  <w:num w:numId="18">
    <w:abstractNumId w:val="8"/>
  </w:num>
  <w:num w:numId="19">
    <w:abstractNumId w:val="15"/>
  </w:num>
  <w:num w:numId="20">
    <w:abstractNumId w:val="10"/>
  </w:num>
  <w:num w:numId="21">
    <w:abstractNumId w:val="26"/>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6"/>
  </w:num>
  <w:num w:numId="24">
    <w:abstractNumId w:val="0"/>
  </w:num>
  <w:num w:numId="25">
    <w:abstractNumId w:val="0"/>
  </w:num>
  <w:num w:numId="26">
    <w:abstractNumId w:val="0"/>
  </w:num>
  <w:num w:numId="27">
    <w:abstractNumId w:val="23"/>
  </w:num>
  <w:num w:numId="28">
    <w:abstractNumId w:val="16"/>
  </w:num>
  <w:num w:numId="29">
    <w:abstractNumId w:val="17"/>
  </w:num>
  <w:num w:numId="30">
    <w:abstractNumId w:val="5"/>
  </w:num>
  <w:num w:numId="31">
    <w:abstractNumId w:val="9"/>
  </w:num>
  <w:num w:numId="32">
    <w:abstractNumId w:val="3"/>
  </w:num>
  <w:num w:numId="33">
    <w:abstractNumId w:val="24"/>
  </w:num>
  <w:num w:numId="34">
    <w:abstractNumId w:val="25"/>
  </w:num>
  <w:num w:numId="35">
    <w:abstractNumId w:val="22"/>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7A14"/>
    <w:rsid w:val="000378B1"/>
    <w:rsid w:val="00077F34"/>
    <w:rsid w:val="000A67F0"/>
    <w:rsid w:val="000A7AB0"/>
    <w:rsid w:val="000B05ED"/>
    <w:rsid w:val="000D6FD7"/>
    <w:rsid w:val="00132E9F"/>
    <w:rsid w:val="00163302"/>
    <w:rsid w:val="00217D8D"/>
    <w:rsid w:val="00266D47"/>
    <w:rsid w:val="002B0DFE"/>
    <w:rsid w:val="002D55EA"/>
    <w:rsid w:val="00383C03"/>
    <w:rsid w:val="003E1881"/>
    <w:rsid w:val="003E7141"/>
    <w:rsid w:val="0040479F"/>
    <w:rsid w:val="00440F21"/>
    <w:rsid w:val="00460633"/>
    <w:rsid w:val="004733A0"/>
    <w:rsid w:val="004845C3"/>
    <w:rsid w:val="004C5545"/>
    <w:rsid w:val="004D430D"/>
    <w:rsid w:val="00512244"/>
    <w:rsid w:val="005657A0"/>
    <w:rsid w:val="005C196F"/>
    <w:rsid w:val="005C3437"/>
    <w:rsid w:val="005C619B"/>
    <w:rsid w:val="00675A84"/>
    <w:rsid w:val="006E2BED"/>
    <w:rsid w:val="006E76FD"/>
    <w:rsid w:val="00717A24"/>
    <w:rsid w:val="007302FA"/>
    <w:rsid w:val="0073233D"/>
    <w:rsid w:val="00736787"/>
    <w:rsid w:val="0078365E"/>
    <w:rsid w:val="007C21B0"/>
    <w:rsid w:val="007C42B5"/>
    <w:rsid w:val="0080408B"/>
    <w:rsid w:val="00837837"/>
    <w:rsid w:val="00874ACD"/>
    <w:rsid w:val="00886EF6"/>
    <w:rsid w:val="009016EE"/>
    <w:rsid w:val="0096536B"/>
    <w:rsid w:val="00A75F63"/>
    <w:rsid w:val="00AC091D"/>
    <w:rsid w:val="00AF1443"/>
    <w:rsid w:val="00B07B99"/>
    <w:rsid w:val="00C14DA4"/>
    <w:rsid w:val="00C61487"/>
    <w:rsid w:val="00C7466F"/>
    <w:rsid w:val="00DA5310"/>
    <w:rsid w:val="00DE6B98"/>
    <w:rsid w:val="00E43887"/>
    <w:rsid w:val="00EA1DE0"/>
    <w:rsid w:val="00EE0021"/>
    <w:rsid w:val="00EE094E"/>
    <w:rsid w:val="00F2258E"/>
    <w:rsid w:val="00F66985"/>
    <w:rsid w:val="00F70B64"/>
    <w:rsid w:val="00FB7EC2"/>
    <w:rsid w:val="00FC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7EF96"/>
  <w15:chartTrackingRefBased/>
  <w15:docId w15:val="{C2FF17A2-09DD-44BB-A7A0-3AF73FC5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Index1">
    <w:name w:val="index 1"/>
    <w:basedOn w:val="Normal"/>
    <w:next w:val="Normal"/>
    <w:semiHidden/>
    <w:pPr>
      <w:tabs>
        <w:tab w:val="right" w:leader="dot" w:pos="4320"/>
      </w:tabs>
      <w:ind w:left="200" w:hanging="200"/>
    </w:pPr>
  </w:style>
  <w:style w:type="paragraph" w:styleId="Index2">
    <w:name w:val="index 2"/>
    <w:basedOn w:val="Normal"/>
    <w:next w:val="Normal"/>
    <w:semiHidden/>
    <w:pPr>
      <w:tabs>
        <w:tab w:val="right" w:leader="dot" w:pos="4320"/>
      </w:tabs>
      <w:ind w:left="400" w:hanging="200"/>
    </w:pPr>
  </w:style>
  <w:style w:type="paragraph" w:styleId="Index3">
    <w:name w:val="index 3"/>
    <w:basedOn w:val="Normal"/>
    <w:next w:val="Normal"/>
    <w:semiHidden/>
    <w:pPr>
      <w:tabs>
        <w:tab w:val="right" w:leader="dot" w:pos="4320"/>
      </w:tabs>
      <w:ind w:left="600" w:hanging="200"/>
    </w:pPr>
  </w:style>
  <w:style w:type="paragraph" w:styleId="Index4">
    <w:name w:val="index 4"/>
    <w:basedOn w:val="Normal"/>
    <w:next w:val="Normal"/>
    <w:semiHidden/>
    <w:pPr>
      <w:tabs>
        <w:tab w:val="right" w:leader="dot" w:pos="4320"/>
      </w:tabs>
      <w:ind w:left="800" w:hanging="200"/>
    </w:pPr>
  </w:style>
  <w:style w:type="paragraph" w:styleId="Index5">
    <w:name w:val="index 5"/>
    <w:basedOn w:val="Normal"/>
    <w:next w:val="Normal"/>
    <w:semiHidden/>
    <w:pPr>
      <w:tabs>
        <w:tab w:val="right" w:leader="dot" w:pos="4320"/>
      </w:tabs>
      <w:ind w:left="1000" w:hanging="200"/>
    </w:pPr>
  </w:style>
  <w:style w:type="paragraph" w:styleId="Index6">
    <w:name w:val="index 6"/>
    <w:basedOn w:val="Normal"/>
    <w:next w:val="Normal"/>
    <w:semiHidden/>
    <w:pPr>
      <w:tabs>
        <w:tab w:val="right" w:leader="dot" w:pos="4320"/>
      </w:tabs>
      <w:ind w:left="1200" w:hanging="200"/>
    </w:pPr>
  </w:style>
  <w:style w:type="paragraph" w:styleId="Index7">
    <w:name w:val="index 7"/>
    <w:basedOn w:val="Normal"/>
    <w:next w:val="Normal"/>
    <w:semiHidden/>
    <w:pPr>
      <w:tabs>
        <w:tab w:val="right" w:leader="dot" w:pos="4320"/>
      </w:tabs>
      <w:ind w:left="1400" w:hanging="200"/>
    </w:pPr>
  </w:style>
  <w:style w:type="paragraph" w:styleId="Index8">
    <w:name w:val="index 8"/>
    <w:basedOn w:val="Normal"/>
    <w:next w:val="Normal"/>
    <w:semiHidden/>
    <w:pPr>
      <w:tabs>
        <w:tab w:val="right" w:leader="dot" w:pos="4320"/>
      </w:tabs>
      <w:ind w:left="1600" w:hanging="200"/>
    </w:pPr>
  </w:style>
  <w:style w:type="paragraph" w:styleId="Index9">
    <w:name w:val="index 9"/>
    <w:basedOn w:val="Normal"/>
    <w:next w:val="Normal"/>
    <w:semiHidden/>
    <w:pPr>
      <w:tabs>
        <w:tab w:val="right" w:leader="dot" w:pos="4320"/>
      </w:tabs>
      <w:ind w:left="1800" w:hanging="200"/>
    </w:pPr>
  </w:style>
  <w:style w:type="paragraph" w:styleId="IndexHeading">
    <w:name w:val="index heading"/>
    <w:basedOn w:val="Normal"/>
    <w:next w:val="Index1"/>
    <w:semiHidden/>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K6%20HKII%202018-2019%20&#272;H%20KHTN\Ph&#226;n%20t&#237;ch%20v&#224;%20qu&#7843;n%20l&#237;%20y&#234;u%20c&#7847;u%20ph&#7847;n%20m&#7873;m%20-%20GV%20L&#226;m%20Quang%20V&#361;\BaiTapNhom\rup_stkreq_V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6FE60-6311-4912-83A2-3FDF72E3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rup_stkreq_VN</Template>
  <TotalTime>185</TotalTime>
  <Pages>6</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Hòa Nguyễn Hữu</dc:creator>
  <cp:keywords/>
  <dc:description/>
  <cp:lastModifiedBy>Hòa Nguyễn Hữu</cp:lastModifiedBy>
  <cp:revision>45</cp:revision>
  <cp:lastPrinted>1899-12-31T17:00:00Z</cp:lastPrinted>
  <dcterms:created xsi:type="dcterms:W3CDTF">2019-05-19T14:59:00Z</dcterms:created>
  <dcterms:modified xsi:type="dcterms:W3CDTF">2019-05-19T20:10:00Z</dcterms:modified>
</cp:coreProperties>
</file>